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2F4852" w14:textId="77777777" w:rsidR="00E97402" w:rsidRPr="00434422" w:rsidRDefault="00E97402" w:rsidP="00A001A7">
      <w:pPr>
        <w:pStyle w:val="Text"/>
        <w:ind w:firstLine="0"/>
        <w:rPr>
          <w:sz w:val="18"/>
          <w:szCs w:val="18"/>
        </w:rPr>
      </w:pPr>
      <w:r w:rsidRPr="00434422">
        <w:rPr>
          <w:sz w:val="18"/>
          <w:szCs w:val="18"/>
        </w:rPr>
        <w:footnoteReference w:customMarkFollows="1" w:id="1"/>
        <w:sym w:font="Symbol" w:char="F020"/>
      </w:r>
    </w:p>
    <w:p w14:paraId="07923EA4" w14:textId="17C79645" w:rsidR="0081369C" w:rsidRPr="00DF6DD9" w:rsidRDefault="0081369C" w:rsidP="0081369C">
      <w:pPr>
        <w:jc w:val="center"/>
        <w:rPr>
          <w:sz w:val="40"/>
          <w:szCs w:val="40"/>
        </w:rPr>
      </w:pPr>
      <w:r w:rsidRPr="007C5C0D">
        <w:rPr>
          <w:b/>
          <w:bCs/>
          <w:color w:val="000000"/>
          <w:sz w:val="46"/>
          <w:szCs w:val="46"/>
        </w:rPr>
        <w:t xml:space="preserve"> </w:t>
      </w:r>
      <w:r w:rsidR="00D616FD" w:rsidRPr="00D616FD">
        <w:rPr>
          <w:b/>
          <w:bCs/>
          <w:color w:val="000000"/>
          <w:sz w:val="46"/>
          <w:szCs w:val="46"/>
        </w:rPr>
        <w:t>Document Image Binarization Using Dual Discriminator Generative Adversarial Networks</w:t>
      </w:r>
    </w:p>
    <w:p w14:paraId="1079C604" w14:textId="77777777" w:rsidR="0081369C" w:rsidRPr="00DF6DD9" w:rsidRDefault="0081369C" w:rsidP="0081369C">
      <w:pPr>
        <w:spacing w:after="240"/>
        <w:rPr>
          <w:sz w:val="24"/>
          <w:szCs w:val="24"/>
        </w:rPr>
      </w:pPr>
      <w:r w:rsidRPr="00DF6DD9">
        <w:rPr>
          <w:sz w:val="24"/>
          <w:szCs w:val="24"/>
        </w:rPr>
        <w:br/>
      </w:r>
    </w:p>
    <w:p w14:paraId="2AAE2FEB" w14:textId="77777777" w:rsidR="0081369C" w:rsidRPr="00DF6DD9" w:rsidRDefault="0081369C" w:rsidP="0081369C">
      <w:pPr>
        <w:jc w:val="center"/>
        <w:rPr>
          <w:sz w:val="28"/>
          <w:szCs w:val="28"/>
        </w:rPr>
      </w:pPr>
      <w:r w:rsidRPr="00DF6DD9">
        <w:rPr>
          <w:i/>
          <w:iCs/>
          <w:color w:val="000000"/>
          <w:sz w:val="28"/>
          <w:szCs w:val="28"/>
        </w:rPr>
        <w:t>Report submitted in partial fulfilment of the requirement for the award of the degree of</w:t>
      </w:r>
    </w:p>
    <w:p w14:paraId="77710124" w14:textId="77777777" w:rsidR="0081369C" w:rsidRPr="00DF6DD9" w:rsidRDefault="0081369C" w:rsidP="0081369C">
      <w:pPr>
        <w:spacing w:after="240"/>
        <w:rPr>
          <w:sz w:val="28"/>
          <w:szCs w:val="28"/>
        </w:rPr>
      </w:pPr>
    </w:p>
    <w:p w14:paraId="4545B9D0" w14:textId="77777777" w:rsidR="0081369C" w:rsidRPr="00DF6DD9" w:rsidRDefault="0081369C" w:rsidP="0081369C">
      <w:pPr>
        <w:jc w:val="center"/>
        <w:rPr>
          <w:sz w:val="28"/>
          <w:szCs w:val="28"/>
        </w:rPr>
      </w:pPr>
      <w:r w:rsidRPr="00DF6DD9">
        <w:rPr>
          <w:b/>
          <w:bCs/>
          <w:color w:val="000000"/>
          <w:sz w:val="28"/>
          <w:szCs w:val="28"/>
        </w:rPr>
        <w:t>Bachelor of Computer Science and Engineering</w:t>
      </w:r>
    </w:p>
    <w:p w14:paraId="1EF64498" w14:textId="77777777" w:rsidR="0081369C" w:rsidRPr="00DF6DD9" w:rsidRDefault="0081369C" w:rsidP="0081369C">
      <w:pPr>
        <w:jc w:val="center"/>
        <w:rPr>
          <w:sz w:val="28"/>
          <w:szCs w:val="28"/>
        </w:rPr>
      </w:pPr>
      <w:r w:rsidRPr="00DF6DD9">
        <w:rPr>
          <w:b/>
          <w:bCs/>
          <w:color w:val="000000"/>
          <w:sz w:val="28"/>
          <w:szCs w:val="28"/>
        </w:rPr>
        <w:t>In the Faculty of Engineering and Technology</w:t>
      </w:r>
    </w:p>
    <w:p w14:paraId="68B24180" w14:textId="77777777" w:rsidR="0081369C" w:rsidRPr="00DF6DD9" w:rsidRDefault="0081369C" w:rsidP="0081369C">
      <w:pPr>
        <w:rPr>
          <w:sz w:val="28"/>
          <w:szCs w:val="28"/>
        </w:rPr>
      </w:pPr>
    </w:p>
    <w:p w14:paraId="1987B3E1" w14:textId="77777777" w:rsidR="0081369C" w:rsidRPr="00DF6DD9" w:rsidRDefault="0081369C" w:rsidP="0081369C">
      <w:pPr>
        <w:jc w:val="center"/>
        <w:rPr>
          <w:sz w:val="28"/>
          <w:szCs w:val="28"/>
        </w:rPr>
      </w:pPr>
      <w:r w:rsidRPr="00DF6DD9">
        <w:rPr>
          <w:b/>
          <w:bCs/>
          <w:color w:val="000000"/>
          <w:sz w:val="28"/>
          <w:szCs w:val="28"/>
        </w:rPr>
        <w:t>Jadavpur University</w:t>
      </w:r>
    </w:p>
    <w:p w14:paraId="060C7331" w14:textId="77777777" w:rsidR="0081369C" w:rsidRPr="00DF6DD9" w:rsidRDefault="0081369C" w:rsidP="0081369C">
      <w:pPr>
        <w:rPr>
          <w:sz w:val="28"/>
          <w:szCs w:val="28"/>
        </w:rPr>
      </w:pPr>
    </w:p>
    <w:p w14:paraId="26ABD7F9" w14:textId="77777777" w:rsidR="0081369C" w:rsidRPr="00DF6DD9" w:rsidRDefault="0081369C" w:rsidP="0081369C">
      <w:pPr>
        <w:jc w:val="center"/>
        <w:rPr>
          <w:sz w:val="28"/>
          <w:szCs w:val="28"/>
        </w:rPr>
      </w:pPr>
      <w:r w:rsidRPr="00DF6DD9">
        <w:rPr>
          <w:color w:val="000000"/>
          <w:sz w:val="28"/>
          <w:szCs w:val="28"/>
        </w:rPr>
        <w:t>By</w:t>
      </w:r>
    </w:p>
    <w:p w14:paraId="298935A3" w14:textId="77777777" w:rsidR="0081369C" w:rsidRPr="00DF6DD9" w:rsidRDefault="0081369C" w:rsidP="0081369C">
      <w:pPr>
        <w:rPr>
          <w:sz w:val="28"/>
          <w:szCs w:val="28"/>
        </w:rPr>
      </w:pPr>
    </w:p>
    <w:p w14:paraId="0FDB8150" w14:textId="77777777" w:rsidR="0081369C" w:rsidRPr="00DF6DD9" w:rsidRDefault="0081369C" w:rsidP="0081369C">
      <w:pPr>
        <w:jc w:val="center"/>
        <w:rPr>
          <w:sz w:val="28"/>
          <w:szCs w:val="28"/>
        </w:rPr>
      </w:pPr>
      <w:proofErr w:type="spellStart"/>
      <w:r w:rsidRPr="00856DB6">
        <w:rPr>
          <w:b/>
          <w:bCs/>
          <w:color w:val="000000"/>
          <w:sz w:val="28"/>
          <w:szCs w:val="28"/>
        </w:rPr>
        <w:t>Rajonya</w:t>
      </w:r>
      <w:proofErr w:type="spellEnd"/>
      <w:r w:rsidRPr="00856DB6">
        <w:rPr>
          <w:b/>
          <w:bCs/>
          <w:color w:val="000000"/>
          <w:sz w:val="28"/>
          <w:szCs w:val="28"/>
        </w:rPr>
        <w:t xml:space="preserve"> De</w:t>
      </w:r>
      <w:r w:rsidRPr="00DF6DD9">
        <w:rPr>
          <w:color w:val="000000"/>
          <w:sz w:val="28"/>
          <w:szCs w:val="28"/>
        </w:rPr>
        <w:t>, Roll No. 001</w:t>
      </w:r>
      <w:r w:rsidRPr="00856DB6">
        <w:rPr>
          <w:color w:val="000000"/>
          <w:sz w:val="28"/>
          <w:szCs w:val="28"/>
        </w:rPr>
        <w:t>6</w:t>
      </w:r>
      <w:r w:rsidRPr="00DF6DD9">
        <w:rPr>
          <w:color w:val="000000"/>
          <w:sz w:val="28"/>
          <w:szCs w:val="28"/>
        </w:rPr>
        <w:t>105010</w:t>
      </w:r>
      <w:r w:rsidRPr="00856DB6">
        <w:rPr>
          <w:color w:val="000000"/>
          <w:sz w:val="28"/>
          <w:szCs w:val="28"/>
        </w:rPr>
        <w:t>31</w:t>
      </w:r>
    </w:p>
    <w:p w14:paraId="72FC9E65" w14:textId="77777777" w:rsidR="0081369C" w:rsidRPr="00DF6DD9" w:rsidRDefault="0081369C" w:rsidP="0081369C">
      <w:pPr>
        <w:rPr>
          <w:sz w:val="28"/>
          <w:szCs w:val="28"/>
        </w:rPr>
      </w:pPr>
    </w:p>
    <w:p w14:paraId="60557BB4" w14:textId="77777777" w:rsidR="0081369C" w:rsidRPr="00DF6DD9" w:rsidRDefault="0081369C" w:rsidP="0081369C">
      <w:pPr>
        <w:jc w:val="center"/>
        <w:rPr>
          <w:sz w:val="28"/>
          <w:szCs w:val="28"/>
        </w:rPr>
      </w:pPr>
      <w:r w:rsidRPr="00856DB6">
        <w:rPr>
          <w:b/>
          <w:bCs/>
          <w:color w:val="000000"/>
          <w:sz w:val="28"/>
          <w:szCs w:val="28"/>
        </w:rPr>
        <w:t>Anuran Chakraborty</w:t>
      </w:r>
      <w:r w:rsidRPr="00DF6DD9">
        <w:rPr>
          <w:color w:val="000000"/>
          <w:sz w:val="28"/>
          <w:szCs w:val="28"/>
        </w:rPr>
        <w:t>, Roll No. 001</w:t>
      </w:r>
      <w:r w:rsidRPr="00856DB6">
        <w:rPr>
          <w:color w:val="000000"/>
          <w:sz w:val="28"/>
          <w:szCs w:val="28"/>
        </w:rPr>
        <w:t>6</w:t>
      </w:r>
      <w:r w:rsidRPr="00DF6DD9">
        <w:rPr>
          <w:color w:val="000000"/>
          <w:sz w:val="28"/>
          <w:szCs w:val="28"/>
        </w:rPr>
        <w:t>105010</w:t>
      </w:r>
      <w:r w:rsidRPr="00856DB6">
        <w:rPr>
          <w:color w:val="000000"/>
          <w:sz w:val="28"/>
          <w:szCs w:val="28"/>
        </w:rPr>
        <w:t>20</w:t>
      </w:r>
    </w:p>
    <w:p w14:paraId="4A77A1B3" w14:textId="77777777" w:rsidR="0081369C" w:rsidRPr="00DF6DD9" w:rsidRDefault="0081369C" w:rsidP="0081369C">
      <w:pPr>
        <w:rPr>
          <w:sz w:val="28"/>
          <w:szCs w:val="28"/>
        </w:rPr>
      </w:pPr>
    </w:p>
    <w:p w14:paraId="6A832CC9" w14:textId="77777777" w:rsidR="0081369C" w:rsidRPr="00DF6DD9" w:rsidRDefault="0081369C" w:rsidP="0081369C">
      <w:pPr>
        <w:jc w:val="center"/>
        <w:rPr>
          <w:sz w:val="28"/>
          <w:szCs w:val="28"/>
        </w:rPr>
      </w:pPr>
      <w:r w:rsidRPr="00DF6DD9">
        <w:rPr>
          <w:i/>
          <w:iCs/>
          <w:color w:val="000000"/>
          <w:sz w:val="28"/>
          <w:szCs w:val="28"/>
        </w:rPr>
        <w:t>Under the guidance of</w:t>
      </w:r>
    </w:p>
    <w:p w14:paraId="455A1647" w14:textId="77777777" w:rsidR="0081369C" w:rsidRPr="00DF6DD9" w:rsidRDefault="0081369C" w:rsidP="0081369C">
      <w:pPr>
        <w:jc w:val="center"/>
        <w:rPr>
          <w:sz w:val="28"/>
          <w:szCs w:val="28"/>
        </w:rPr>
      </w:pPr>
      <w:r w:rsidRPr="00DF6DD9">
        <w:rPr>
          <w:b/>
          <w:bCs/>
          <w:color w:val="000000"/>
          <w:sz w:val="28"/>
          <w:szCs w:val="28"/>
        </w:rPr>
        <w:br/>
        <w:t>Dr. Ram Sarkar</w:t>
      </w:r>
      <w:r w:rsidRPr="00DF6DD9">
        <w:rPr>
          <w:b/>
          <w:bCs/>
          <w:color w:val="000000"/>
          <w:sz w:val="28"/>
          <w:szCs w:val="28"/>
        </w:rPr>
        <w:br/>
      </w:r>
      <w:r w:rsidRPr="00DF6DD9">
        <w:rPr>
          <w:b/>
          <w:bCs/>
          <w:color w:val="000000"/>
          <w:sz w:val="28"/>
          <w:szCs w:val="28"/>
        </w:rPr>
        <w:br/>
      </w:r>
    </w:p>
    <w:p w14:paraId="2C1573EA" w14:textId="77777777" w:rsidR="0081369C" w:rsidRPr="00DF6DD9" w:rsidRDefault="0081369C" w:rsidP="0081369C">
      <w:pPr>
        <w:jc w:val="center"/>
        <w:rPr>
          <w:sz w:val="28"/>
          <w:szCs w:val="28"/>
        </w:rPr>
      </w:pPr>
      <w:r w:rsidRPr="00DF6DD9">
        <w:rPr>
          <w:b/>
          <w:bCs/>
          <w:color w:val="000000"/>
          <w:sz w:val="28"/>
          <w:szCs w:val="28"/>
        </w:rPr>
        <w:t>Department of Computer Science and Engineering</w:t>
      </w:r>
    </w:p>
    <w:p w14:paraId="4E0CB4D8" w14:textId="77777777" w:rsidR="0081369C" w:rsidRPr="00DF6DD9" w:rsidRDefault="0081369C" w:rsidP="0081369C">
      <w:pPr>
        <w:rPr>
          <w:sz w:val="28"/>
          <w:szCs w:val="28"/>
        </w:rPr>
      </w:pPr>
    </w:p>
    <w:p w14:paraId="58829E54" w14:textId="77777777" w:rsidR="0081369C" w:rsidRPr="00DF6DD9" w:rsidRDefault="0081369C" w:rsidP="0081369C">
      <w:pPr>
        <w:jc w:val="center"/>
        <w:rPr>
          <w:sz w:val="28"/>
          <w:szCs w:val="28"/>
        </w:rPr>
      </w:pPr>
      <w:r w:rsidRPr="00DF6DD9">
        <w:rPr>
          <w:b/>
          <w:bCs/>
          <w:color w:val="000000"/>
          <w:sz w:val="28"/>
          <w:szCs w:val="28"/>
        </w:rPr>
        <w:t>Jadavpur University</w:t>
      </w:r>
    </w:p>
    <w:p w14:paraId="2600F0E2" w14:textId="77777777" w:rsidR="0081369C" w:rsidRPr="00DF6DD9" w:rsidRDefault="0081369C" w:rsidP="0081369C">
      <w:pPr>
        <w:jc w:val="center"/>
        <w:rPr>
          <w:sz w:val="28"/>
          <w:szCs w:val="28"/>
        </w:rPr>
      </w:pPr>
      <w:r w:rsidRPr="00DF6DD9">
        <w:rPr>
          <w:b/>
          <w:bCs/>
          <w:color w:val="000000"/>
          <w:sz w:val="28"/>
          <w:szCs w:val="28"/>
        </w:rPr>
        <w:t>Kolkata – 700 032</w:t>
      </w:r>
    </w:p>
    <w:p w14:paraId="0D25C4F4" w14:textId="16325D49" w:rsidR="0081369C" w:rsidRDefault="0081369C" w:rsidP="0081369C">
      <w:pPr>
        <w:jc w:val="center"/>
        <w:rPr>
          <w:b/>
          <w:bCs/>
          <w:color w:val="000000"/>
          <w:sz w:val="28"/>
          <w:szCs w:val="28"/>
        </w:rPr>
      </w:pPr>
      <w:r w:rsidRPr="00DF6DD9">
        <w:rPr>
          <w:b/>
          <w:bCs/>
          <w:color w:val="000000"/>
          <w:sz w:val="28"/>
          <w:szCs w:val="28"/>
        </w:rPr>
        <w:t>20</w:t>
      </w:r>
      <w:r w:rsidRPr="00856DB6">
        <w:rPr>
          <w:b/>
          <w:bCs/>
          <w:color w:val="000000"/>
          <w:sz w:val="28"/>
          <w:szCs w:val="28"/>
        </w:rPr>
        <w:t>20</w:t>
      </w:r>
    </w:p>
    <w:p w14:paraId="2531862C" w14:textId="77777777" w:rsidR="0081369C" w:rsidRDefault="0081369C">
      <w:pPr>
        <w:rPr>
          <w:b/>
          <w:bCs/>
          <w:color w:val="000000"/>
          <w:sz w:val="28"/>
          <w:szCs w:val="28"/>
        </w:rPr>
      </w:pPr>
      <w:r>
        <w:rPr>
          <w:b/>
          <w:bCs/>
          <w:color w:val="000000"/>
          <w:sz w:val="28"/>
          <w:szCs w:val="28"/>
        </w:rPr>
        <w:br w:type="page"/>
      </w:r>
    </w:p>
    <w:p w14:paraId="532EC9AD" w14:textId="77777777" w:rsidR="0081369C" w:rsidRPr="00FE1713" w:rsidRDefault="0081369C" w:rsidP="0081369C">
      <w:pPr>
        <w:pStyle w:val="NormalWeb"/>
        <w:spacing w:before="0" w:beforeAutospacing="0" w:after="0" w:afterAutospacing="0"/>
        <w:jc w:val="center"/>
        <w:rPr>
          <w:b/>
          <w:bCs/>
        </w:rPr>
      </w:pPr>
      <w:r w:rsidRPr="00FE1713">
        <w:rPr>
          <w:b/>
          <w:bCs/>
          <w:color w:val="000000"/>
        </w:rPr>
        <w:lastRenderedPageBreak/>
        <w:t>ACKNOWLEDGEMENT</w:t>
      </w:r>
    </w:p>
    <w:p w14:paraId="44FBE6BC" w14:textId="77777777" w:rsidR="0081369C" w:rsidRPr="00FE1713" w:rsidRDefault="0081369C" w:rsidP="0081369C">
      <w:pPr>
        <w:spacing w:after="240"/>
        <w:rPr>
          <w:sz w:val="24"/>
          <w:szCs w:val="24"/>
        </w:rPr>
      </w:pPr>
      <w:r w:rsidRPr="00FE1713">
        <w:rPr>
          <w:sz w:val="24"/>
          <w:szCs w:val="24"/>
        </w:rPr>
        <w:br/>
      </w:r>
    </w:p>
    <w:p w14:paraId="0ECFA1ED" w14:textId="77777777" w:rsidR="0081369C" w:rsidRPr="00FE1713" w:rsidRDefault="0081369C" w:rsidP="0081369C">
      <w:pPr>
        <w:pStyle w:val="NormalWeb"/>
        <w:spacing w:before="0" w:beforeAutospacing="0" w:after="0" w:afterAutospacing="0"/>
      </w:pPr>
      <w:r w:rsidRPr="00FE1713">
        <w:rPr>
          <w:color w:val="000000"/>
        </w:rPr>
        <w:t xml:space="preserve">We are indebted to our project guide, </w:t>
      </w:r>
      <w:r w:rsidRPr="00FE1713">
        <w:rPr>
          <w:b/>
          <w:bCs/>
          <w:color w:val="000000"/>
        </w:rPr>
        <w:t>Dr. Ram Sarkar</w:t>
      </w:r>
      <w:r w:rsidRPr="00FE1713">
        <w:rPr>
          <w:color w:val="000000"/>
        </w:rPr>
        <w:t xml:space="preserve"> for his constant support, prompt help, support and unwavering encouragement which helped us a lot in completing the project. Under his guidance, we have been able to learn many new concepts regarding the topic at hand.</w:t>
      </w:r>
      <w:r w:rsidRPr="00FE1713">
        <w:rPr>
          <w:color w:val="000000"/>
        </w:rPr>
        <w:br/>
      </w:r>
      <w:r w:rsidRPr="00FE1713">
        <w:rPr>
          <w:color w:val="000000"/>
        </w:rPr>
        <w:br/>
      </w:r>
    </w:p>
    <w:p w14:paraId="4E83BC97" w14:textId="77777777" w:rsidR="0081369C" w:rsidRPr="00FE1713" w:rsidRDefault="0081369C" w:rsidP="0081369C">
      <w:pPr>
        <w:pStyle w:val="NormalWeb"/>
        <w:spacing w:before="0" w:beforeAutospacing="0" w:after="0" w:afterAutospacing="0"/>
      </w:pPr>
      <w:r w:rsidRPr="00FE1713">
        <w:rPr>
          <w:color w:val="000000"/>
        </w:rPr>
        <w:t xml:space="preserve">We are also thankful to </w:t>
      </w:r>
      <w:r w:rsidRPr="00FE1713">
        <w:rPr>
          <w:b/>
          <w:bCs/>
          <w:color w:val="000000"/>
        </w:rPr>
        <w:t xml:space="preserve">Prof. </w:t>
      </w:r>
      <w:proofErr w:type="spellStart"/>
      <w:r w:rsidRPr="00FE1713">
        <w:rPr>
          <w:b/>
          <w:bCs/>
          <w:color w:val="000000"/>
        </w:rPr>
        <w:t>Mahantapas</w:t>
      </w:r>
      <w:proofErr w:type="spellEnd"/>
      <w:r w:rsidRPr="00FE1713">
        <w:rPr>
          <w:b/>
          <w:bCs/>
          <w:color w:val="000000"/>
        </w:rPr>
        <w:t xml:space="preserve"> Kundu</w:t>
      </w:r>
      <w:r w:rsidRPr="00FE1713">
        <w:rPr>
          <w:color w:val="000000"/>
        </w:rPr>
        <w:t>, Head of the Department of Computer Science and Engineering, Jadavpur University for allowing us to carry out research in the department.</w:t>
      </w:r>
      <w:r w:rsidRPr="00FE1713">
        <w:rPr>
          <w:color w:val="000000"/>
        </w:rPr>
        <w:br/>
      </w:r>
      <w:r w:rsidRPr="00FE1713">
        <w:rPr>
          <w:color w:val="000000"/>
        </w:rPr>
        <w:br/>
      </w:r>
    </w:p>
    <w:p w14:paraId="2EE6CF3D" w14:textId="77777777" w:rsidR="0081369C" w:rsidRPr="00FE1713" w:rsidRDefault="0081369C" w:rsidP="0081369C">
      <w:pPr>
        <w:spacing w:after="240"/>
        <w:rPr>
          <w:sz w:val="24"/>
          <w:szCs w:val="24"/>
        </w:rPr>
      </w:pPr>
      <w:r w:rsidRPr="00FE1713">
        <w:rPr>
          <w:sz w:val="24"/>
          <w:szCs w:val="24"/>
        </w:rPr>
        <w:br/>
      </w:r>
      <w:r w:rsidRPr="00FE1713">
        <w:rPr>
          <w:sz w:val="24"/>
          <w:szCs w:val="24"/>
        </w:rPr>
        <w:br/>
      </w:r>
      <w:r w:rsidRPr="00FE1713">
        <w:rPr>
          <w:sz w:val="24"/>
          <w:szCs w:val="24"/>
        </w:rPr>
        <w:br/>
      </w:r>
      <w:r w:rsidRPr="00FE1713">
        <w:rPr>
          <w:sz w:val="24"/>
          <w:szCs w:val="24"/>
        </w:rPr>
        <w:br/>
      </w:r>
    </w:p>
    <w:p w14:paraId="67A91D97" w14:textId="77777777" w:rsidR="0081369C" w:rsidRPr="00FE1713" w:rsidRDefault="0081369C" w:rsidP="0081369C">
      <w:pPr>
        <w:pStyle w:val="NormalWeb"/>
        <w:spacing w:before="0" w:beforeAutospacing="0" w:after="0" w:afterAutospacing="0"/>
        <w:ind w:left="1440" w:hanging="615"/>
        <w:jc w:val="center"/>
      </w:pPr>
      <w:r w:rsidRPr="00FE1713">
        <w:rPr>
          <w:b/>
          <w:bCs/>
          <w:color w:val="000000"/>
        </w:rPr>
        <w:t xml:space="preserve">____________________      </w:t>
      </w:r>
      <w:r w:rsidRPr="00FE1713">
        <w:rPr>
          <w:rStyle w:val="apple-tab-span"/>
          <w:b/>
          <w:bCs/>
          <w:color w:val="000000"/>
        </w:rPr>
        <w:tab/>
      </w:r>
      <w:r w:rsidRPr="00FE1713">
        <w:rPr>
          <w:rStyle w:val="apple-tab-span"/>
          <w:b/>
          <w:bCs/>
          <w:color w:val="000000"/>
        </w:rPr>
        <w:tab/>
      </w:r>
      <w:r w:rsidRPr="00FE1713">
        <w:rPr>
          <w:rStyle w:val="apple-tab-span"/>
          <w:b/>
          <w:bCs/>
          <w:color w:val="000000"/>
        </w:rPr>
        <w:tab/>
      </w:r>
      <w:r w:rsidRPr="00FE1713">
        <w:rPr>
          <w:b/>
          <w:bCs/>
          <w:color w:val="000000"/>
        </w:rPr>
        <w:t>____________________</w:t>
      </w:r>
      <w:r w:rsidRPr="00FE1713">
        <w:rPr>
          <w:b/>
          <w:bCs/>
          <w:color w:val="000000"/>
        </w:rPr>
        <w:br/>
      </w:r>
      <w:proofErr w:type="spellStart"/>
      <w:r w:rsidRPr="00FE1713">
        <w:rPr>
          <w:color w:val="000000"/>
        </w:rPr>
        <w:t>Rajonya</w:t>
      </w:r>
      <w:proofErr w:type="spellEnd"/>
      <w:r w:rsidRPr="00FE1713">
        <w:rPr>
          <w:color w:val="000000"/>
        </w:rPr>
        <w:t xml:space="preserve"> De</w:t>
      </w:r>
      <w:r w:rsidRPr="00FE1713">
        <w:rPr>
          <w:color w:val="000000"/>
        </w:rPr>
        <w:tab/>
      </w:r>
      <w:r w:rsidRPr="00FE1713">
        <w:rPr>
          <w:color w:val="000000"/>
        </w:rPr>
        <w:tab/>
      </w:r>
      <w:r w:rsidRPr="00FE1713">
        <w:rPr>
          <w:color w:val="000000"/>
        </w:rPr>
        <w:tab/>
      </w:r>
      <w:proofErr w:type="gramStart"/>
      <w:r w:rsidRPr="00FE1713">
        <w:rPr>
          <w:color w:val="000000"/>
        </w:rPr>
        <w:tab/>
      </w:r>
      <w:r w:rsidRPr="00FE1713">
        <w:rPr>
          <w:b/>
          <w:bCs/>
          <w:color w:val="000000"/>
        </w:rPr>
        <w:t xml:space="preserve">  </w:t>
      </w:r>
      <w:r w:rsidRPr="00FE1713">
        <w:rPr>
          <w:rStyle w:val="apple-tab-span"/>
          <w:b/>
          <w:bCs/>
          <w:color w:val="000000"/>
        </w:rPr>
        <w:tab/>
      </w:r>
      <w:proofErr w:type="gramEnd"/>
      <w:r w:rsidRPr="00FE1713">
        <w:rPr>
          <w:color w:val="000000"/>
        </w:rPr>
        <w:t>Anuran Chakraborty</w:t>
      </w:r>
    </w:p>
    <w:p w14:paraId="5DE1202A" w14:textId="77777777" w:rsidR="0081369C" w:rsidRPr="00FE1713" w:rsidRDefault="0081369C" w:rsidP="0081369C">
      <w:pPr>
        <w:jc w:val="both"/>
        <w:rPr>
          <w:b/>
          <w:sz w:val="24"/>
          <w:szCs w:val="24"/>
        </w:rPr>
      </w:pPr>
      <w:r w:rsidRPr="00FE1713">
        <w:rPr>
          <w:b/>
          <w:sz w:val="24"/>
          <w:szCs w:val="24"/>
        </w:rPr>
        <w:t xml:space="preserve"> </w:t>
      </w:r>
    </w:p>
    <w:p w14:paraId="209BE432" w14:textId="77777777" w:rsidR="0081369C" w:rsidRPr="00FE1713" w:rsidRDefault="0081369C" w:rsidP="0081369C">
      <w:pPr>
        <w:jc w:val="both"/>
        <w:rPr>
          <w:b/>
          <w:sz w:val="24"/>
          <w:szCs w:val="24"/>
        </w:rPr>
      </w:pPr>
    </w:p>
    <w:p w14:paraId="178E0C16" w14:textId="77777777" w:rsidR="0081369C" w:rsidRPr="00FE1713" w:rsidRDefault="0081369C" w:rsidP="0081369C">
      <w:pPr>
        <w:jc w:val="both"/>
        <w:rPr>
          <w:b/>
          <w:sz w:val="24"/>
          <w:szCs w:val="24"/>
        </w:rPr>
      </w:pPr>
    </w:p>
    <w:p w14:paraId="3F726B21" w14:textId="77777777" w:rsidR="0081369C" w:rsidRPr="00FE1713" w:rsidRDefault="0081369C" w:rsidP="0081369C">
      <w:pPr>
        <w:jc w:val="both"/>
        <w:rPr>
          <w:b/>
          <w:sz w:val="24"/>
          <w:szCs w:val="24"/>
        </w:rPr>
      </w:pPr>
    </w:p>
    <w:p w14:paraId="2384A13D" w14:textId="77777777" w:rsidR="0081369C" w:rsidRPr="00FE1713" w:rsidRDefault="0081369C" w:rsidP="0081369C">
      <w:pPr>
        <w:jc w:val="both"/>
        <w:rPr>
          <w:b/>
          <w:sz w:val="24"/>
          <w:szCs w:val="24"/>
        </w:rPr>
      </w:pPr>
    </w:p>
    <w:p w14:paraId="322A693E" w14:textId="77777777" w:rsidR="0081369C" w:rsidRPr="00FE1713" w:rsidRDefault="0081369C" w:rsidP="0081369C">
      <w:pPr>
        <w:jc w:val="both"/>
        <w:rPr>
          <w:b/>
          <w:sz w:val="24"/>
          <w:szCs w:val="24"/>
        </w:rPr>
      </w:pPr>
    </w:p>
    <w:p w14:paraId="20143F53" w14:textId="77777777" w:rsidR="0081369C" w:rsidRPr="00FE1713" w:rsidRDefault="0081369C" w:rsidP="0081369C">
      <w:pPr>
        <w:jc w:val="both"/>
        <w:rPr>
          <w:b/>
          <w:sz w:val="24"/>
          <w:szCs w:val="24"/>
        </w:rPr>
      </w:pPr>
    </w:p>
    <w:p w14:paraId="43CE17C9" w14:textId="77777777" w:rsidR="0081369C" w:rsidRPr="00FE1713" w:rsidRDefault="0081369C" w:rsidP="0081369C">
      <w:pPr>
        <w:jc w:val="both"/>
        <w:rPr>
          <w:b/>
          <w:sz w:val="24"/>
          <w:szCs w:val="24"/>
        </w:rPr>
      </w:pPr>
    </w:p>
    <w:p w14:paraId="5473628B" w14:textId="77777777" w:rsidR="0081369C" w:rsidRPr="00FE1713" w:rsidRDefault="0081369C" w:rsidP="0081369C">
      <w:pPr>
        <w:jc w:val="both"/>
        <w:rPr>
          <w:b/>
          <w:sz w:val="24"/>
          <w:szCs w:val="24"/>
        </w:rPr>
      </w:pPr>
    </w:p>
    <w:p w14:paraId="6998573E" w14:textId="1E9A00E0" w:rsidR="00614A86" w:rsidRDefault="00614A86" w:rsidP="0081369C">
      <w:pPr>
        <w:jc w:val="both"/>
        <w:rPr>
          <w:b/>
          <w:sz w:val="24"/>
          <w:szCs w:val="24"/>
        </w:rPr>
      </w:pPr>
    </w:p>
    <w:p w14:paraId="15204813" w14:textId="77777777" w:rsidR="00614A86" w:rsidRDefault="00614A86">
      <w:pPr>
        <w:rPr>
          <w:b/>
          <w:sz w:val="24"/>
          <w:szCs w:val="24"/>
        </w:rPr>
      </w:pPr>
      <w:r>
        <w:rPr>
          <w:b/>
          <w:sz w:val="24"/>
          <w:szCs w:val="24"/>
        </w:rPr>
        <w:br w:type="page"/>
      </w:r>
    </w:p>
    <w:p w14:paraId="07B7508E" w14:textId="77777777" w:rsidR="0081369C" w:rsidRPr="00FE1713" w:rsidRDefault="0081369C" w:rsidP="0081369C">
      <w:pPr>
        <w:jc w:val="both"/>
        <w:rPr>
          <w:b/>
          <w:sz w:val="24"/>
          <w:szCs w:val="24"/>
        </w:rPr>
      </w:pPr>
    </w:p>
    <w:p w14:paraId="5A06D8B5" w14:textId="77777777" w:rsidR="00614A86" w:rsidRPr="00E3262C" w:rsidRDefault="00614A86" w:rsidP="00614A86">
      <w:pPr>
        <w:jc w:val="center"/>
        <w:rPr>
          <w:b/>
          <w:bCs/>
          <w:sz w:val="32"/>
          <w:szCs w:val="32"/>
        </w:rPr>
      </w:pPr>
      <w:r w:rsidRPr="00E3262C">
        <w:rPr>
          <w:b/>
          <w:bCs/>
          <w:color w:val="000000"/>
          <w:sz w:val="32"/>
          <w:szCs w:val="32"/>
        </w:rPr>
        <w:t>ABSTRACT</w:t>
      </w:r>
    </w:p>
    <w:p w14:paraId="53B48500" w14:textId="77777777" w:rsidR="00614A86" w:rsidRPr="00E3262C" w:rsidRDefault="00614A86" w:rsidP="00614A86">
      <w:pPr>
        <w:spacing w:after="240"/>
        <w:rPr>
          <w:sz w:val="24"/>
          <w:szCs w:val="24"/>
        </w:rPr>
      </w:pPr>
    </w:p>
    <w:p w14:paraId="4F5F2465" w14:textId="332C4954" w:rsidR="00614A86" w:rsidRPr="00E3262C" w:rsidRDefault="00614A86" w:rsidP="00614A86">
      <w:pPr>
        <w:spacing w:after="240"/>
        <w:jc w:val="both"/>
        <w:rPr>
          <w:sz w:val="24"/>
          <w:szCs w:val="24"/>
        </w:rPr>
      </w:pPr>
      <w:r w:rsidRPr="00614A86">
        <w:rPr>
          <w:sz w:val="24"/>
          <w:szCs w:val="24"/>
        </w:rPr>
        <w:t xml:space="preserve">For document image analysis, image binarization is an important preprocessing step. Also, binarization can help in improving the readability of old and historical manuscripts. Such documents are generally degraded due to various reasons such as bleed-through, faded ink, or stains. Achieving good binarization performance on these documents is a challenging task. In this </w:t>
      </w:r>
      <w:r w:rsidR="00090922">
        <w:rPr>
          <w:sz w:val="24"/>
          <w:szCs w:val="24"/>
        </w:rPr>
        <w:t>work</w:t>
      </w:r>
      <w:r w:rsidRPr="00614A86">
        <w:rPr>
          <w:sz w:val="24"/>
          <w:szCs w:val="24"/>
        </w:rPr>
        <w:t xml:space="preserve">, a deep </w:t>
      </w:r>
      <w:proofErr w:type="gramStart"/>
      <w:r w:rsidRPr="00614A86">
        <w:rPr>
          <w:sz w:val="24"/>
          <w:szCs w:val="24"/>
        </w:rPr>
        <w:t>learning based</w:t>
      </w:r>
      <w:proofErr w:type="gramEnd"/>
      <w:r w:rsidRPr="00614A86">
        <w:rPr>
          <w:sz w:val="24"/>
          <w:szCs w:val="24"/>
        </w:rPr>
        <w:t xml:space="preserve"> model for document image binarization has been proposed, comprising a Dual Discriminator Generative Adversarial Network (DD-GAN) which uses Focal Loss as generator loss. The DD-GAN consists of two discriminator networks - one looks for the global similarity i.e. on the whole image, and another one explores the image in small patches i.e. local similarity. At the final stage, simple thresholding is performed on the generated images. The method has been tested on five recent DIBCO datasets. It has been found that the method is robust and it provides results comparable with state-of-the-art methods.</w:t>
      </w:r>
    </w:p>
    <w:p w14:paraId="100416E7" w14:textId="77777777" w:rsidR="00614A86" w:rsidRPr="00E3262C" w:rsidRDefault="00614A86" w:rsidP="00614A86">
      <w:pPr>
        <w:rPr>
          <w:sz w:val="24"/>
          <w:szCs w:val="24"/>
        </w:rPr>
      </w:pPr>
    </w:p>
    <w:p w14:paraId="07EF5817" w14:textId="76575EC9" w:rsidR="00614A86" w:rsidRPr="00E3262C" w:rsidRDefault="00614A86" w:rsidP="00614A86">
      <w:pPr>
        <w:jc w:val="both"/>
        <w:rPr>
          <w:sz w:val="24"/>
          <w:szCs w:val="24"/>
        </w:rPr>
      </w:pPr>
      <w:r w:rsidRPr="00E3262C">
        <w:rPr>
          <w:b/>
          <w:bCs/>
          <w:color w:val="000000"/>
          <w:sz w:val="24"/>
          <w:szCs w:val="24"/>
        </w:rPr>
        <w:t>Keywords:</w:t>
      </w:r>
      <w:r w:rsidRPr="00E3262C">
        <w:rPr>
          <w:color w:val="000000"/>
          <w:sz w:val="24"/>
          <w:szCs w:val="24"/>
        </w:rPr>
        <w:t xml:space="preserve"> </w:t>
      </w:r>
      <w:r w:rsidR="00646C81" w:rsidRPr="00646C81">
        <w:rPr>
          <w:i/>
          <w:iCs/>
          <w:color w:val="000000"/>
          <w:sz w:val="24"/>
          <w:szCs w:val="24"/>
        </w:rPr>
        <w:t>Binarization, Deep Learning, Generative Adversarial Network, Document Image, Focal Loss.</w:t>
      </w:r>
    </w:p>
    <w:p w14:paraId="1457E32E" w14:textId="77777777" w:rsidR="0081369C" w:rsidRPr="00FE1713" w:rsidRDefault="0081369C" w:rsidP="0081369C">
      <w:pPr>
        <w:jc w:val="both"/>
        <w:rPr>
          <w:b/>
          <w:sz w:val="24"/>
          <w:szCs w:val="24"/>
        </w:rPr>
      </w:pPr>
    </w:p>
    <w:p w14:paraId="0AB326A5" w14:textId="77777777" w:rsidR="0081369C" w:rsidRPr="00FE1713" w:rsidRDefault="0081369C" w:rsidP="0081369C">
      <w:pPr>
        <w:jc w:val="both"/>
        <w:rPr>
          <w:b/>
          <w:sz w:val="24"/>
          <w:szCs w:val="24"/>
        </w:rPr>
      </w:pPr>
    </w:p>
    <w:p w14:paraId="15DE2DA2" w14:textId="77777777" w:rsidR="0081369C" w:rsidRDefault="0081369C" w:rsidP="0081369C">
      <w:pPr>
        <w:jc w:val="center"/>
        <w:rPr>
          <w:color w:val="000000"/>
          <w:sz w:val="24"/>
          <w:szCs w:val="24"/>
        </w:rPr>
      </w:pPr>
    </w:p>
    <w:p w14:paraId="07896158" w14:textId="77777777" w:rsidR="0081369C" w:rsidRDefault="0081369C" w:rsidP="0081369C">
      <w:pPr>
        <w:jc w:val="center"/>
        <w:rPr>
          <w:color w:val="000000"/>
          <w:sz w:val="24"/>
          <w:szCs w:val="24"/>
        </w:rPr>
      </w:pPr>
    </w:p>
    <w:p w14:paraId="3C681701" w14:textId="77777777" w:rsidR="0081369C" w:rsidRDefault="0081369C" w:rsidP="0081369C">
      <w:pPr>
        <w:jc w:val="center"/>
        <w:rPr>
          <w:color w:val="000000"/>
          <w:sz w:val="24"/>
          <w:szCs w:val="24"/>
        </w:rPr>
      </w:pPr>
    </w:p>
    <w:p w14:paraId="0698278F" w14:textId="77777777" w:rsidR="0081369C" w:rsidRPr="00DF6DD9" w:rsidRDefault="0081369C" w:rsidP="0081369C">
      <w:pPr>
        <w:jc w:val="center"/>
        <w:rPr>
          <w:sz w:val="28"/>
          <w:szCs w:val="28"/>
        </w:rPr>
      </w:pPr>
    </w:p>
    <w:p w14:paraId="7D01769D" w14:textId="77777777" w:rsidR="0081369C" w:rsidRPr="00FE1713" w:rsidRDefault="0081369C" w:rsidP="0081369C">
      <w:pPr>
        <w:jc w:val="both"/>
        <w:rPr>
          <w:b/>
          <w:sz w:val="24"/>
          <w:szCs w:val="24"/>
        </w:rPr>
      </w:pPr>
    </w:p>
    <w:p w14:paraId="7D55CC96" w14:textId="3C306B28" w:rsidR="0081369C" w:rsidRDefault="0081369C"/>
    <w:p w14:paraId="07D02580" w14:textId="77777777" w:rsidR="006E4051" w:rsidRPr="00E3262C" w:rsidRDefault="006E4051" w:rsidP="006E4051">
      <w:pPr>
        <w:rPr>
          <w:sz w:val="24"/>
          <w:szCs w:val="24"/>
        </w:rPr>
      </w:pPr>
      <w:r w:rsidRPr="00E3262C">
        <w:rPr>
          <w:color w:val="000000"/>
          <w:sz w:val="24"/>
          <w:szCs w:val="24"/>
        </w:rPr>
        <w:t>Dr. Ram Sarkar</w:t>
      </w:r>
    </w:p>
    <w:p w14:paraId="573B4F01" w14:textId="77777777" w:rsidR="006E4051" w:rsidRPr="00E3262C" w:rsidRDefault="006E4051" w:rsidP="006E4051">
      <w:pPr>
        <w:jc w:val="both"/>
        <w:rPr>
          <w:sz w:val="24"/>
          <w:szCs w:val="24"/>
        </w:rPr>
      </w:pPr>
      <w:r w:rsidRPr="00E3262C">
        <w:rPr>
          <w:color w:val="000000"/>
          <w:sz w:val="24"/>
          <w:szCs w:val="24"/>
        </w:rPr>
        <w:t>Project Guide</w:t>
      </w:r>
    </w:p>
    <w:p w14:paraId="7324B0B3" w14:textId="77777777" w:rsidR="0081369C" w:rsidRDefault="0081369C">
      <w:r>
        <w:br w:type="page"/>
      </w:r>
    </w:p>
    <w:p w14:paraId="06125C22" w14:textId="77777777" w:rsidR="00E97402" w:rsidRPr="00C44BA3" w:rsidRDefault="00E97402" w:rsidP="00C44BA3">
      <w:pPr>
        <w:pStyle w:val="Heading1"/>
        <w:jc w:val="left"/>
        <w:rPr>
          <w:b/>
          <w:bCs/>
          <w:sz w:val="26"/>
          <w:szCs w:val="26"/>
        </w:rPr>
      </w:pPr>
      <w:r w:rsidRPr="00C44BA3">
        <w:rPr>
          <w:b/>
          <w:bCs/>
          <w:sz w:val="26"/>
          <w:szCs w:val="26"/>
        </w:rPr>
        <w:lastRenderedPageBreak/>
        <w:t>I</w:t>
      </w:r>
      <w:r w:rsidRPr="00C44BA3">
        <w:rPr>
          <w:b/>
          <w:bCs/>
          <w:sz w:val="22"/>
          <w:szCs w:val="22"/>
        </w:rPr>
        <w:t>NTRODUCTION</w:t>
      </w:r>
    </w:p>
    <w:p w14:paraId="5E400837" w14:textId="0A29EFE0" w:rsidR="00EC2FE6" w:rsidRPr="00434422" w:rsidRDefault="00EC2FE6" w:rsidP="00833B6C">
      <w:pPr>
        <w:jc w:val="both"/>
      </w:pPr>
      <w:r w:rsidRPr="00434422">
        <w:t xml:space="preserve">Document </w:t>
      </w:r>
      <w:r w:rsidR="00C94033" w:rsidRPr="00434422">
        <w:t xml:space="preserve">image </w:t>
      </w:r>
      <w:r w:rsidRPr="00434422">
        <w:t xml:space="preserve">binarization, the task of classifying a pixel as foreground or background, is an important preprocessing step in document </w:t>
      </w:r>
      <w:r w:rsidR="002E5654" w:rsidRPr="00434422">
        <w:t xml:space="preserve">image </w:t>
      </w:r>
      <w:r w:rsidRPr="00434422">
        <w:t>analysis. The documents</w:t>
      </w:r>
      <w:r w:rsidR="00F833B3" w:rsidRPr="00434422">
        <w:t>, especially historical manuscr</w:t>
      </w:r>
      <w:r w:rsidR="007C78EB" w:rsidRPr="00434422">
        <w:t>i</w:t>
      </w:r>
      <w:r w:rsidR="00F833B3" w:rsidRPr="00434422">
        <w:t>pts,</w:t>
      </w:r>
      <w:r w:rsidRPr="00434422">
        <w:t xml:space="preserve"> often suffer from degradation due to aging effect, ink stains, bleed-through</w:t>
      </w:r>
      <w:r w:rsidR="002E5654" w:rsidRPr="00434422">
        <w:t>,</w:t>
      </w:r>
      <w:r w:rsidRPr="00434422">
        <w:t xml:space="preserve"> faded ink, etc</w:t>
      </w:r>
      <w:r w:rsidR="002E5654" w:rsidRPr="00434422">
        <w:t>.</w:t>
      </w:r>
      <w:r w:rsidR="00F833B3" w:rsidRPr="00434422">
        <w:t xml:space="preserve"> </w:t>
      </w:r>
      <w:r w:rsidR="002E5654" w:rsidRPr="00434422">
        <w:t>which make</w:t>
      </w:r>
      <w:r w:rsidR="00F833B3" w:rsidRPr="00434422">
        <w:t xml:space="preserve"> the binarization </w:t>
      </w:r>
      <w:r w:rsidR="002E5654" w:rsidRPr="00434422">
        <w:t xml:space="preserve">process </w:t>
      </w:r>
      <w:r w:rsidR="00F833B3" w:rsidRPr="00434422">
        <w:t>a challenging task</w:t>
      </w:r>
      <w:r w:rsidRPr="00434422">
        <w:t>. Ea</w:t>
      </w:r>
      <w:r w:rsidR="00F833B3" w:rsidRPr="00434422">
        <w:t>rly</w:t>
      </w:r>
      <w:r w:rsidRPr="00434422">
        <w:t xml:space="preserve"> binarization techniques</w:t>
      </w:r>
      <w:r w:rsidR="00BC2503" w:rsidRPr="00434422">
        <w:t xml:space="preserve"> </w:t>
      </w:r>
      <w:r w:rsidR="00BC2503" w:rsidRPr="00434422">
        <w:fldChar w:fldCharType="begin" w:fldLock="1"/>
      </w:r>
      <w:r w:rsidR="00AA2CD9" w:rsidRPr="00434422">
        <w:instrText>ADDIN CSL_CITATION {"citationItems":[{"id":"ITEM-1","itemData":{"DOI":"10.1109/tsmc.1979.4310076","ISSN":"00189472","abstract":"A nonparametric and unsupervised method of automatic threshold selection for picture segmentation is presented. An otpimal threshold is selected by the discriminant criterion, namely, so as the maximize the separability of the resultant classes in gray levels. The procedure is very simple, utilizing only the zeroth- and first-order cumulative moments of the gray-level histogram. It is strightforward to extend the method to multithreshold problems. Several experimental results are also presented to support the validity of the method.","author":[{"dropping-particle":"","family":"Otsu","given":"Nobuyuki","non-dropping-particle":"","parse-names":false,"suffix":""}],"container-title":"IEEE Trans Syst Man Cybern","id":"ITEM-1","issue":"1","issued":{"date-parts":[["1979"]]},"page":"62-66","title":"THRESHOLD SELECTION METHOD FROM GRAY-LEVEL HISTOGRAMS.","type":"article-journal","volume":"SMC-9"},"uris":["http://www.mendeley.com/documents/?uuid=d6a4fbae-7ff4-332c-bb75-ea89bc21d10d","http://www.mendeley.com/documents/?uuid=370f051c-7c1c-47a3-a8db-631324e9b33e"]}],"mendeley":{"formattedCitation":"[1]","plainTextFormattedCitation":"[1]","previouslyFormattedCitation":"[1]"},"properties":{"noteIndex":0},"schema":"https://github.com/citation-style-language/schema/raw/master/csl-citation.json"}</w:instrText>
      </w:r>
      <w:r w:rsidR="00BC2503" w:rsidRPr="00434422">
        <w:fldChar w:fldCharType="separate"/>
      </w:r>
      <w:r w:rsidR="00BC2503" w:rsidRPr="00434422">
        <w:rPr>
          <w:noProof/>
        </w:rPr>
        <w:t>[1]</w:t>
      </w:r>
      <w:r w:rsidR="00BC2503" w:rsidRPr="00434422">
        <w:fldChar w:fldCharType="end"/>
      </w:r>
      <w:r w:rsidR="00BC2503" w:rsidRPr="00434422">
        <w:fldChar w:fldCharType="begin" w:fldLock="1"/>
      </w:r>
      <w:r w:rsidR="00AA2CD9" w:rsidRPr="00434422">
        <w:instrText>ADDIN CSL_CITATION {"citationItems":[{"id":"ITEM-1","itemData":{"DOI":"10.1016/S0031-3203(99)00055-2","ISSN":"00313203","abstract":"A new method is presented for adaptive document image binarization, where the page is considered as a collection of subcomponents such as text, background and picture. The problems caused by noise, illumination and many source type-related degradations are addressed. Two new algorithms are applied to determine a local threshold for each pixel. The performance evaluation of the algorithm utilizes test images with ground-truth, evaluation metrics for binarization of textual and synthetic images, and a weight-based ranking procedure for the final result presentation. The proposed algorithms were tested with images including different types of document components and degradations. The results were compared with a number of known techniques in the literature. The benchmarking results show that the method adapts and performs well in each case qualitatively and quantitatively. © 1999 Pattern Recognition Society.","author":[{"dropping-particle":"","family":"Sauvola","given":"J.","non-dropping-particle":"","parse-names":false,"suffix":""},{"dropping-particle":"","family":"Pietikäinen","given":"M.","non-dropping-particle":"","parse-names":false,"suffix":""}],"container-title":"Pattern Recognition","id":"ITEM-1","issued":{"date-parts":[["2000"]]},"title":"Adaptive document image binarization","type":"article-journal"},"uris":["http://www.mendeley.com/documents/?uuid=a9ac1602-dd55-44cc-ab1e-9ba6b5379f1b","http://www.mendeley.com/documents/?uuid=a6bc52ea-befb-491a-bb2b-254716c9f07a","http://www.mendeley.com/documents/?uuid=9f47cece-9567-4336-b251-d052663be84e"]}],"mendeley":{"formattedCitation":"[2]","plainTextFormattedCitation":"[2]","previouslyFormattedCitation":"[2]"},"properties":{"noteIndex":0},"schema":"https://github.com/citation-style-language/schema/raw/master/csl-citation.json"}</w:instrText>
      </w:r>
      <w:r w:rsidR="00BC2503" w:rsidRPr="00434422">
        <w:fldChar w:fldCharType="separate"/>
      </w:r>
      <w:r w:rsidR="00BC2503" w:rsidRPr="00434422">
        <w:rPr>
          <w:noProof/>
        </w:rPr>
        <w:t>[2]</w:t>
      </w:r>
      <w:r w:rsidR="00BC2503" w:rsidRPr="00434422">
        <w:fldChar w:fldCharType="end"/>
      </w:r>
      <w:r w:rsidR="00BC2503" w:rsidRPr="00434422">
        <w:fldChar w:fldCharType="begin" w:fldLock="1"/>
      </w:r>
      <w:r w:rsidR="00AA2CD9" w:rsidRPr="00434422">
        <w:instrText>ADDIN CSL_CITATION {"citationItems":[{"id":"ITEM-1","itemData":{"DOI":"10.1109/ICCSP.2011.5739305","ISBN":"9781424497980","abstract":"Accurate cell nucleus segmentation is necessary for automated cytological image analysis. Thresholding is a crucial step in segmentation. The accuracy of segmentation depends on the accuracy of thresholding. In this paper we propose a new method for thresholding of photomicrographs of diversly stained cytology smears. To account for the different stains, we use different color spaces. A new local thresholding scheme is developed to solve the problem of nonuniform staining. Finally, the results obtained from the new method are compared with those of some of the existing thresholding methods, clearly showing the improvement achieved. © 2011 IEEE.","author":[{"dropping-particle":"","family":"Phansalkar","given":"Neerad","non-dropping-particle":"","parse-names":false,"suffix":""},{"dropping-particle":"","family":"More","given":"Sumit","non-dropping-particle":"","parse-names":false,"suffix":""},{"dropping-particle":"","family":"Sabale","given":"Ashish","non-dropping-particle":"","parse-names":false,"suffix":""},{"dropping-particle":"","family":"Joshi","given":"Madhuri","non-dropping-particle":"","parse-names":false,"suffix":""}],"container-title":"ICCSP 2011 - 2011 International Conference on Communications and Signal Processing","id":"ITEM-1","issued":{"date-parts":[["2011"]]},"title":"Adaptive local thresholding for detection of nuclei in diversity stained cytology images","type":"paper-conference"},"uris":["http://www.mendeley.com/documents/?uuid=f9c6ba34-290b-4cf2-838a-f2c1d49b58a7","http://www.mendeley.com/documents/?uuid=321b8a37-05a1-4d8d-ab82-9f381624d555","http://www.mendeley.com/documents/?uuid=0e666b8d-5568-4857-add0-58d5bcbf2847"]}],"mendeley":{"formattedCitation":"[3]","plainTextFormattedCitation":"[3]","previouslyFormattedCitation":"[3]"},"properties":{"noteIndex":0},"schema":"https://github.com/citation-style-language/schema/raw/master/csl-citation.json"}</w:instrText>
      </w:r>
      <w:r w:rsidR="00BC2503" w:rsidRPr="00434422">
        <w:fldChar w:fldCharType="separate"/>
      </w:r>
      <w:r w:rsidR="00BC2503" w:rsidRPr="00434422">
        <w:rPr>
          <w:noProof/>
        </w:rPr>
        <w:t>[3]</w:t>
      </w:r>
      <w:r w:rsidR="00BC2503" w:rsidRPr="00434422">
        <w:fldChar w:fldCharType="end"/>
      </w:r>
      <w:r w:rsidR="00BC2503" w:rsidRPr="00434422">
        <w:fldChar w:fldCharType="begin" w:fldLock="1"/>
      </w:r>
      <w:r w:rsidR="00AA2CD9" w:rsidRPr="00434422">
        <w:instrText>ADDIN CSL_CITATION {"citationItems":[{"id":"ITEM-1","itemData":{"DOI":"10.1109/icpr.2008.4761534","ISBN":"9781424421756","ISSN":"10514651","abstract":"This paper presents a new adaptive approach for document image binarization. The proposed method is mainly based on the combination of several state-of-the-art binarization methodologies as well as on the efficient incorporation of the edge information of the gray scale source image. An enhancement step based on mathematical morphology operations is also involved in order to produce a high quality result while preserving stroke information. The proposed method demonstrated superior performance against six (6) well-known techniques on numerous degraded handwritten and machine-printed documents. The performance evaluation is based on visual criteria as well as on an objective evaluation methodology. © 2008 IEEE.","author":[{"dropping-particle":"","family":"Gatos","given":"B.","non-dropping-particle":"","parse-names":false,"suffix":""},{"dropping-particle":"","family":"Pratikakis","given":"I.","non-dropping-particle":"","parse-names":false,"suffix":""},{"dropping-particle":"","family":"Perantonis","given":"S. J.","non-dropping-particle":"","parse-names":false,"suffix":""}],"container-title":"Proceedings - International Conference on Pattern Recognition","id":"ITEM-1","issued":{"date-parts":[["2008"]]},"title":"Improved document image binarization by using a combination of multiple binarization techniques and adapted edge information","type":"paper-conference"},"uris":["http://www.mendeley.com/documents/?uuid=663ec11e-e5ac-459a-8cf7-16ff35cd471d","http://www.mendeley.com/documents/?uuid=4ecb6ef8-5d7f-4178-8af8-358e22c5560a","http://www.mendeley.com/documents/?uuid=8af3b1cd-d524-4edf-8cfa-44d25ace70f0"]}],"mendeley":{"formattedCitation":"[4]","plainTextFormattedCitation":"[4]","previouslyFormattedCitation":"[4]"},"properties":{"noteIndex":0},"schema":"https://github.com/citation-style-language/schema/raw/master/csl-citation.json"}</w:instrText>
      </w:r>
      <w:r w:rsidR="00BC2503" w:rsidRPr="00434422">
        <w:fldChar w:fldCharType="separate"/>
      </w:r>
      <w:r w:rsidR="00BC2503" w:rsidRPr="00434422">
        <w:rPr>
          <w:noProof/>
        </w:rPr>
        <w:t>[4]</w:t>
      </w:r>
      <w:r w:rsidR="00BC2503" w:rsidRPr="00434422">
        <w:fldChar w:fldCharType="end"/>
      </w:r>
      <w:r w:rsidRPr="00434422">
        <w:t xml:space="preserve"> used various thresholding techniques either based on single or multiple thresholds to classify the pixels. Recently, deep learning frameworks </w:t>
      </w:r>
      <w:r w:rsidR="00235CB6" w:rsidRPr="00434422">
        <w:fldChar w:fldCharType="begin" w:fldLock="1"/>
      </w:r>
      <w:r w:rsidR="00AA2CD9" w:rsidRPr="00434422">
        <w:instrText>ADDIN CSL_CITATION {"citationItems":[{"id":"ITEM-1","itemData":{"DOI":"10.1016/j.patcog.2017.08.025","ISSN":"00313203","abstract":"The binarization of degraded document images is a challenging problem in terms of document analysis. Binarization is a classification process in which intra-image pixels are assigned to either of the two following classes: foreground text and background. Most of the algorithms are constructed on low-level features in an unsupervised manner, and the consequent disenabling of full utilization of input-domain knowledge considerably limits distinguishing of background noises from the foreground. In this paper, a novel supervised-binarization method is proposed, in which a hierarchical deep supervised network (DSN) architecture is learned for the prediction of the text pixels at different feature levels. With higher-level features, the network can differentiate text pixels from background noises, whereby severe degradations that occur in document images can be managed. Alternatively, foreground maps that are predicted at lower-level features present a higher visual quality at the boundary area. Compared with those of traditional algorithms, binary images generated by our architecture have cleaner background and better-preserved strokes. The proposed approach achieves state-of-the-art results over widely used DIBCO datasets, revealing the robustness of the presented method.","author":[{"dropping-particle":"","family":"Vo","given":"Quang Nhat","non-dropping-particle":"","parse-names":false,"suffix":""},{"dropping-particle":"","family":"Kim","given":"Soo Hyung","non-dropping-particle":"","parse-names":false,"suffix":""},{"dropping-particle":"","family":"Yang","given":"Hyung Jeong","non-dropping-particle":"","parse-names":false,"suffix":""},{"dropping-particle":"","family":"Lee","given":"Gueesang","non-dropping-particle":"","parse-names":false,"suffix":""}],"container-title":"Pattern Recognition","id":"ITEM-1","issued":{"date-parts":[["2018"]]},"title":"Binarization of degraded document images based on hierarchical deep supervised network","type":"article-journal"},"uris":["http://www.mendeley.com/documents/?uuid=8888e18a-a658-4675-8e26-760efef382df","http://www.mendeley.com/documents/?uuid=2970dae8-6e3d-40e2-8a7c-d7f9b31074fe","http://www.mendeley.com/documents/?uuid=e48482b8-ad2b-4542-a13a-b6d65ab8e6ed"]}],"mendeley":{"formattedCitation":"[5]","plainTextFormattedCitation":"[5]","previouslyFormattedCitation":"[5]"},"properties":{"noteIndex":0},"schema":"https://github.com/citation-style-language/schema/raw/master/csl-citation.json"}</w:instrText>
      </w:r>
      <w:r w:rsidR="00235CB6" w:rsidRPr="00434422">
        <w:fldChar w:fldCharType="separate"/>
      </w:r>
      <w:r w:rsidR="00235CB6" w:rsidRPr="00434422">
        <w:rPr>
          <w:noProof/>
        </w:rPr>
        <w:t>[5]</w:t>
      </w:r>
      <w:r w:rsidR="00235CB6" w:rsidRPr="00434422">
        <w:fldChar w:fldCharType="end"/>
      </w:r>
      <w:r w:rsidR="00235CB6" w:rsidRPr="00434422">
        <w:fldChar w:fldCharType="begin" w:fldLock="1"/>
      </w:r>
      <w:r w:rsidR="00AA2CD9" w:rsidRPr="00434422">
        <w:instrText>ADDIN CSL_CITATION {"citationItems":[{"id":"ITEM-1","itemData":{"DOI":"10.1109/ICDAR.2017.25","ISBN":"9781538635865","ISSN":"15205363","abstract":"Binarization of degraded historical manuscript images is an important pre-processing step for many document processing tasks. We formulate binarization as a pixel classification learning task and apply a novel Fully Convolutional Network (FCN) architecture that operates at multiple image scales, including full resolution. The FCN is trained to optimize a continuous version of the Pseudo F-measure metric and an ensemble of FCNs outperform the competition winners on 4 of 7 DIBCO competitions. This same binarization technique can also be applied to different domains such as Palm Leaf Manuscripts with good performance. We analyze the performance of the proposed model w.r.t. the architectural hyperparameters, size and diversity of training data, and the input features chosen.","author":[{"dropping-particle":"","family":"Tensmeyer","given":"Chris","non-dropping-particle":"","parse-names":false,"suffix":""},{"dropping-particle":"","family":"Martinez","given":"Tony","non-dropping-particle":"","parse-names":false,"suffix":""}],"container-title":"Proceedings of the International Conference on Document Analysis and Recognition, ICDAR","id":"ITEM-1","issued":{"date-parts":[["2017"]]},"title":"Document Image Binarization with Fully Convolutional Neural Networks","type":"paper-conference"},"uris":["http://www.mendeley.com/documents/?uuid=81ea83d7-656d-4e39-b05e-34a5b5148502","http://www.mendeley.com/documents/?uuid=66750bda-bc9c-492a-96ff-a7e837008e62","http://www.mendeley.com/documents/?uuid=c703f31d-dbc4-419b-8035-9e81a3318259"]}],"mendeley":{"formattedCitation":"[6]","plainTextFormattedCitation":"[6]","previouslyFormattedCitation":"[6]"},"properties":{"noteIndex":0},"schema":"https://github.com/citation-style-language/schema/raw/master/csl-citation.json"}</w:instrText>
      </w:r>
      <w:r w:rsidR="00235CB6" w:rsidRPr="00434422">
        <w:fldChar w:fldCharType="separate"/>
      </w:r>
      <w:r w:rsidR="00235CB6" w:rsidRPr="00434422">
        <w:rPr>
          <w:noProof/>
        </w:rPr>
        <w:t>[6]</w:t>
      </w:r>
      <w:r w:rsidR="00235CB6" w:rsidRPr="00434422">
        <w:fldChar w:fldCharType="end"/>
      </w:r>
      <w:r w:rsidRPr="00434422">
        <w:t xml:space="preserve"> have also become popular for binarization of document images. The success of these </w:t>
      </w:r>
      <w:r w:rsidR="002E5654" w:rsidRPr="00434422">
        <w:t>frameworks</w:t>
      </w:r>
      <w:r w:rsidRPr="00434422">
        <w:t xml:space="preserve"> ha</w:t>
      </w:r>
      <w:r w:rsidR="00026D22">
        <w:t>s</w:t>
      </w:r>
      <w:r w:rsidRPr="00434422">
        <w:t xml:space="preserve"> been broadly attributed to their ability to effectively capture the spatial dependency </w:t>
      </w:r>
      <w:r w:rsidR="002E5654" w:rsidRPr="00434422">
        <w:t xml:space="preserve">among the pixels </w:t>
      </w:r>
      <w:r w:rsidRPr="00434422">
        <w:t xml:space="preserve">in an image. A fully convolutional neural network (FCNN) </w:t>
      </w:r>
      <w:r w:rsidR="00DE1915" w:rsidRPr="00434422">
        <w:fldChar w:fldCharType="begin" w:fldLock="1"/>
      </w:r>
      <w:r w:rsidR="00AA2CD9" w:rsidRPr="00434422">
        <w:instrText>ADDIN CSL_CITATION {"citationItems":[{"id":"ITEM-1","itemData":{"DOI":"10.1109/CVPR.2015.7298965","ISBN":"9781467369640","ISSN":"10636919","abstract":"Convolutional networks are powerful visual models that yield hierarchies of features. We show that convolutional networks by themselves, trained end-to-end, pixels-to-pixels, exceed the state-of-the-art in semantic segmentation. Our key insight is to build 'fully convolutional' networks that take input of arbitrary size and produce correspondingly-sized output with efficient inference and learning. We define and detail the space of fully convolutional networks, explain their application to spatially dense prediction tasks, and draw connections to prior models. We adapt contemporary classification networks (AlexNet [20], the VGG net [31], and GoogLeNet [32]) into fully convolutional networks and transfer their learned representations by fine-tuning [3] to the segmentation task. We then define a skip architecture that combines semantic information from a deep, coarse layer with appearance information from a shallow, fine layer to produce accurate and detailed segmentations. Our fully convolutional network achieves state-of-the-art segmentation of PASCAL VOC (20% relative improvement to 62.2% mean IU on 2012), NYUDv2, and SIFT Flow, while inference takes less than one fifth of a second for a typical image.","author":[{"dropping-particle":"","family":"Long","given":"Jonathan","non-dropping-particle":"","parse-names":false,"suffix":""},{"dropping-particle":"","family":"Shelhamer","given":"Evan","non-dropping-particle":"","parse-names":false,"suffix":""},{"dropping-particle":"","family":"Darrell","given":"Trevor","non-dropping-particle":"","parse-names":false,"suffix":""}],"container-title":"Proceedings of the IEEE Computer Society Conference on Computer Vision and Pattern Recognition","id":"ITEM-1","issued":{"date-parts":[["2015"]]},"title":"Fully convolutional networks for semantic segmentation","type":"paper-conference"},"uris":["http://www.mendeley.com/documents/?uuid=4e9ce38c-b198-44db-8b89-e2914432f928","http://www.mendeley.com/documents/?uuid=7ad4d25c-d681-49d5-bcd9-26f344b9008b","http://www.mendeley.com/documents/?uuid=e0ae551e-1e1a-4227-a4cf-6a5bd549ac74"]}],"mendeley":{"formattedCitation":"[7]","plainTextFormattedCitation":"[7]","previouslyFormattedCitation":"[7]"},"properties":{"noteIndex":0},"schema":"https://github.com/citation-style-language/schema/raw/master/csl-citation.json"}</w:instrText>
      </w:r>
      <w:r w:rsidR="00DE1915" w:rsidRPr="00434422">
        <w:fldChar w:fldCharType="separate"/>
      </w:r>
      <w:r w:rsidR="00DE1915" w:rsidRPr="00434422">
        <w:rPr>
          <w:noProof/>
        </w:rPr>
        <w:t>[7]</w:t>
      </w:r>
      <w:r w:rsidR="00DE1915" w:rsidRPr="00434422">
        <w:fldChar w:fldCharType="end"/>
      </w:r>
      <w:r w:rsidR="00DE1915" w:rsidRPr="00434422">
        <w:t xml:space="preserve"> </w:t>
      </w:r>
      <w:r w:rsidRPr="00434422">
        <w:t xml:space="preserve">is ideal for the semantic labeling of pixels. In </w:t>
      </w:r>
      <w:r w:rsidR="003D0BE1" w:rsidRPr="00434422">
        <w:fldChar w:fldCharType="begin" w:fldLock="1"/>
      </w:r>
      <w:r w:rsidR="00AA2CD9" w:rsidRPr="00434422">
        <w:instrText>ADDIN CSL_CITATION {"citationItems":[{"id":"ITEM-1","itemData":{"DOI":"10.1016/j.patrec.2018.05.011","ISSN":"01678655","abstract":"Binarization of digital documents is the task of classifying each pixel in an image of the document as belonging to the background (parchment/paper) or foreground (text/ink). Historical documents are often subjected to degradations, that make the task challenging. In the current work a deep neural network architecture is proposed that combines a fully convolutional network with an unrolled primal-dual network that can be trained end-to-end to achieve state of the art binarization on four out of seven datasets. Document binarization is formulated as an energy minimization problem. A fully convolutional neural network is trained for semantic segmentation of pixels that provides labeling cost associated with each pixel. This cost estimate is refined along the edges to compensate for any over or under estimation of the foreground class using a primal-dual approach. We provide necessary overview on proximal operator that facilitates theoretical underpinning required to train a primal-dual network using a gradient descent algorithm. Numerical instabilities encountered due to the recurrent nature of primal-dual approach are handled. We provide experimental results on document binarization competition dataset along with network changes and hyperparameter tuning required for stability and performance of the network. The network when pre-trained on synthetic dataset performs better as per the competition metrics.","author":[{"dropping-particle":"","family":"Ayyalasomayajula","given":"Kalyan Ram","non-dropping-particle":"","parse-names":false,"suffix":""},{"dropping-particle":"","family":"Malmberg","given":"Filip","non-dropping-particle":"","parse-names":false,"suffix":""},{"dropping-particle":"","family":"Brun","given":"Anders","non-dropping-particle":"","parse-names":false,"suffix":""}],"container-title":"Pattern Recognition Letters","id":"ITEM-1","issued":{"date-parts":[["2019"]]},"title":"PDNet: Semantic segmentation integrated with a primal-dual network for document binarization","type":"article-journal"},"uris":["http://www.mendeley.com/documents/?uuid=ac043aed-ea36-4916-9459-7b06157da7e2","http://www.mendeley.com/documents/?uuid=37cc08c7-b2ba-48dd-ad06-d4da2b990ee5","http://www.mendeley.com/documents/?uuid=41c5e66f-a42d-4114-bf9a-2c31c328ff37"]}],"mendeley":{"formattedCitation":"[8]","plainTextFormattedCitation":"[8]","previouslyFormattedCitation":"[8]"},"properties":{"noteIndex":0},"schema":"https://github.com/citation-style-language/schema/raw/master/csl-citation.json"}</w:instrText>
      </w:r>
      <w:r w:rsidR="003D0BE1" w:rsidRPr="00434422">
        <w:fldChar w:fldCharType="separate"/>
      </w:r>
      <w:r w:rsidR="003D0BE1" w:rsidRPr="00434422">
        <w:rPr>
          <w:noProof/>
        </w:rPr>
        <w:t>[8]</w:t>
      </w:r>
      <w:r w:rsidR="003D0BE1" w:rsidRPr="00434422">
        <w:fldChar w:fldCharType="end"/>
      </w:r>
      <w:r w:rsidRPr="00434422">
        <w:t xml:space="preserve">, document </w:t>
      </w:r>
      <w:r w:rsidR="002E5654" w:rsidRPr="00434422">
        <w:t xml:space="preserve">image </w:t>
      </w:r>
      <w:r w:rsidRPr="00434422">
        <w:t>binarization is formulated as an energy minimization problem, whereby a</w:t>
      </w:r>
      <w:r w:rsidR="00026D22">
        <w:t>n</w:t>
      </w:r>
      <w:r w:rsidRPr="00434422">
        <w:t xml:space="preserve"> </w:t>
      </w:r>
      <w:r w:rsidR="002E5654" w:rsidRPr="00434422">
        <w:t>FCNN</w:t>
      </w:r>
      <w:r w:rsidRPr="00434422">
        <w:t xml:space="preserve"> is trained for semantic segmentation of pixels that provides </w:t>
      </w:r>
      <w:r w:rsidR="00C17EBF" w:rsidRPr="00434422">
        <w:t xml:space="preserve">a </w:t>
      </w:r>
      <w:r w:rsidRPr="00434422">
        <w:t xml:space="preserve">labeling cost associated with each pixel. Other frameworks such as </w:t>
      </w:r>
      <w:r w:rsidR="00026D22">
        <w:t xml:space="preserve">the </w:t>
      </w:r>
      <w:r w:rsidRPr="00434422">
        <w:t xml:space="preserve">holistically-nested edge detector (HED) </w:t>
      </w:r>
      <w:r w:rsidR="00A66AE3" w:rsidRPr="00434422">
        <w:fldChar w:fldCharType="begin" w:fldLock="1"/>
      </w:r>
      <w:r w:rsidR="00AA2CD9" w:rsidRPr="00434422">
        <w:instrText>ADDIN CSL_CITATION {"citationItems":[{"id":"ITEM-1","itemData":{"DOI":"10.1007/s11263-017-1004-z","ISSN":"15731405","abstract":"We develop a new edge detection algorithm that addresses two important issues in this long-standing vision problem: (1) holistic image training and prediction; and (2) multi-scale and multi-level feature learning. Our proposed method, holistically-nested edge detection (HED), performs image-to-image prediction by means of a deep learning model that leverages fully convolutional neural networks and deeply-supervised nets. HED automatically learns rich hierarchical representations (guided by deep supervision on side responses) that are important in order to resolve the challenging ambiguity in edge and object boundary detection. We significantly advance the state-of-the-art on the BSDS500 dataset (ODS F-score of 0.790) and the NYU Depth dataset (ODS F-score of 0.746), and do so with an improved speed (0.4 s per image) that is orders of magnitude faster than some CNN-based edge detection algorithms developed before HED. We also observe encouraging results on other boundary detection benchmark datasets such as Multicue and PASCAL-Context.","author":[{"dropping-particle":"","family":"Xie","given":"Saining","non-dropping-particle":"","parse-names":false,"suffix":""},{"dropping-particle":"","family":"Tu","given":"Zhuowen","non-dropping-particle":"","parse-names":false,"suffix":""}],"container-title":"International Journal of Computer Vision","id":"ITEM-1","issued":{"date-parts":[["2017"]]},"title":"Holistically-Nested Edge Detection","type":"article-journal"},"uris":["http://www.mendeley.com/documents/?uuid=3a8be780-4669-4c38-8312-51ff97b9fdea","http://www.mendeley.com/documents/?uuid=22f1158c-d024-44fd-8f4f-bd7501bef556","http://www.mendeley.com/documents/?uuid=f898e63e-5136-4dd7-ba8c-9b5e0871a94a"]}],"mendeley":{"formattedCitation":"[9]","plainTextFormattedCitation":"[9]","previouslyFormattedCitation":"[9]"},"properties":{"noteIndex":0},"schema":"https://github.com/citation-style-language/schema/raw/master/csl-citation.json"}</w:instrText>
      </w:r>
      <w:r w:rsidR="00A66AE3" w:rsidRPr="00434422">
        <w:fldChar w:fldCharType="separate"/>
      </w:r>
      <w:r w:rsidR="00A66AE3" w:rsidRPr="00434422">
        <w:rPr>
          <w:noProof/>
        </w:rPr>
        <w:t>[9]</w:t>
      </w:r>
      <w:r w:rsidR="00A66AE3" w:rsidRPr="00434422">
        <w:fldChar w:fldCharType="end"/>
      </w:r>
      <w:r w:rsidRPr="00434422">
        <w:t xml:space="preserve"> and U-Net </w:t>
      </w:r>
      <w:r w:rsidR="00A66AE3" w:rsidRPr="00434422">
        <w:fldChar w:fldCharType="begin" w:fldLock="1"/>
      </w:r>
      <w:r w:rsidR="00AA2CD9" w:rsidRPr="00434422">
        <w:instrText>ADDIN CSL_CITATION {"citationItems":[{"id":"ITEM-1","itemData":{"DOI":"10.1007/978-3-319-24574-4_28","ISBN":"9783319245737","ISSN":"16113349","abstract":"There is large consent that successful training of deep networks requires many thousand annotated training samples. In this paper, we present a network and training strategy that relies on the strong use of data augmentation to use the available annotated samples more efficiently. The architecture consists of a contracting path to capture context and a symmetric expanding path that enables precise localization. We show that such a network can be trained end-to-end from very few images and outperforms the prior best method (a sliding-window convolutional network) on the ISBI challenge for segmentation of neuronal structures in electron microscopic stacks. Using the same network trained on transmitted light microscopy images (phase contrast and DIC) we won the ISBI cell tracking challenge 2015 in these categories by a large margin. Moreover, the network is fast. Segmentation of a 512x512 image takes less than a second on a recent GPU. The full implementation (based on Caffe) and the trained networks are available at http://lmb.informatik.uni-freiburg.de/people/ronneber/u-net.","author":[{"dropping-particle":"","family":"Ronneberger","given":"Olaf","non-dropping-particle":"","parse-names":false,"suffix":""},{"dropping-particle":"","family":"Fischer","given":"Philipp","non-dropping-particle":"","parse-names":false,"suffix":""},{"dropping-particle":"","family":"Brox","given":"Thomas","non-dropping-particle":"","parse-names":false,"suffix":""}],"container-title":"Lecture Notes in Computer Science (including subseries Lecture Notes in Artificial Intelligence and Lecture Notes in Bioinformatics)","id":"ITEM-1","issued":{"date-parts":[["2015"]]},"title":"U-net: Convolutional networks for biomedical image segmentation","type":"paper-conference"},"uris":["http://www.mendeley.com/documents/?uuid=bd442105-d518-413b-9d82-f42b82015d77","http://www.mendeley.com/documents/?uuid=aff1d670-6703-4226-b68f-9bf880721160","http://www.mendeley.com/documents/?uuid=17bf339c-eae2-4ed3-b116-80ff8a826d46"]}],"mendeley":{"formattedCitation":"[10]","plainTextFormattedCitation":"[10]","previouslyFormattedCitation":"[10]"},"properties":{"noteIndex":0},"schema":"https://github.com/citation-style-language/schema/raw/master/csl-citation.json"}</w:instrText>
      </w:r>
      <w:r w:rsidR="00A66AE3" w:rsidRPr="00434422">
        <w:fldChar w:fldCharType="separate"/>
      </w:r>
      <w:r w:rsidR="00A66AE3" w:rsidRPr="00434422">
        <w:rPr>
          <w:noProof/>
        </w:rPr>
        <w:t>[10]</w:t>
      </w:r>
      <w:r w:rsidR="00A66AE3" w:rsidRPr="00434422">
        <w:fldChar w:fldCharType="end"/>
      </w:r>
      <w:r w:rsidRPr="00434422">
        <w:t xml:space="preserve"> </w:t>
      </w:r>
      <w:r w:rsidRPr="00434422">
        <w:rPr>
          <w:color w:val="000000" w:themeColor="text1"/>
        </w:rPr>
        <w:t xml:space="preserve">also provide </w:t>
      </w:r>
      <w:r w:rsidR="002E5654" w:rsidRPr="00434422">
        <w:rPr>
          <w:color w:val="000000" w:themeColor="text1"/>
        </w:rPr>
        <w:t xml:space="preserve">significant </w:t>
      </w:r>
      <w:r w:rsidRPr="00434422">
        <w:rPr>
          <w:color w:val="000000" w:themeColor="text1"/>
        </w:rPr>
        <w:t>performance gain.</w:t>
      </w:r>
      <w:r w:rsidR="007C78EB" w:rsidRPr="00434422">
        <w:rPr>
          <w:color w:val="000000" w:themeColor="text1"/>
        </w:rPr>
        <w:t xml:space="preserve"> </w:t>
      </w:r>
      <w:r w:rsidR="00DB3155" w:rsidRPr="00434422">
        <w:rPr>
          <w:color w:val="000000" w:themeColor="text1"/>
        </w:rPr>
        <w:t xml:space="preserve">In </w:t>
      </w:r>
      <w:r w:rsidR="00DB3155" w:rsidRPr="00434422">
        <w:rPr>
          <w:color w:val="000000" w:themeColor="text1"/>
        </w:rPr>
        <w:fldChar w:fldCharType="begin" w:fldLock="1"/>
      </w:r>
      <w:r w:rsidR="00AA2CD9" w:rsidRPr="00434422">
        <w:rPr>
          <w:color w:val="000000" w:themeColor="text1"/>
        </w:rPr>
        <w:instrText>ADDIN CSL_CITATION {"citationItems":[{"id":"ITEM-1","itemData":{"DOI":"10.1109/DAS.2018.71","ISBN":"9781538633465","abstract":"In the context of document image analysis, image binarization is an important preprocessing step for other document analysis algorithms, but also relevant on its own by improving the readability of images of historical documents. While historical document image binarization is challenging due to common image degradations, such as bleedthrough, faded ink or stains, achieving good binarization performance in a timely manner is a worthwhile goal to facilitate efficient information extraction from historical documents. In this paper, we propose a recurrent neural network based algorithm using Grid Long Short-Term Memory cells for image binarization, as well as a pseudo F-Measure based weighted loss function. We evaluate the binarization and execution performance of our algorithm for different choices of footprint size, scale factor and loss function. Our experiments show a significant trade-off between binarization time and quality for different footprint sizes. However, we see no statistically significant difference when using different scale factors and only limited differences for different loss functions. Lastly, we compare the binarization performance of our approach with the best performing algorithm in the 2016 handwritten document image binarization contest and show that both algorithms perform equally well.","author":[{"dropping-particle":"","family":"Westphal","given":"Florian","non-dropping-particle":"","parse-names":false,"suffix":""},{"dropping-particle":"","family":"Lavesson","given":"Niklas","non-dropping-particle":"","parse-names":false,"suffix":""},{"dropping-particle":"","family":"Grahn","given":"Hakan","non-dropping-particle":"","parse-names":false,"suffix":""}],"container-title":"Proceedings - 13th IAPR International Workshop on Document Analysis Systems, DAS 2018","id":"ITEM-1","issued":{"date-parts":[["2018"]]},"title":"Document image binarization using recurrent neural networks","type":"paper-conference"},"uris":["http://www.mendeley.com/documents/?uuid=8e958313-90f7-4a98-a00d-5375f8b31a99","http://www.mendeley.com/documents/?uuid=cdec6ba6-4816-46e9-ab32-38221a1fd2bc","http://www.mendeley.com/documents/?uuid=68d136e5-04c4-4d73-afb0-91f50f30ec07"]}],"mendeley":{"formattedCitation":"[11]","plainTextFormattedCitation":"[11]","previouslyFormattedCitation":"[11]"},"properties":{"noteIndex":0},"schema":"https://github.com/citation-style-language/schema/raw/master/csl-citation.json"}</w:instrText>
      </w:r>
      <w:r w:rsidR="00DB3155" w:rsidRPr="00434422">
        <w:rPr>
          <w:color w:val="000000" w:themeColor="text1"/>
        </w:rPr>
        <w:fldChar w:fldCharType="separate"/>
      </w:r>
      <w:r w:rsidR="00DB3155" w:rsidRPr="00434422">
        <w:rPr>
          <w:noProof/>
          <w:color w:val="000000" w:themeColor="text1"/>
        </w:rPr>
        <w:t>[11]</w:t>
      </w:r>
      <w:r w:rsidR="00DB3155" w:rsidRPr="00434422">
        <w:rPr>
          <w:color w:val="000000" w:themeColor="text1"/>
        </w:rPr>
        <w:fldChar w:fldCharType="end"/>
      </w:r>
      <w:r w:rsidR="002E5654" w:rsidRPr="00434422">
        <w:rPr>
          <w:color w:val="000000" w:themeColor="text1"/>
        </w:rPr>
        <w:t>,</w:t>
      </w:r>
      <w:r w:rsidR="00DB3155" w:rsidRPr="00434422">
        <w:rPr>
          <w:color w:val="000000" w:themeColor="text1"/>
        </w:rPr>
        <w:t xml:space="preserve"> the authors</w:t>
      </w:r>
      <w:r w:rsidR="007C78EB" w:rsidRPr="00434422">
        <w:rPr>
          <w:color w:val="000000" w:themeColor="text1"/>
        </w:rPr>
        <w:t xml:space="preserve"> use </w:t>
      </w:r>
      <w:r w:rsidR="00026D22">
        <w:rPr>
          <w:color w:val="000000" w:themeColor="text1"/>
        </w:rPr>
        <w:t xml:space="preserve">a </w:t>
      </w:r>
      <w:r w:rsidR="007C78EB" w:rsidRPr="00434422">
        <w:rPr>
          <w:color w:val="000000" w:themeColor="text1"/>
        </w:rPr>
        <w:t>recurrent neural network</w:t>
      </w:r>
      <w:r w:rsidR="002E5654" w:rsidRPr="00434422">
        <w:rPr>
          <w:color w:val="000000" w:themeColor="text1"/>
        </w:rPr>
        <w:t xml:space="preserve"> (RNN) based model</w:t>
      </w:r>
      <w:r w:rsidR="007C78EB" w:rsidRPr="00434422">
        <w:rPr>
          <w:color w:val="000000" w:themeColor="text1"/>
        </w:rPr>
        <w:t xml:space="preserve"> for </w:t>
      </w:r>
      <w:r w:rsidR="00EA45A0" w:rsidRPr="00434422">
        <w:rPr>
          <w:color w:val="000000" w:themeColor="text1"/>
        </w:rPr>
        <w:t>binarization</w:t>
      </w:r>
      <w:r w:rsidR="007C78EB" w:rsidRPr="00434422">
        <w:t>.</w:t>
      </w:r>
    </w:p>
    <w:p w14:paraId="2298EDF7" w14:textId="67F17803" w:rsidR="00E97B99" w:rsidRPr="004670CB" w:rsidRDefault="002321BC" w:rsidP="004670CB">
      <w:pPr>
        <w:pStyle w:val="Heading1"/>
        <w:jc w:val="left"/>
        <w:rPr>
          <w:b/>
          <w:bCs/>
          <w:sz w:val="24"/>
          <w:szCs w:val="24"/>
        </w:rPr>
      </w:pPr>
      <w:r w:rsidRPr="004670CB">
        <w:rPr>
          <w:b/>
          <w:bCs/>
          <w:sz w:val="24"/>
          <w:szCs w:val="24"/>
        </w:rPr>
        <w:t>Proposed M</w:t>
      </w:r>
      <w:r w:rsidR="00D92DFA" w:rsidRPr="004670CB">
        <w:rPr>
          <w:b/>
          <w:bCs/>
          <w:sz w:val="24"/>
          <w:szCs w:val="24"/>
        </w:rPr>
        <w:t>odel</w:t>
      </w:r>
    </w:p>
    <w:p w14:paraId="5FEDEB67" w14:textId="77E53F86" w:rsidR="00C43902" w:rsidRPr="00434422" w:rsidRDefault="0089322E" w:rsidP="00A001A7">
      <w:pPr>
        <w:jc w:val="both"/>
      </w:pPr>
      <w:r w:rsidRPr="00434422">
        <w:t>A</w:t>
      </w:r>
      <w:r w:rsidR="00390149" w:rsidRPr="00434422">
        <w:t xml:space="preserve"> </w:t>
      </w:r>
      <w:r w:rsidR="00E87999" w:rsidRPr="00434422">
        <w:t xml:space="preserve">deep </w:t>
      </w:r>
      <w:proofErr w:type="gramStart"/>
      <w:r w:rsidR="00E87999" w:rsidRPr="00434422">
        <w:t xml:space="preserve">learning </w:t>
      </w:r>
      <w:r w:rsidR="002319B4" w:rsidRPr="00434422">
        <w:t>based</w:t>
      </w:r>
      <w:proofErr w:type="gramEnd"/>
      <w:r w:rsidR="002319B4" w:rsidRPr="00434422">
        <w:t xml:space="preserve"> method</w:t>
      </w:r>
      <w:r w:rsidR="00E87999" w:rsidRPr="00434422">
        <w:t xml:space="preserve"> for image binarization</w:t>
      </w:r>
      <w:r w:rsidRPr="00434422">
        <w:t xml:space="preserve"> has been proposed in this </w:t>
      </w:r>
      <w:r w:rsidR="003036B0">
        <w:t>work</w:t>
      </w:r>
      <w:r w:rsidR="00E87999" w:rsidRPr="00434422">
        <w:t>.</w:t>
      </w:r>
      <w:r w:rsidR="00846F9D" w:rsidRPr="00434422">
        <w:t xml:space="preserve"> The method uses a</w:t>
      </w:r>
      <w:r w:rsidR="00645E05" w:rsidRPr="00434422">
        <w:t xml:space="preserve"> Dual Discriminator</w:t>
      </w:r>
      <w:r w:rsidR="00846F9D" w:rsidRPr="00434422">
        <w:t xml:space="preserve"> Generative Adversarial </w:t>
      </w:r>
      <w:r w:rsidR="000C4CB5" w:rsidRPr="00434422">
        <w:t>N</w:t>
      </w:r>
      <w:r w:rsidR="00846F9D" w:rsidRPr="00434422">
        <w:t>etwork (</w:t>
      </w:r>
      <w:r w:rsidR="00645E05" w:rsidRPr="00434422">
        <w:t>DD-</w:t>
      </w:r>
      <w:r w:rsidR="00846F9D" w:rsidRPr="00434422">
        <w:t>GAN)</w:t>
      </w:r>
      <w:r w:rsidR="009D5E08" w:rsidRPr="00434422">
        <w:t xml:space="preserve"> which consists of a U-Net network as </w:t>
      </w:r>
      <w:r w:rsidR="00026D22">
        <w:t xml:space="preserve">the </w:t>
      </w:r>
      <w:r w:rsidR="009D5E08" w:rsidRPr="00434422">
        <w:t xml:space="preserve">generator and two </w:t>
      </w:r>
      <w:r w:rsidR="00A91BD4" w:rsidRPr="00434422">
        <w:t xml:space="preserve">independent </w:t>
      </w:r>
      <w:r w:rsidR="009D5E08" w:rsidRPr="00434422">
        <w:t xml:space="preserve">discriminators – </w:t>
      </w:r>
      <w:r w:rsidR="00A91BD4" w:rsidRPr="00434422">
        <w:t>a Global Discriminator</w:t>
      </w:r>
      <w:r w:rsidR="009D5E08" w:rsidRPr="00434422">
        <w:t xml:space="preserve"> which looks at the higher-level features and</w:t>
      </w:r>
      <w:r w:rsidR="00A91BD4" w:rsidRPr="00434422">
        <w:t xml:space="preserve"> the</w:t>
      </w:r>
      <w:r w:rsidR="009D5E08" w:rsidRPr="00434422">
        <w:t xml:space="preserve"> overall document, and another </w:t>
      </w:r>
      <w:r w:rsidR="00A91BD4" w:rsidRPr="00434422">
        <w:t xml:space="preserve">Local Discriminator </w:t>
      </w:r>
      <w:r w:rsidR="009D5E08" w:rsidRPr="00434422">
        <w:t xml:space="preserve">which analyses </w:t>
      </w:r>
      <w:r w:rsidR="00A91BD4" w:rsidRPr="00434422">
        <w:t xml:space="preserve">the </w:t>
      </w:r>
      <w:r w:rsidR="009D5E08" w:rsidRPr="00434422">
        <w:t>low</w:t>
      </w:r>
      <w:r w:rsidR="00026D22">
        <w:t>-</w:t>
      </w:r>
      <w:r w:rsidR="009D5E08" w:rsidRPr="00434422">
        <w:t>level features in</w:t>
      </w:r>
      <w:r w:rsidR="00796799" w:rsidRPr="00434422">
        <w:t xml:space="preserve"> the</w:t>
      </w:r>
      <w:r w:rsidR="009D5E08" w:rsidRPr="00434422">
        <w:t xml:space="preserve"> local patches of the document</w:t>
      </w:r>
      <w:r w:rsidR="00A91BD4" w:rsidRPr="00434422">
        <w:t>.</w:t>
      </w:r>
      <w:r w:rsidR="00846F9D" w:rsidRPr="00434422">
        <w:t xml:space="preserve"> </w:t>
      </w:r>
      <w:r w:rsidR="00C43902" w:rsidRPr="00434422">
        <w:t xml:space="preserve">The architecture </w:t>
      </w:r>
      <w:r w:rsidR="003418FD" w:rsidRPr="00434422">
        <w:t>of DD</w:t>
      </w:r>
      <w:r w:rsidR="00645E05" w:rsidRPr="00434422">
        <w:t>-</w:t>
      </w:r>
      <w:r w:rsidR="00C43902" w:rsidRPr="00434422">
        <w:t>GAN is described hereafter.</w:t>
      </w:r>
    </w:p>
    <w:p w14:paraId="456CC3FB" w14:textId="77777777" w:rsidR="009D63AE" w:rsidRPr="00D05596" w:rsidRDefault="00E87999" w:rsidP="00A001A7">
      <w:pPr>
        <w:pStyle w:val="Heading2"/>
        <w:jc w:val="both"/>
        <w:rPr>
          <w:b/>
          <w:bCs/>
          <w:sz w:val="22"/>
          <w:szCs w:val="22"/>
        </w:rPr>
      </w:pPr>
      <w:r w:rsidRPr="00D05596">
        <w:rPr>
          <w:b/>
          <w:bCs/>
          <w:sz w:val="22"/>
          <w:szCs w:val="22"/>
        </w:rPr>
        <w:t xml:space="preserve">  </w:t>
      </w:r>
      <w:r w:rsidR="00A93C7B" w:rsidRPr="00D05596">
        <w:rPr>
          <w:b/>
          <w:bCs/>
          <w:sz w:val="22"/>
          <w:szCs w:val="22"/>
        </w:rPr>
        <w:t>Architecture</w:t>
      </w:r>
    </w:p>
    <w:p w14:paraId="4BC566E6" w14:textId="2A68574C" w:rsidR="00114AB5" w:rsidRPr="00434422" w:rsidRDefault="009F7DA2" w:rsidP="00A001A7">
      <w:pPr>
        <w:jc w:val="both"/>
      </w:pPr>
      <w:r w:rsidRPr="00434422">
        <w:t xml:space="preserve">Traditionally, GANs consists of two networks, a generator that is trained to generate target images in the output domain, and a discriminator trained to distinguish between real (in the output domain) and fake (generated) images. </w:t>
      </w:r>
      <w:r w:rsidR="00796799" w:rsidRPr="00434422">
        <w:t>These two networks are trained together and t</w:t>
      </w:r>
      <w:r w:rsidRPr="00434422">
        <w:t>he generator tries to generate images plausible enough to fool the discriminator.</w:t>
      </w:r>
    </w:p>
    <w:p w14:paraId="586BCEAD" w14:textId="519E94F5" w:rsidR="009F7DA2" w:rsidRPr="00434422" w:rsidRDefault="009F7DA2" w:rsidP="00A001A7">
      <w:pPr>
        <w:jc w:val="both"/>
      </w:pPr>
      <w:r w:rsidRPr="00434422">
        <w:t xml:space="preserve"> </w:t>
      </w:r>
    </w:p>
    <w:p w14:paraId="78A74DCB" w14:textId="4DF85DC8" w:rsidR="00A93C7B" w:rsidRPr="00434422" w:rsidRDefault="00A001A7" w:rsidP="00A001A7">
      <w:pPr>
        <w:jc w:val="both"/>
      </w:pPr>
      <w:r w:rsidRPr="00434422">
        <w:t>The proposed GAN consists of 3 networks</w:t>
      </w:r>
      <w:r w:rsidR="008F604C" w:rsidRPr="00434422">
        <w:t>,</w:t>
      </w:r>
      <w:r w:rsidRPr="00434422">
        <w:t xml:space="preserve"> a </w:t>
      </w:r>
      <w:r w:rsidRPr="00434422">
        <w:rPr>
          <w:b/>
          <w:bCs/>
        </w:rPr>
        <w:t xml:space="preserve">Generator </w:t>
      </w:r>
      <w:r w:rsidRPr="00434422">
        <w:t xml:space="preserve">which aims at generating the binarized image, a </w:t>
      </w:r>
      <w:r w:rsidRPr="00434422">
        <w:rPr>
          <w:b/>
          <w:bCs/>
        </w:rPr>
        <w:t xml:space="preserve">Global Discriminator </w:t>
      </w:r>
      <w:r w:rsidRPr="00434422">
        <w:t xml:space="preserve">which classifies whether an image is real or fake by </w:t>
      </w:r>
      <w:r w:rsidR="00CC770D" w:rsidRPr="00434422">
        <w:t>taking as input</w:t>
      </w:r>
      <w:r w:rsidRPr="00434422">
        <w:t xml:space="preserve"> the</w:t>
      </w:r>
      <w:r w:rsidR="00283D82" w:rsidRPr="00434422">
        <w:t xml:space="preserve"> whole</w:t>
      </w:r>
      <w:r w:rsidRPr="00434422">
        <w:t xml:space="preserve"> image</w:t>
      </w:r>
      <w:r w:rsidR="00283D82" w:rsidRPr="00434422">
        <w:t>,</w:t>
      </w:r>
      <w:r w:rsidR="008F604C" w:rsidRPr="00434422">
        <w:t xml:space="preserve"> and</w:t>
      </w:r>
      <w:r w:rsidR="00283D82" w:rsidRPr="00434422">
        <w:t xml:space="preserve"> a </w:t>
      </w:r>
      <w:r w:rsidR="00283D82" w:rsidRPr="00434422">
        <w:rPr>
          <w:b/>
          <w:bCs/>
        </w:rPr>
        <w:t>Local Discriminator</w:t>
      </w:r>
      <w:r w:rsidR="007509F6" w:rsidRPr="00434422">
        <w:rPr>
          <w:b/>
          <w:bCs/>
        </w:rPr>
        <w:t xml:space="preserve"> </w:t>
      </w:r>
      <w:r w:rsidR="007509F6" w:rsidRPr="00434422">
        <w:t xml:space="preserve">which </w:t>
      </w:r>
      <w:r w:rsidR="00303ABE" w:rsidRPr="00434422">
        <w:t xml:space="preserve">considers </w:t>
      </w:r>
      <w:r w:rsidR="000B3093" w:rsidRPr="00434422">
        <w:t xml:space="preserve">local </w:t>
      </w:r>
      <w:r w:rsidR="007509F6" w:rsidRPr="00434422">
        <w:t xml:space="preserve">patches of the image and classifies </w:t>
      </w:r>
      <w:r w:rsidR="00CC770D" w:rsidRPr="00434422">
        <w:t>the patches</w:t>
      </w:r>
      <w:r w:rsidR="007509F6" w:rsidRPr="00434422">
        <w:t xml:space="preserve"> as real or fake</w:t>
      </w:r>
      <w:r w:rsidRPr="00434422">
        <w:t>.</w:t>
      </w:r>
      <w:r w:rsidR="007A2251" w:rsidRPr="00434422">
        <w:t xml:space="preserve"> </w:t>
      </w:r>
      <w:r w:rsidR="00026D22">
        <w:t>The a</w:t>
      </w:r>
      <w:r w:rsidR="000543B4" w:rsidRPr="00434422">
        <w:t xml:space="preserve">rchitecture </w:t>
      </w:r>
      <w:r w:rsidR="00147CA4" w:rsidRPr="00434422">
        <w:t>of the</w:t>
      </w:r>
      <w:r w:rsidR="000543B4" w:rsidRPr="00434422">
        <w:t xml:space="preserve"> overall</w:t>
      </w:r>
      <w:r w:rsidR="00147CA4" w:rsidRPr="00434422">
        <w:t xml:space="preserve"> model is given in Fig 1. </w:t>
      </w:r>
      <w:r w:rsidR="002A2919" w:rsidRPr="00434422">
        <w:t xml:space="preserve">The main intuition behind the use of two discriminators is that the global discriminator </w:t>
      </w:r>
      <w:r w:rsidR="009141AA" w:rsidRPr="00434422">
        <w:t>classifies an image by looking at</w:t>
      </w:r>
      <w:r w:rsidR="000C2797" w:rsidRPr="00434422">
        <w:t xml:space="preserve"> the overall image and</w:t>
      </w:r>
      <w:r w:rsidR="009141AA" w:rsidRPr="00434422">
        <w:t xml:space="preserve"> </w:t>
      </w:r>
      <w:r w:rsidR="00982496" w:rsidRPr="00434422">
        <w:t>higher-level</w:t>
      </w:r>
      <w:r w:rsidR="009141AA" w:rsidRPr="00434422">
        <w:t xml:space="preserve"> features of the image</w:t>
      </w:r>
      <w:r w:rsidR="000C2797" w:rsidRPr="00434422">
        <w:t xml:space="preserve"> (such as image background, texture)</w:t>
      </w:r>
      <w:r w:rsidR="009141AA" w:rsidRPr="00434422">
        <w:t xml:space="preserve"> while the local discriminator </w:t>
      </w:r>
      <w:r w:rsidR="00CF68AB" w:rsidRPr="00434422">
        <w:t>looks at lower level features</w:t>
      </w:r>
      <w:r w:rsidR="000C2797" w:rsidRPr="00434422">
        <w:t xml:space="preserve"> (such as text strokes)</w:t>
      </w:r>
      <w:r w:rsidR="00CF68AB" w:rsidRPr="00434422">
        <w:t xml:space="preserve"> while classifying the images. </w:t>
      </w:r>
      <w:r w:rsidR="003B48EA" w:rsidRPr="00434422">
        <w:rPr>
          <w:color w:val="222222"/>
        </w:rPr>
        <w:t>Thus, we eliminate the pooling layers in the local network as it is difficult to obtain such precise localized details when the images are scaled down</w:t>
      </w:r>
      <w:r w:rsidR="00AA2CD9" w:rsidRPr="00434422">
        <w:t xml:space="preserve"> </w:t>
      </w:r>
      <w:r w:rsidR="00AA2CD9" w:rsidRPr="00434422">
        <w:fldChar w:fldCharType="begin" w:fldLock="1"/>
      </w:r>
      <w:r w:rsidR="00FD7338" w:rsidRPr="00434422">
        <w:instrText>ADDIN CSL_CITATION {"citationItems":[{"id":"ITEM-1","itemData":{"DOI":"10.1109/ICDAR.2017.25","ISBN":"9781538635865","ISSN":"15205363","abstract":"Binarization of degraded historical manuscript images is an important pre-processing step for many document processing tasks. We formulate binarization as a pixel classification learning task and apply a novel Fully Convolutional Network (FCN) architecture that operates at multiple image scales, including full resolution. The FCN is trained to optimize a continuous version of the Pseudo F-measure metric and an ensemble of FCNs outperform the competition winners on 4 of 7 DIBCO competitions. This same binarization technique can also be applied to different domains such as Palm Leaf Manuscripts with good performance. We analyze the performance of the proposed model w.r.t. the architectural hyperparameters, size and diversity of training data, and the input features chosen.","author":[{"dropping-particle":"","family":"Tensmeyer","given":"Chris","non-dropping-particle":"","parse-names":false,"suffix":""},{"dropping-particle":"","family":"Martinez","given":"Tony","non-dropping-particle":"","parse-names":false,"suffix":""}],"container-title":"Proceedings of the International Conference on Document Analysis and Recognition, ICDAR","id":"ITEM-1","issued":{"date-parts":[["2017"]]},"title":"Document Image Binarization with Fully Convolutional Neural Networks","type":"paper-conference"},"uris":["http://www.mendeley.com/documents/?uuid=c703f31d-dbc4-419b-8035-9e81a3318259"]}],"mendeley":{"formattedCitation":"[6]","plainTextFormattedCitation":"[6]","previouslyFormattedCitation":"[6]"},"properties":{"noteIndex":0},"schema":"https://github.com/citation-style-language/schema/raw/master/csl-citation.json"}</w:instrText>
      </w:r>
      <w:r w:rsidR="00AA2CD9" w:rsidRPr="00434422">
        <w:fldChar w:fldCharType="separate"/>
      </w:r>
      <w:r w:rsidR="00AA2CD9" w:rsidRPr="00434422">
        <w:rPr>
          <w:noProof/>
        </w:rPr>
        <w:t>[6]</w:t>
      </w:r>
      <w:r w:rsidR="00AA2CD9" w:rsidRPr="00434422">
        <w:fldChar w:fldCharType="end"/>
      </w:r>
      <w:r w:rsidR="003B48EA" w:rsidRPr="00434422">
        <w:rPr>
          <w:color w:val="222222"/>
        </w:rPr>
        <w:t xml:space="preserve">. Moreover, to capture these low-level intricacies, the network is empirically observed to require more layers. For global discriminator, it is observed that computing features at multiple scales lead to improved performance. Hence, pooling is an essential component of this network. Moreover, document images characteristically </w:t>
      </w:r>
      <w:r w:rsidR="00CF4FD5" w:rsidRPr="00434422">
        <w:rPr>
          <w:color w:val="222222"/>
        </w:rPr>
        <w:t>possess</w:t>
      </w:r>
      <w:r w:rsidR="003B48EA" w:rsidRPr="00434422">
        <w:rPr>
          <w:color w:val="222222"/>
        </w:rPr>
        <w:t xml:space="preserve"> limited variations for texture or background unlike in other computer vision domains. Thus, it is observed that </w:t>
      </w:r>
      <w:r w:rsidR="00026D22">
        <w:rPr>
          <w:color w:val="222222"/>
        </w:rPr>
        <w:t xml:space="preserve">a </w:t>
      </w:r>
      <w:r w:rsidR="003B48EA" w:rsidRPr="00434422">
        <w:rPr>
          <w:color w:val="222222"/>
        </w:rPr>
        <w:t>lesser number of layers serve our purpose for this task.</w:t>
      </w:r>
      <w:r w:rsidR="003B48EA" w:rsidRPr="00434422">
        <w:rPr>
          <w:i/>
          <w:iCs/>
          <w:color w:val="222222"/>
          <w:sz w:val="24"/>
          <w:szCs w:val="24"/>
        </w:rPr>
        <w:t xml:space="preserve"> </w:t>
      </w:r>
      <w:r w:rsidR="00F0573D" w:rsidRPr="00434422">
        <w:t xml:space="preserve">For this reason, </w:t>
      </w:r>
      <w:r w:rsidR="009642CD" w:rsidRPr="00434422">
        <w:t xml:space="preserve">in the proposed method, in </w:t>
      </w:r>
      <w:r w:rsidR="000C4765" w:rsidRPr="00434422">
        <w:t>g</w:t>
      </w:r>
      <w:r w:rsidR="000C2797" w:rsidRPr="00434422">
        <w:t>lo</w:t>
      </w:r>
      <w:r w:rsidR="000C4765" w:rsidRPr="00434422">
        <w:t>b</w:t>
      </w:r>
      <w:r w:rsidR="000C2797" w:rsidRPr="00434422">
        <w:t>al</w:t>
      </w:r>
      <w:r w:rsidR="00F0573D" w:rsidRPr="00434422">
        <w:t xml:space="preserve"> discriminator</w:t>
      </w:r>
      <w:r w:rsidR="00026D22">
        <w:t>,</w:t>
      </w:r>
      <w:r w:rsidR="00F0573D" w:rsidRPr="00434422">
        <w:t xml:space="preserve"> </w:t>
      </w:r>
      <w:proofErr w:type="gramStart"/>
      <w:r w:rsidR="009642CD" w:rsidRPr="00434422">
        <w:t>less</w:t>
      </w:r>
      <w:proofErr w:type="gramEnd"/>
      <w:r w:rsidR="009642CD" w:rsidRPr="00434422">
        <w:t xml:space="preserve"> </w:t>
      </w:r>
      <w:r w:rsidR="00F0573D" w:rsidRPr="00434422">
        <w:t xml:space="preserve">number of layers </w:t>
      </w:r>
      <w:r w:rsidR="009642CD" w:rsidRPr="00434422">
        <w:t xml:space="preserve">is used </w:t>
      </w:r>
      <w:r w:rsidR="00F0573D" w:rsidRPr="00434422">
        <w:t xml:space="preserve">compared to that of the </w:t>
      </w:r>
      <w:r w:rsidR="009642CD" w:rsidRPr="00434422">
        <w:t>lo</w:t>
      </w:r>
      <w:r w:rsidR="000E1D14" w:rsidRPr="00434422">
        <w:t>c</w:t>
      </w:r>
      <w:r w:rsidR="009642CD" w:rsidRPr="00434422">
        <w:t>al</w:t>
      </w:r>
      <w:r w:rsidR="00F0573D" w:rsidRPr="00434422">
        <w:t xml:space="preserve"> discriminator.</w:t>
      </w:r>
      <w:r w:rsidR="009141AA" w:rsidRPr="00434422">
        <w:t xml:space="preserve"> </w:t>
      </w:r>
    </w:p>
    <w:p w14:paraId="45606E3D" w14:textId="77777777" w:rsidR="00171C61" w:rsidRPr="00434422" w:rsidRDefault="00171C61" w:rsidP="00A001A7">
      <w:pPr>
        <w:jc w:val="both"/>
      </w:pPr>
    </w:p>
    <w:p w14:paraId="1F71FFFD" w14:textId="4C32A5D6" w:rsidR="00803884" w:rsidRPr="00434422" w:rsidRDefault="00EF6B97" w:rsidP="00A001A7">
      <w:pPr>
        <w:jc w:val="both"/>
      </w:pPr>
      <w:r w:rsidRPr="00434422">
        <w:rPr>
          <w:b/>
          <w:bCs/>
        </w:rPr>
        <w:t>Generator</w:t>
      </w:r>
      <w:r w:rsidR="00102DB6" w:rsidRPr="00434422">
        <w:rPr>
          <w:b/>
          <w:bCs/>
        </w:rPr>
        <w:t xml:space="preserve"> </w:t>
      </w:r>
      <w:r w:rsidR="009A7926" w:rsidRPr="00434422">
        <w:t>The architecture of the generator network</w:t>
      </w:r>
      <w:r w:rsidR="00700F68" w:rsidRPr="00434422">
        <w:t xml:space="preserve"> follows that of a standard U</w:t>
      </w:r>
      <w:r w:rsidR="002952B2" w:rsidRPr="00434422">
        <w:t>-</w:t>
      </w:r>
      <w:r w:rsidR="00700F68" w:rsidRPr="00434422">
        <w:t>Net</w:t>
      </w:r>
      <w:r w:rsidR="009642CD" w:rsidRPr="00434422">
        <w:t xml:space="preserve"> </w:t>
      </w:r>
      <w:r w:rsidR="002952B2" w:rsidRPr="00434422">
        <w:fldChar w:fldCharType="begin" w:fldLock="1"/>
      </w:r>
      <w:r w:rsidR="00AA2CD9" w:rsidRPr="00434422">
        <w:instrText>ADDIN CSL_CITATION {"citationItems":[{"id":"ITEM-1","itemData":{"DOI":"10.1007/978-3-319-24574-4_28","ISBN":"9783319245737","ISSN":"16113349","abstract":"There is large consent that successful training of deep networks requires many thousand annotated training samples. In this paper, we present a network and training strategy that relies on the strong use of data augmentation to use the available annotated samples more efficiently. The architecture consists of a contracting path to capture context and a symmetric expanding path that enables precise localization. We show that such a network can be trained end-to-end from very few images and outperforms the prior best method (a sliding-window convolutional network) on the ISBI challenge for segmentation of neuronal structures in electron microscopic stacks. Using the same network trained on transmitted light microscopy images (phase contrast and DIC) we won the ISBI cell tracking challenge 2015 in these categories by a large margin. Moreover, the network is fast. Segmentation of a 512x512 image takes less than a second on a recent GPU. The full implementation (based on Caffe) and the trained networks are available at http://lmb.informatik.uni-freiburg.de/people/ronneber/u-net.","author":[{"dropping-particle":"","family":"Ronneberger","given":"Olaf","non-dropping-particle":"","parse-names":false,"suffix":""},{"dropping-particle":"","family":"Fischer","given":"Philipp","non-dropping-particle":"","parse-names":false,"suffix":""},{"dropping-particle":"","family":"Brox","given":"Thomas","non-dropping-particle":"","parse-names":false,"suffix":""}],"container-title":"Lecture Notes in Computer Science (including subseries Lecture Notes in Artificial Intelligence and Lecture Notes in Bioinformatics)","id":"ITEM-1","issued":{"date-parts":[["2015"]]},"title":"U-net: Convolutional networks for biomedical image segmentation","type":"paper-conference"},"uris":["http://www.mendeley.com/documents/?uuid=17bf339c-eae2-4ed3-b116-80ff8a826d46","http://www.mendeley.com/documents/?uuid=aff1d670-6703-4226-b68f-9bf880721160","http://www.mendeley.com/documents/?uuid=bd442105-d518-413b-9d82-f42b82015d77"]}],"mendeley":{"formattedCitation":"[10]","plainTextFormattedCitation":"[10]","previouslyFormattedCitation":"[10]"},"properties":{"noteIndex":0},"schema":"https://github.com/citation-style-language/schema/raw/master/csl-citation.json"}</w:instrText>
      </w:r>
      <w:r w:rsidR="002952B2" w:rsidRPr="00434422">
        <w:fldChar w:fldCharType="separate"/>
      </w:r>
      <w:r w:rsidR="00A66AE3" w:rsidRPr="00434422">
        <w:rPr>
          <w:noProof/>
        </w:rPr>
        <w:t>[10]</w:t>
      </w:r>
      <w:r w:rsidR="002952B2" w:rsidRPr="00434422">
        <w:fldChar w:fldCharType="end"/>
      </w:r>
      <w:r w:rsidR="00E87924" w:rsidRPr="00434422">
        <w:t xml:space="preserve"> </w:t>
      </w:r>
      <w:r w:rsidR="00066E68" w:rsidRPr="00434422">
        <w:t>used in pix2pix GAN</w:t>
      </w:r>
      <w:r w:rsidR="009642CD" w:rsidRPr="00434422">
        <w:t xml:space="preserve"> </w:t>
      </w:r>
      <w:r w:rsidR="00886B2E" w:rsidRPr="00434422">
        <w:fldChar w:fldCharType="begin" w:fldLock="1"/>
      </w:r>
      <w:r w:rsidR="00AA2CD9" w:rsidRPr="00434422">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2017","id":"ITEM-1","issued":{"date-parts":[["2017"]]},"title":"Image-to-image translation with conditional adversarial networks","type":"paper-conference"},"uris":["http://www.mendeley.com/documents/?uuid=d48bc7a4-a39c-4b44-9bfd-73041aa61d09","http://www.mendeley.com/documents/?uuid=a42a008e-fbb7-4eea-8dd4-33bb71aaf549","http://www.mendeley.com/documents/?uuid=9e3d01f5-86af-442e-8423-890b5af863ab"]}],"mendeley":{"formattedCitation":"[12]","plainTextFormattedCitation":"[12]","previouslyFormattedCitation":"[12]"},"properties":{"noteIndex":0},"schema":"https://github.com/citation-style-language/schema/raw/master/csl-citation.json"}</w:instrText>
      </w:r>
      <w:r w:rsidR="00886B2E" w:rsidRPr="00434422">
        <w:fldChar w:fldCharType="separate"/>
      </w:r>
      <w:r w:rsidR="00DB3155" w:rsidRPr="00434422">
        <w:rPr>
          <w:noProof/>
        </w:rPr>
        <w:t>[12]</w:t>
      </w:r>
      <w:r w:rsidR="00886B2E" w:rsidRPr="00434422">
        <w:fldChar w:fldCharType="end"/>
      </w:r>
      <w:r w:rsidR="00066E68" w:rsidRPr="00434422">
        <w:t>.</w:t>
      </w:r>
      <w:r w:rsidR="00803884" w:rsidRPr="00434422">
        <w:t xml:space="preserve"> </w:t>
      </w:r>
      <w:r w:rsidR="005F3C94" w:rsidRPr="00434422">
        <w:t xml:space="preserve">Since binarization can be thought of as a classification problem </w:t>
      </w:r>
      <w:r w:rsidR="009A3109" w:rsidRPr="00434422">
        <w:t>where</w:t>
      </w:r>
      <w:r w:rsidR="005F3C94" w:rsidRPr="00434422">
        <w:t xml:space="preserve"> a pixel is </w:t>
      </w:r>
      <w:r w:rsidR="009A3109" w:rsidRPr="00434422">
        <w:t xml:space="preserve">classified as </w:t>
      </w:r>
      <w:r w:rsidR="005F3C94" w:rsidRPr="00434422">
        <w:t xml:space="preserve">a background or a </w:t>
      </w:r>
      <w:r w:rsidR="009642CD" w:rsidRPr="00434422">
        <w:t>foreground</w:t>
      </w:r>
      <w:r w:rsidR="00311BCF" w:rsidRPr="00434422">
        <w:t xml:space="preserve">, the task of the generator is to take the input image and classify </w:t>
      </w:r>
      <w:r w:rsidR="00C61542" w:rsidRPr="00434422">
        <w:t xml:space="preserve">each of </w:t>
      </w:r>
      <w:r w:rsidR="009642CD" w:rsidRPr="00434422">
        <w:t>the pixels present therein as mentioned</w:t>
      </w:r>
      <w:r w:rsidR="00311BCF" w:rsidRPr="00434422">
        <w:t>.</w:t>
      </w:r>
      <w:r w:rsidR="00803884" w:rsidRPr="00434422">
        <w:t xml:space="preserve"> </w:t>
      </w:r>
    </w:p>
    <w:p w14:paraId="737660FA" w14:textId="07BC144C" w:rsidR="00D00D2E" w:rsidRPr="00434422" w:rsidRDefault="00415A59" w:rsidP="00A001A7">
      <w:pPr>
        <w:jc w:val="both"/>
      </w:pPr>
      <w:r w:rsidRPr="00434422">
        <w:rPr>
          <w:b/>
          <w:bCs/>
        </w:rPr>
        <w:t xml:space="preserve">Generator </w:t>
      </w:r>
      <w:r w:rsidR="0069762D" w:rsidRPr="00434422">
        <w:rPr>
          <w:b/>
          <w:bCs/>
        </w:rPr>
        <w:t xml:space="preserve">Loss Function </w:t>
      </w:r>
      <w:r w:rsidR="00803884" w:rsidRPr="00434422">
        <w:t>The loss function</w:t>
      </w:r>
      <w:r w:rsidR="005F3C94" w:rsidRPr="00434422">
        <w:t xml:space="preserve"> </w:t>
      </w:r>
      <w:r w:rsidR="00D00D2E" w:rsidRPr="00434422">
        <w:t>used for the generator is the focal loss</w:t>
      </w:r>
      <w:r w:rsidR="009642CD" w:rsidRPr="00434422">
        <w:t xml:space="preserve"> </w:t>
      </w:r>
      <w:r w:rsidR="003418FD" w:rsidRPr="00434422">
        <w:fldChar w:fldCharType="begin" w:fldLock="1"/>
      </w:r>
      <w:r w:rsidR="00AA2CD9" w:rsidRPr="00434422">
        <w:instrText>ADDIN CSL_CITATION {"citationItems":[{"id":"ITEM-1","itemData":{"DOI":"10.1109/ICCV.2017.324","ISBN":"9781538610329","ISSN":"15505499","abstract":"The highest accuracy object detectors to date are based on a two-stage approach popularized by R-CNN, where a classifier is applied to a sparse set of candidate object locations. In contrast, one-stage detectors that are applied over a regular, dense sampling of possible object locations have the potential to be faster and simpler, but have trailed the accuracy of two-stage detectors thus far. In this paper, we investigate why this is the case. We discover that the extreme foreground-background class imbalance encountered during training of dense detectors is the central cause. We propose to address this class imbalance by reshaping the standard cross entropy loss such that it down-weights the loss assigned to well-classified examples. Our novel Focal Loss focuses training on a sparse set of hard examples and prevents the vast number of easy negatives from overwhelming the detector during training. To evaluate the effectiveness of our loss, we design and train a simple dense detector we call RetinaNet. Our results show that when trained with the focal loss, RetinaNet is able to match the speed of previous one-stage detectors while surpassing the accuracy of all existing state-of-the-art two-stage detectors.","author":[{"dropping-particle":"","family":"Lin","given":"Tsung Yi","non-dropping-particle":"","parse-names":false,"suffix":""},{"dropping-particle":"","family":"Goyal","given":"Priya","non-dropping-particle":"","parse-names":false,"suffix":""},{"dropping-particle":"","family":"Girshick","given":"Ross","non-dropping-particle":"","parse-names":false,"suffix":""},{"dropping-particle":"","family":"He","given":"Kaiming","non-dropping-particle":"","parse-names":false,"suffix":""},{"dropping-particle":"","family":"Dollar","given":"Piotr","non-dropping-particle":"","parse-names":false,"suffix":""}],"container-title":"Proceedings of the IEEE International Conference on Computer Vision","id":"ITEM-1","issued":{"date-parts":[["2017"]]},"title":"Focal Loss for Dense Object Detection","type":"paper-conference"},"uris":["http://www.mendeley.com/documents/?uuid=15f3be34-34d6-4c60-838c-6e16b58bb01a","http://www.mendeley.com/documents/?uuid=47fb3d2b-020a-4345-be0b-ef47db007426"]}],"mendeley":{"formattedCitation":"[13]","plainTextFormattedCitation":"[13]","previouslyFormattedCitation":"[13]"},"properties":{"noteIndex":0},"schema":"https://github.com/citation-style-language/schema/raw/master/csl-citation.json"}</w:instrText>
      </w:r>
      <w:r w:rsidR="003418FD" w:rsidRPr="00434422">
        <w:fldChar w:fldCharType="separate"/>
      </w:r>
      <w:r w:rsidR="003418FD" w:rsidRPr="00434422">
        <w:rPr>
          <w:noProof/>
        </w:rPr>
        <w:t>[13]</w:t>
      </w:r>
      <w:r w:rsidR="003418FD" w:rsidRPr="00434422">
        <w:fldChar w:fldCharType="end"/>
      </w:r>
      <w:r w:rsidR="00B45DC6" w:rsidRPr="00434422">
        <w:t xml:space="preserve">. Focal loss has been chosen as </w:t>
      </w:r>
      <w:r w:rsidR="00D83111" w:rsidRPr="00434422">
        <w:t>it counters the</w:t>
      </w:r>
      <w:r w:rsidR="00B45DC6" w:rsidRPr="00434422">
        <w:t xml:space="preserve"> class imbalance </w:t>
      </w:r>
      <w:r w:rsidR="00741807" w:rsidRPr="00434422">
        <w:t xml:space="preserve">problem, which is relevant here </w:t>
      </w:r>
      <w:r w:rsidR="00B45DC6" w:rsidRPr="00434422">
        <w:t xml:space="preserve">due to the presence of </w:t>
      </w:r>
      <w:r w:rsidR="006D05E5" w:rsidRPr="00434422">
        <w:t xml:space="preserve">a lot </w:t>
      </w:r>
      <w:r w:rsidR="00B45DC6" w:rsidRPr="00434422">
        <w:t>more background pixels than foreground pixels</w:t>
      </w:r>
      <w:r w:rsidR="00D83111" w:rsidRPr="00434422">
        <w:t xml:space="preserve">, thus preventing any bias while training the network. </w:t>
      </w:r>
    </w:p>
    <w:p w14:paraId="1F734F62" w14:textId="77777777" w:rsidR="00171C61" w:rsidRPr="00434422" w:rsidRDefault="00171C61" w:rsidP="00A001A7">
      <w:pPr>
        <w:jc w:val="both"/>
      </w:pPr>
    </w:p>
    <w:p w14:paraId="25B9201F" w14:textId="0319A33F" w:rsidR="00171C61" w:rsidRPr="00434422" w:rsidRDefault="00171C61" w:rsidP="00A001A7">
      <w:pPr>
        <w:jc w:val="both"/>
      </w:pPr>
      <w:r w:rsidRPr="00434422">
        <w:rPr>
          <w:b/>
          <w:bCs/>
        </w:rPr>
        <w:t xml:space="preserve">Global </w:t>
      </w:r>
      <w:r w:rsidR="009B5817" w:rsidRPr="00434422">
        <w:rPr>
          <w:b/>
          <w:bCs/>
        </w:rPr>
        <w:t>D</w:t>
      </w:r>
      <w:r w:rsidRPr="00434422">
        <w:rPr>
          <w:b/>
          <w:bCs/>
        </w:rPr>
        <w:t xml:space="preserve">iscriminator </w:t>
      </w:r>
      <w:r w:rsidR="00B800FD" w:rsidRPr="00434422">
        <w:t xml:space="preserve">The global </w:t>
      </w:r>
      <w:r w:rsidR="00CE6687" w:rsidRPr="00434422">
        <w:t xml:space="preserve">discriminator </w:t>
      </w:r>
      <w:r w:rsidR="009C0C65" w:rsidRPr="00434422">
        <w:t xml:space="preserve">consists of two convolutional layers with batch normalization and </w:t>
      </w:r>
      <w:proofErr w:type="spellStart"/>
      <w:r w:rsidR="009C0C65" w:rsidRPr="00434422">
        <w:t>LeakyReLU</w:t>
      </w:r>
      <w:proofErr w:type="spellEnd"/>
      <w:r w:rsidR="009C0C65" w:rsidRPr="00434422">
        <w:t xml:space="preserve"> as the activation function, followed by a max pooling layer and 3 </w:t>
      </w:r>
      <w:r w:rsidR="0011178D" w:rsidRPr="00434422">
        <w:t>fully connected</w:t>
      </w:r>
      <w:r w:rsidR="009C0C65" w:rsidRPr="00434422">
        <w:t xml:space="preserve"> layers. The architecture is shown in Fig 2</w:t>
      </w:r>
      <w:r w:rsidR="003264E0" w:rsidRPr="00434422">
        <w:t>.</w:t>
      </w:r>
    </w:p>
    <w:p w14:paraId="4A11FD9C" w14:textId="4E10D6F6" w:rsidR="005974DB" w:rsidRPr="00434422" w:rsidRDefault="00415A59" w:rsidP="00A001A7">
      <w:pPr>
        <w:jc w:val="both"/>
      </w:pPr>
      <w:r w:rsidRPr="00434422">
        <w:rPr>
          <w:b/>
          <w:bCs/>
        </w:rPr>
        <w:t xml:space="preserve">Local </w:t>
      </w:r>
      <w:r w:rsidR="009B5817" w:rsidRPr="00434422">
        <w:rPr>
          <w:b/>
          <w:bCs/>
        </w:rPr>
        <w:t>D</w:t>
      </w:r>
      <w:r w:rsidRPr="00434422">
        <w:rPr>
          <w:b/>
          <w:bCs/>
        </w:rPr>
        <w:t>iscriminator</w:t>
      </w:r>
      <w:r w:rsidR="004D015E" w:rsidRPr="00434422">
        <w:rPr>
          <w:b/>
          <w:bCs/>
        </w:rPr>
        <w:t xml:space="preserve"> </w:t>
      </w:r>
      <w:r w:rsidR="004D015E" w:rsidRPr="00434422">
        <w:t>The local discriminator</w:t>
      </w:r>
      <w:r w:rsidR="005B3936" w:rsidRPr="00434422">
        <w:t xml:space="preserve"> consists of 4 convolutional layers with batch normalization and </w:t>
      </w:r>
      <w:proofErr w:type="spellStart"/>
      <w:r w:rsidR="005B3936" w:rsidRPr="00434422">
        <w:t>LeakyReLU</w:t>
      </w:r>
      <w:proofErr w:type="spellEnd"/>
      <w:r w:rsidR="005B3936" w:rsidRPr="00434422">
        <w:t xml:space="preserve"> as activation function</w:t>
      </w:r>
      <w:r w:rsidR="00347BC7" w:rsidRPr="00434422">
        <w:t xml:space="preserve">, followed by 4 </w:t>
      </w:r>
      <w:r w:rsidR="0011178D" w:rsidRPr="00434422">
        <w:t>fully connected</w:t>
      </w:r>
      <w:r w:rsidR="00347BC7" w:rsidRPr="00434422">
        <w:t xml:space="preserve"> layers.</w:t>
      </w:r>
      <w:r w:rsidR="00F4626E" w:rsidRPr="00434422">
        <w:t xml:space="preserve"> The architecture is shown in Fig 3.</w:t>
      </w:r>
      <w:r w:rsidR="00C600E9" w:rsidRPr="00434422">
        <w:t xml:space="preserve"> It is to be noted that pooling layers are absent in the local discriminator to minimize any loss </w:t>
      </w:r>
      <w:r w:rsidR="001C6E40" w:rsidRPr="00434422">
        <w:t>of</w:t>
      </w:r>
      <w:r w:rsidR="00C600E9" w:rsidRPr="00434422">
        <w:t xml:space="preserve"> </w:t>
      </w:r>
      <w:r w:rsidR="00D83111" w:rsidRPr="00434422">
        <w:t xml:space="preserve">spatial </w:t>
      </w:r>
      <w:r w:rsidR="00C600E9" w:rsidRPr="00434422">
        <w:t>information due to pooling</w:t>
      </w:r>
      <w:r w:rsidR="0045637F" w:rsidRPr="00434422">
        <w:t>, as the local discriminator ai</w:t>
      </w:r>
      <w:r w:rsidR="007135E5" w:rsidRPr="00434422">
        <w:t>m</w:t>
      </w:r>
      <w:r w:rsidR="0045637F" w:rsidRPr="00434422">
        <w:t>s to capture</w:t>
      </w:r>
      <w:r w:rsidR="005363CA" w:rsidRPr="00434422">
        <w:t xml:space="preserve"> </w:t>
      </w:r>
      <w:r w:rsidR="0045637F" w:rsidRPr="00434422">
        <w:t>more intricate details</w:t>
      </w:r>
      <w:r w:rsidR="00C600E9" w:rsidRPr="00434422">
        <w:t>.</w:t>
      </w:r>
    </w:p>
    <w:p w14:paraId="2F3B13ED" w14:textId="2C5C79BF" w:rsidR="00845691" w:rsidRPr="00434422" w:rsidRDefault="005974DB" w:rsidP="00A001A7">
      <w:pPr>
        <w:jc w:val="both"/>
      </w:pPr>
      <w:r w:rsidRPr="00434422">
        <w:rPr>
          <w:b/>
          <w:bCs/>
        </w:rPr>
        <w:t xml:space="preserve">Discriminator Loss Function </w:t>
      </w:r>
      <w:r w:rsidR="00506F61" w:rsidRPr="00434422">
        <w:t>Both the discriminators u</w:t>
      </w:r>
      <w:r w:rsidR="00240F83" w:rsidRPr="00434422">
        <w:t xml:space="preserve">se the Binary Cross Entropy </w:t>
      </w:r>
      <w:r w:rsidR="00741807" w:rsidRPr="00434422">
        <w:t>(BCE) l</w:t>
      </w:r>
      <w:r w:rsidR="00240F83" w:rsidRPr="00434422">
        <w:t>oss</w:t>
      </w:r>
      <w:r w:rsidR="00256E7E" w:rsidRPr="00434422">
        <w:t>.</w:t>
      </w:r>
    </w:p>
    <w:p w14:paraId="09021C7A" w14:textId="58FEB4B9" w:rsidR="00DC0EDE" w:rsidRPr="00434422" w:rsidRDefault="00DC0EDE" w:rsidP="00A001A7">
      <w:pPr>
        <w:jc w:val="both"/>
      </w:pPr>
      <w:r w:rsidRPr="00434422">
        <w:rPr>
          <w:b/>
          <w:bCs/>
        </w:rPr>
        <w:t xml:space="preserve">Total GAN </w:t>
      </w:r>
      <w:r w:rsidR="0053505B" w:rsidRPr="00434422">
        <w:rPr>
          <w:b/>
          <w:bCs/>
        </w:rPr>
        <w:t>L</w:t>
      </w:r>
      <w:r w:rsidRPr="00434422">
        <w:rPr>
          <w:b/>
          <w:bCs/>
        </w:rPr>
        <w:t xml:space="preserve">oss </w:t>
      </w:r>
      <w:r w:rsidRPr="00434422">
        <w:t>The total GAN loss is calculated as shown in</w:t>
      </w:r>
      <w:r w:rsidR="00AA7F6D" w:rsidRPr="00434422">
        <w:t xml:space="preserve"> equation</w:t>
      </w:r>
      <w:r w:rsidRPr="00434422">
        <w:t xml:space="preserve"> (</w:t>
      </w:r>
      <w:r w:rsidR="00AD28AE" w:rsidRPr="00434422">
        <w:t>1</w:t>
      </w:r>
      <w:r w:rsidRPr="00434422">
        <w:t>).</w:t>
      </w:r>
    </w:p>
    <w:p w14:paraId="6A8BA93E" w14:textId="77777777" w:rsidR="00CC415B" w:rsidRPr="00434422" w:rsidRDefault="00CC415B" w:rsidP="00A001A7">
      <w:pPr>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650"/>
      </w:tblGrid>
      <w:tr w:rsidR="00D511CD" w:rsidRPr="00434422" w14:paraId="051BC155" w14:textId="77777777" w:rsidTr="002572EF">
        <w:trPr>
          <w:jc w:val="center"/>
        </w:trPr>
        <w:tc>
          <w:tcPr>
            <w:tcW w:w="4390" w:type="dxa"/>
          </w:tcPr>
          <w:p w14:paraId="79BC9F09" w14:textId="3AF810B8" w:rsidR="00D511CD" w:rsidRPr="00434422" w:rsidRDefault="00FD7952" w:rsidP="00A001A7">
            <w:pPr>
              <w:jc w:val="both"/>
            </w:pPr>
            <m:oMathPara>
              <m:oMath>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=µ</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global</m:t>
                        </m:r>
                      </m:sub>
                    </m:sSub>
                    <m:r>
                      <w:rPr>
                        <w:rFonts w:ascii="Cambria Math" w:hAnsi="Cambria Math"/>
                      </w:rPr>
                      <m:t xml:space="preserve">+ </m:t>
                    </m:r>
                    <m:sSub>
                      <m:sSubPr>
                        <m:ctrlPr>
                          <w:rPr>
                            <w:rFonts w:ascii="Cambria Math" w:hAnsi="Cambria Math"/>
                            <w:i/>
                          </w:rPr>
                        </m:ctrlPr>
                      </m:sSubPr>
                      <m:e>
                        <m:r>
                          <w:rPr>
                            <w:rFonts w:ascii="Cambria Math" w:hAnsi="Cambria Math"/>
                          </w:rPr>
                          <m:t>σL</m:t>
                        </m:r>
                      </m:e>
                      <m:sub>
                        <m:r>
                          <w:rPr>
                            <w:rFonts w:ascii="Cambria Math" w:hAnsi="Cambria Math"/>
                          </w:rPr>
                          <m:t>local</m:t>
                        </m:r>
                      </m:sub>
                    </m:sSub>
                  </m:e>
                </m:d>
                <m:r>
                  <w:rPr>
                    <w:rFonts w:ascii="Cambria Math" w:hAnsi="Cambria Math"/>
                  </w:rPr>
                  <m:t>+</m:t>
                </m:r>
                <m:r>
                  <m:rPr>
                    <m:sty m:val="bi"/>
                  </m:rPr>
                  <w:rPr>
                    <w:rFonts w:ascii="Cambria Math" w:hAnsi="Cambria Math"/>
                  </w:rPr>
                  <m:t>λ</m:t>
                </m:r>
                <m:sSub>
                  <m:sSubPr>
                    <m:ctrlPr>
                      <w:rPr>
                        <w:rFonts w:ascii="Cambria Math" w:hAnsi="Cambria Math"/>
                        <w:i/>
                      </w:rPr>
                    </m:ctrlPr>
                  </m:sSubPr>
                  <m:e>
                    <m:r>
                      <w:rPr>
                        <w:rFonts w:ascii="Cambria Math" w:hAnsi="Cambria Math"/>
                      </w:rPr>
                      <m:t>L</m:t>
                    </m:r>
                  </m:e>
                  <m:sub>
                    <m:r>
                      <w:rPr>
                        <w:rFonts w:ascii="Cambria Math" w:hAnsi="Cambria Math"/>
                      </w:rPr>
                      <m:t>gen</m:t>
                    </m:r>
                  </m:sub>
                </m:sSub>
              </m:oMath>
            </m:oMathPara>
          </w:p>
        </w:tc>
        <w:tc>
          <w:tcPr>
            <w:tcW w:w="650" w:type="dxa"/>
          </w:tcPr>
          <w:p w14:paraId="542E08FD" w14:textId="7F5EFED3" w:rsidR="00D511CD" w:rsidRPr="00434422" w:rsidRDefault="00D511CD" w:rsidP="00A001A7">
            <w:pPr>
              <w:jc w:val="both"/>
            </w:pPr>
            <w:proofErr w:type="gramStart"/>
            <w:r w:rsidRPr="00434422">
              <w:t>…(</w:t>
            </w:r>
            <w:proofErr w:type="gramEnd"/>
            <w:r w:rsidR="00AD28AE" w:rsidRPr="00434422">
              <w:t>1</w:t>
            </w:r>
            <w:r w:rsidRPr="00434422">
              <w:t>)</w:t>
            </w:r>
          </w:p>
        </w:tc>
      </w:tr>
    </w:tbl>
    <w:p w14:paraId="121704E6" w14:textId="1CC1EB43" w:rsidR="00DC0EDE" w:rsidRPr="00434422" w:rsidRDefault="00DC0EDE" w:rsidP="00A001A7">
      <w:pPr>
        <w:jc w:val="both"/>
      </w:pPr>
    </w:p>
    <w:p w14:paraId="1823ACBF" w14:textId="77137B7F" w:rsidR="001D0AA8" w:rsidRPr="00434422" w:rsidRDefault="001D0AA8" w:rsidP="00A001A7">
      <w:pPr>
        <w:jc w:val="both"/>
      </w:pPr>
      <w:r w:rsidRPr="00434422">
        <w:t xml:space="preserve">Where </w:t>
      </w:r>
      <m:oMath>
        <m:sSub>
          <m:sSubPr>
            <m:ctrlPr>
              <w:rPr>
                <w:rFonts w:ascii="Cambria Math" w:hAnsi="Cambria Math"/>
                <w:i/>
              </w:rPr>
            </m:ctrlPr>
          </m:sSubPr>
          <m:e>
            <m:r>
              <w:rPr>
                <w:rFonts w:ascii="Cambria Math" w:hAnsi="Cambria Math"/>
              </w:rPr>
              <m:t>L</m:t>
            </m:r>
          </m:e>
          <m:sub>
            <m:r>
              <w:rPr>
                <w:rFonts w:ascii="Cambria Math" w:hAnsi="Cambria Math"/>
              </w:rPr>
              <m:t>total</m:t>
            </m:r>
          </m:sub>
        </m:sSub>
      </m:oMath>
      <w:r w:rsidRPr="00434422">
        <w:t xml:space="preserve"> is the total loss, </w:t>
      </w:r>
      <m:oMath>
        <m:sSub>
          <m:sSubPr>
            <m:ctrlPr>
              <w:rPr>
                <w:rFonts w:ascii="Cambria Math" w:hAnsi="Cambria Math"/>
                <w:i/>
              </w:rPr>
            </m:ctrlPr>
          </m:sSubPr>
          <m:e>
            <m:r>
              <w:rPr>
                <w:rFonts w:ascii="Cambria Math" w:hAnsi="Cambria Math"/>
              </w:rPr>
              <m:t>L</m:t>
            </m:r>
          </m:e>
          <m:sub>
            <m:r>
              <w:rPr>
                <w:rFonts w:ascii="Cambria Math" w:hAnsi="Cambria Math"/>
              </w:rPr>
              <m:t>global</m:t>
            </m:r>
          </m:sub>
        </m:sSub>
      </m:oMath>
      <w:r w:rsidRPr="00434422">
        <w:t xml:space="preserve"> is the global discriminator loss, </w:t>
      </w:r>
      <m:oMath>
        <m:sSub>
          <m:sSubPr>
            <m:ctrlPr>
              <w:rPr>
                <w:rFonts w:ascii="Cambria Math" w:hAnsi="Cambria Math"/>
                <w:i/>
              </w:rPr>
            </m:ctrlPr>
          </m:sSubPr>
          <m:e>
            <m:r>
              <w:rPr>
                <w:rFonts w:ascii="Cambria Math" w:hAnsi="Cambria Math"/>
              </w:rPr>
              <m:t>L</m:t>
            </m:r>
          </m:e>
          <m:sub>
            <m:r>
              <w:rPr>
                <w:rFonts w:ascii="Cambria Math" w:hAnsi="Cambria Math"/>
              </w:rPr>
              <m:t>local</m:t>
            </m:r>
          </m:sub>
        </m:sSub>
      </m:oMath>
      <w:r w:rsidRPr="00434422">
        <w:t xml:space="preserve"> is the local discriminator loss</w:t>
      </w:r>
      <w:r w:rsidR="003A6C13" w:rsidRPr="00434422">
        <w:t xml:space="preserve"> (averaged over all patches of </w:t>
      </w:r>
      <w:r w:rsidR="00CB043E" w:rsidRPr="00434422">
        <w:t xml:space="preserve">an </w:t>
      </w:r>
      <w:r w:rsidR="003A6C13" w:rsidRPr="00434422">
        <w:t>image)</w:t>
      </w:r>
      <w:r w:rsidRPr="00434422">
        <w:t xml:space="preserve">, and </w:t>
      </w:r>
      <m:oMath>
        <m:sSub>
          <m:sSubPr>
            <m:ctrlPr>
              <w:rPr>
                <w:rFonts w:ascii="Cambria Math" w:hAnsi="Cambria Math"/>
                <w:i/>
              </w:rPr>
            </m:ctrlPr>
          </m:sSubPr>
          <m:e>
            <m:r>
              <w:rPr>
                <w:rFonts w:ascii="Cambria Math" w:hAnsi="Cambria Math"/>
              </w:rPr>
              <m:t>L</m:t>
            </m:r>
          </m:e>
          <m:sub>
            <m:r>
              <w:rPr>
                <w:rFonts w:ascii="Cambria Math" w:hAnsi="Cambria Math"/>
              </w:rPr>
              <m:t>gen</m:t>
            </m:r>
          </m:sub>
        </m:sSub>
      </m:oMath>
      <w:r w:rsidRPr="00434422">
        <w:t xml:space="preserve">  is the generator loss.</w:t>
      </w:r>
      <w:r w:rsidR="009C7C28" w:rsidRPr="00434422">
        <w:t xml:space="preserve"> </w:t>
      </w:r>
      <w:r w:rsidR="001A7064" w:rsidRPr="00434422">
        <w:t xml:space="preserve">µ, σ, and λ are parameters. For our experimentation µ=0.5, σ=5, and λ=75. </w:t>
      </w:r>
      <w:r w:rsidR="00933FAF" w:rsidRPr="00434422">
        <w:t xml:space="preserve">The value </w:t>
      </w:r>
      <w:r w:rsidR="00933FAF" w:rsidRPr="00434422">
        <w:lastRenderedPageBreak/>
        <w:t>of σ is taken to be greater than 1 so that the local discriminator contributes more to the loss than the global.</w:t>
      </w:r>
      <w:r w:rsidR="00715194" w:rsidRPr="00434422">
        <w:t xml:space="preserve"> </w:t>
      </w:r>
      <w:r w:rsidR="00933FAF" w:rsidRPr="00434422">
        <w:t xml:space="preserve"> </w:t>
      </w:r>
      <w:r w:rsidR="00715194" w:rsidRPr="00434422">
        <w:t>λ is kept to a high value for the generator to train well.</w:t>
      </w:r>
    </w:p>
    <w:p w14:paraId="5AB13BE4" w14:textId="5C53777D" w:rsidR="0051486E" w:rsidRPr="00434422" w:rsidRDefault="0051486E" w:rsidP="00A001A7">
      <w:pPr>
        <w:jc w:val="both"/>
      </w:pPr>
    </w:p>
    <w:p w14:paraId="62188489" w14:textId="77777777" w:rsidR="0051486E" w:rsidRPr="00434422" w:rsidRDefault="0051486E" w:rsidP="00A001A7">
      <w:pPr>
        <w:jc w:val="both"/>
        <w:sectPr w:rsidR="0051486E" w:rsidRPr="00434422" w:rsidSect="0081369C">
          <w:headerReference w:type="default" r:id="rId8"/>
          <w:type w:val="continuous"/>
          <w:pgSz w:w="12240" w:h="15840" w:code="1"/>
          <w:pgMar w:top="1008" w:right="936" w:bottom="1008" w:left="936" w:header="432" w:footer="432" w:gutter="0"/>
          <w:cols w:space="288"/>
        </w:sectPr>
      </w:pPr>
    </w:p>
    <w:tbl>
      <w:tblPr>
        <w:tblStyle w:val="TableGrid"/>
        <w:tblW w:w="106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82"/>
        <w:gridCol w:w="5263"/>
      </w:tblGrid>
      <w:tr w:rsidR="0059293D" w:rsidRPr="00434422" w14:paraId="1D848C13" w14:textId="56735093" w:rsidTr="005F3821">
        <w:trPr>
          <w:trHeight w:val="531"/>
        </w:trPr>
        <w:tc>
          <w:tcPr>
            <w:tcW w:w="5382" w:type="dxa"/>
            <w:vAlign w:val="center"/>
          </w:tcPr>
          <w:p w14:paraId="67009C99" w14:textId="24909CC9" w:rsidR="0059293D" w:rsidRPr="00434422" w:rsidRDefault="0059293D" w:rsidP="003811F8">
            <w:pPr>
              <w:jc w:val="center"/>
              <w:rPr>
                <w:noProof/>
              </w:rPr>
            </w:pPr>
            <w:r w:rsidRPr="00434422">
              <w:rPr>
                <w:noProof/>
                <w:lang w:val="en-IN" w:eastAsia="en-IN"/>
              </w:rPr>
              <w:drawing>
                <wp:anchor distT="0" distB="0" distL="114300" distR="114300" simplePos="0" relativeHeight="251664384" behindDoc="0" locked="0" layoutInCell="1" allowOverlap="1" wp14:anchorId="5ADB8550" wp14:editId="395A5806">
                  <wp:simplePos x="1347849" y="2547257"/>
                  <wp:positionH relativeFrom="margin">
                    <wp:posOffset>-5080</wp:posOffset>
                  </wp:positionH>
                  <wp:positionV relativeFrom="margin">
                    <wp:posOffset>110490</wp:posOffset>
                  </wp:positionV>
                  <wp:extent cx="3229610" cy="2144395"/>
                  <wp:effectExtent l="0" t="0" r="8890"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_bin.png"/>
                          <pic:cNvPicPr/>
                        </pic:nvPicPr>
                        <pic:blipFill>
                          <a:blip r:embed="rId9"/>
                          <a:stretch>
                            <a:fillRect/>
                          </a:stretch>
                        </pic:blipFill>
                        <pic:spPr>
                          <a:xfrm>
                            <a:off x="0" y="0"/>
                            <a:ext cx="3229610" cy="2144395"/>
                          </a:xfrm>
                          <a:prstGeom prst="rect">
                            <a:avLst/>
                          </a:prstGeom>
                          <a:ln>
                            <a:noFill/>
                          </a:ln>
                        </pic:spPr>
                      </pic:pic>
                    </a:graphicData>
                  </a:graphic>
                  <wp14:sizeRelH relativeFrom="margin">
                    <wp14:pctWidth>0</wp14:pctWidth>
                  </wp14:sizeRelH>
                  <wp14:sizeRelV relativeFrom="margin">
                    <wp14:pctHeight>0</wp14:pctHeight>
                  </wp14:sizeRelV>
                </wp:anchor>
              </w:drawing>
            </w:r>
          </w:p>
        </w:tc>
        <w:tc>
          <w:tcPr>
            <w:tcW w:w="5263" w:type="dxa"/>
            <w:vAlign w:val="center"/>
          </w:tcPr>
          <w:p w14:paraId="20E6F571" w14:textId="214ED2BB" w:rsidR="0059293D" w:rsidRPr="00434422" w:rsidRDefault="003811F8" w:rsidP="003811F8">
            <w:pPr>
              <w:jc w:val="center"/>
              <w:rPr>
                <w:noProof/>
              </w:rPr>
            </w:pPr>
            <w:r w:rsidRPr="00434422">
              <w:rPr>
                <w:noProof/>
                <w:lang w:val="en-IN" w:eastAsia="en-IN"/>
              </w:rPr>
              <w:drawing>
                <wp:anchor distT="0" distB="0" distL="114300" distR="114300" simplePos="0" relativeHeight="251666432" behindDoc="0" locked="0" layoutInCell="1" allowOverlap="1" wp14:anchorId="67F70954" wp14:editId="0E1D0D5E">
                  <wp:simplePos x="0" y="0"/>
                  <wp:positionH relativeFrom="margin">
                    <wp:posOffset>-51435</wp:posOffset>
                  </wp:positionH>
                  <wp:positionV relativeFrom="margin">
                    <wp:posOffset>116205</wp:posOffset>
                  </wp:positionV>
                  <wp:extent cx="3218180" cy="18332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n_global.png"/>
                          <pic:cNvPicPr/>
                        </pic:nvPicPr>
                        <pic:blipFill>
                          <a:blip r:embed="rId10"/>
                          <a:stretch>
                            <a:fillRect/>
                          </a:stretch>
                        </pic:blipFill>
                        <pic:spPr>
                          <a:xfrm>
                            <a:off x="0" y="0"/>
                            <a:ext cx="3218180" cy="1833245"/>
                          </a:xfrm>
                          <a:prstGeom prst="rect">
                            <a:avLst/>
                          </a:prstGeom>
                          <a:ln>
                            <a:noFill/>
                          </a:ln>
                        </pic:spPr>
                      </pic:pic>
                    </a:graphicData>
                  </a:graphic>
                  <wp14:sizeRelH relativeFrom="margin">
                    <wp14:pctWidth>0</wp14:pctWidth>
                  </wp14:sizeRelH>
                  <wp14:sizeRelV relativeFrom="margin">
                    <wp14:pctHeight>0</wp14:pctHeight>
                  </wp14:sizeRelV>
                </wp:anchor>
              </w:drawing>
            </w:r>
          </w:p>
        </w:tc>
      </w:tr>
      <w:tr w:rsidR="0059293D" w:rsidRPr="00434422" w14:paraId="40536DFB" w14:textId="5762A1F4" w:rsidTr="005F3821">
        <w:trPr>
          <w:trHeight w:val="531"/>
        </w:trPr>
        <w:tc>
          <w:tcPr>
            <w:tcW w:w="5382" w:type="dxa"/>
            <w:vAlign w:val="center"/>
          </w:tcPr>
          <w:p w14:paraId="662F516B" w14:textId="6DD2D0BE" w:rsidR="0059293D" w:rsidRPr="00434422" w:rsidRDefault="0059293D" w:rsidP="003811F8">
            <w:pPr>
              <w:jc w:val="center"/>
              <w:rPr>
                <w:noProof/>
              </w:rPr>
            </w:pPr>
            <w:r w:rsidRPr="00434422">
              <w:t xml:space="preserve">Fig. 1.  </w:t>
            </w:r>
            <w:r w:rsidR="00026D22">
              <w:t>The a</w:t>
            </w:r>
            <w:r w:rsidRPr="00434422">
              <w:t>rchitecture of the overall model</w:t>
            </w:r>
            <w:r w:rsidR="00741807" w:rsidRPr="00434422">
              <w:t xml:space="preserve"> used for binarization</w:t>
            </w:r>
            <w:r w:rsidRPr="00434422">
              <w:t>.</w:t>
            </w:r>
          </w:p>
        </w:tc>
        <w:tc>
          <w:tcPr>
            <w:tcW w:w="5263" w:type="dxa"/>
            <w:vAlign w:val="center"/>
          </w:tcPr>
          <w:p w14:paraId="7DEBE66D" w14:textId="5C497374" w:rsidR="0059293D" w:rsidRPr="00434422" w:rsidRDefault="003811F8" w:rsidP="003811F8">
            <w:pPr>
              <w:jc w:val="center"/>
            </w:pPr>
            <w:r w:rsidRPr="00434422">
              <w:t xml:space="preserve">Fig. 2.  </w:t>
            </w:r>
            <w:r w:rsidR="00026D22">
              <w:t>The a</w:t>
            </w:r>
            <w:r w:rsidRPr="00434422">
              <w:t>rchitecture of the global discriminator.</w:t>
            </w:r>
          </w:p>
        </w:tc>
      </w:tr>
      <w:tr w:rsidR="003811F8" w:rsidRPr="00434422" w14:paraId="5EF16ED9" w14:textId="5DF3ED2A" w:rsidTr="005F3821">
        <w:trPr>
          <w:trHeight w:val="3649"/>
        </w:trPr>
        <w:tc>
          <w:tcPr>
            <w:tcW w:w="10645" w:type="dxa"/>
            <w:gridSpan w:val="2"/>
            <w:vAlign w:val="center"/>
          </w:tcPr>
          <w:p w14:paraId="71DE50FA" w14:textId="51A9B1C7" w:rsidR="003811F8" w:rsidRPr="00434422" w:rsidRDefault="003811F8" w:rsidP="003811F8">
            <w:pPr>
              <w:jc w:val="center"/>
              <w:rPr>
                <w:noProof/>
              </w:rPr>
            </w:pPr>
            <w:r w:rsidRPr="00434422">
              <w:rPr>
                <w:noProof/>
                <w:lang w:val="en-IN" w:eastAsia="en-IN"/>
              </w:rPr>
              <w:drawing>
                <wp:anchor distT="0" distB="0" distL="114300" distR="114300" simplePos="0" relativeHeight="251668480" behindDoc="0" locked="0" layoutInCell="1" allowOverlap="1" wp14:anchorId="761610A8" wp14:editId="4F5F1D9E">
                  <wp:simplePos x="0" y="0"/>
                  <wp:positionH relativeFrom="margin">
                    <wp:posOffset>1206500</wp:posOffset>
                  </wp:positionH>
                  <wp:positionV relativeFrom="margin">
                    <wp:posOffset>-106680</wp:posOffset>
                  </wp:positionV>
                  <wp:extent cx="4300855" cy="20129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300855" cy="20129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811F8" w:rsidRPr="00434422" w14:paraId="154C3A47" w14:textId="78D57629" w:rsidTr="005F3821">
        <w:trPr>
          <w:trHeight w:val="531"/>
        </w:trPr>
        <w:tc>
          <w:tcPr>
            <w:tcW w:w="10645" w:type="dxa"/>
            <w:gridSpan w:val="2"/>
            <w:vAlign w:val="center"/>
          </w:tcPr>
          <w:p w14:paraId="3023001A" w14:textId="2C8E4623" w:rsidR="003811F8" w:rsidRPr="00434422" w:rsidRDefault="003811F8" w:rsidP="003811F8">
            <w:pPr>
              <w:jc w:val="center"/>
            </w:pPr>
            <w:r w:rsidRPr="00434422">
              <w:t xml:space="preserve">Fig. 3.  </w:t>
            </w:r>
            <w:r w:rsidR="00026D22">
              <w:t>The a</w:t>
            </w:r>
            <w:r w:rsidRPr="00434422">
              <w:t>rchitecture of the local discriminator.</w:t>
            </w:r>
          </w:p>
        </w:tc>
      </w:tr>
    </w:tbl>
    <w:p w14:paraId="07CAF76A" w14:textId="77777777" w:rsidR="0051486E" w:rsidRPr="00434422" w:rsidRDefault="0051486E" w:rsidP="00A001A7">
      <w:pPr>
        <w:jc w:val="both"/>
        <w:sectPr w:rsidR="0051486E" w:rsidRPr="00434422" w:rsidSect="0051486E">
          <w:type w:val="continuous"/>
          <w:pgSz w:w="12240" w:h="15840" w:code="1"/>
          <w:pgMar w:top="1008" w:right="936" w:bottom="1008" w:left="936" w:header="432" w:footer="432" w:gutter="0"/>
          <w:cols w:space="288"/>
        </w:sectPr>
      </w:pPr>
    </w:p>
    <w:p w14:paraId="2BA6CFEA" w14:textId="1B1DDC5C" w:rsidR="009165BC" w:rsidRPr="00A44DF6" w:rsidRDefault="009165BC" w:rsidP="009165BC">
      <w:pPr>
        <w:pStyle w:val="Heading2"/>
        <w:jc w:val="both"/>
        <w:rPr>
          <w:b/>
          <w:bCs/>
        </w:rPr>
      </w:pPr>
      <w:r w:rsidRPr="00434422">
        <w:t xml:space="preserve">  </w:t>
      </w:r>
      <w:r w:rsidRPr="00A44DF6">
        <w:rPr>
          <w:b/>
          <w:bCs/>
          <w:sz w:val="22"/>
          <w:szCs w:val="22"/>
        </w:rPr>
        <w:t>Training</w:t>
      </w:r>
    </w:p>
    <w:p w14:paraId="39830426" w14:textId="6925691B" w:rsidR="00845691" w:rsidRPr="00434422" w:rsidRDefault="00206C84" w:rsidP="00A001A7">
      <w:pPr>
        <w:jc w:val="both"/>
      </w:pPr>
      <w:r w:rsidRPr="00434422">
        <w:t xml:space="preserve">The GAN is trained by feeding the </w:t>
      </w:r>
      <w:r w:rsidR="00E260B3" w:rsidRPr="00434422">
        <w:t>document</w:t>
      </w:r>
      <w:r w:rsidRPr="00434422">
        <w:t xml:space="preserve"> image</w:t>
      </w:r>
      <w:r w:rsidR="00CB043E" w:rsidRPr="00434422">
        <w:t>s</w:t>
      </w:r>
      <w:r w:rsidR="00F13055" w:rsidRPr="00434422">
        <w:t xml:space="preserve"> (converted to grayscale)</w:t>
      </w:r>
      <w:r w:rsidRPr="00434422">
        <w:t xml:space="preserve"> and the </w:t>
      </w:r>
      <w:r w:rsidR="00CB043E" w:rsidRPr="00434422">
        <w:t xml:space="preserve">corresponding </w:t>
      </w:r>
      <w:r w:rsidRPr="00434422">
        <w:t xml:space="preserve">ground truth </w:t>
      </w:r>
      <w:r w:rsidR="00CB043E" w:rsidRPr="00434422">
        <w:t xml:space="preserve">images </w:t>
      </w:r>
      <w:r w:rsidRPr="00434422">
        <w:t xml:space="preserve">to the generator. The discriminator classifies whether an image is real or fake (i.e. generated by the generator). </w:t>
      </w:r>
      <w:r w:rsidR="00682AA2" w:rsidRPr="00434422">
        <w:t>To</w:t>
      </w:r>
      <w:r w:rsidRPr="00434422">
        <w:t xml:space="preserve"> </w:t>
      </w:r>
      <w:r w:rsidR="00682AA2" w:rsidRPr="00434422">
        <w:t xml:space="preserve">the </w:t>
      </w:r>
      <w:r w:rsidRPr="00434422">
        <w:t>global discriminator</w:t>
      </w:r>
      <w:r w:rsidR="009125E1" w:rsidRPr="00434422">
        <w:t>,</w:t>
      </w:r>
      <w:r w:rsidRPr="00434422">
        <w:t xml:space="preserve"> </w:t>
      </w:r>
      <w:r w:rsidR="00CB043E" w:rsidRPr="00434422">
        <w:t>a</w:t>
      </w:r>
      <w:r w:rsidRPr="00434422">
        <w:t xml:space="preserve"> whole</w:t>
      </w:r>
      <w:r w:rsidR="00E260B3" w:rsidRPr="00434422">
        <w:t xml:space="preserve"> </w:t>
      </w:r>
      <w:r w:rsidRPr="00434422">
        <w:t>image</w:t>
      </w:r>
      <w:r w:rsidR="00E260B3" w:rsidRPr="00434422">
        <w:t xml:space="preserve"> </w:t>
      </w:r>
      <w:r w:rsidR="00CE0CBA" w:rsidRPr="00434422">
        <w:t>(generated or ground truth)</w:t>
      </w:r>
      <w:r w:rsidRPr="00434422">
        <w:t xml:space="preserve"> is fed as input. </w:t>
      </w:r>
      <w:r w:rsidR="00CC770D" w:rsidRPr="00434422">
        <w:t>Simultaneously, the corresponding</w:t>
      </w:r>
      <w:r w:rsidRPr="00434422">
        <w:t xml:space="preserve"> image is</w:t>
      </w:r>
      <w:r w:rsidR="00D83E85" w:rsidRPr="00434422">
        <w:t xml:space="preserve"> split into </w:t>
      </w:r>
      <w:r w:rsidR="00265B1E" w:rsidRPr="00434422">
        <w:t>non-overlapping</w:t>
      </w:r>
      <w:r w:rsidR="00FC2C77" w:rsidRPr="00434422">
        <w:t xml:space="preserve"> patches of size 32×32</w:t>
      </w:r>
      <w:r w:rsidR="006826C8" w:rsidRPr="00434422">
        <w:t xml:space="preserve"> pixels</w:t>
      </w:r>
      <w:r w:rsidR="00026D22">
        <w:t>,</w:t>
      </w:r>
      <w:r w:rsidR="00FC2C77" w:rsidRPr="00434422">
        <w:t xml:space="preserve"> and each patch is</w:t>
      </w:r>
      <w:r w:rsidR="000555F3" w:rsidRPr="00434422">
        <w:t xml:space="preserve"> separately</w:t>
      </w:r>
      <w:r w:rsidR="00FC2C77" w:rsidRPr="00434422">
        <w:t xml:space="preserve"> fed into the local discriminator</w:t>
      </w:r>
      <w:r w:rsidR="000555F3" w:rsidRPr="00434422">
        <w:t xml:space="preserve"> </w:t>
      </w:r>
      <w:r w:rsidR="00FC2C77" w:rsidRPr="00434422">
        <w:t>for classification.</w:t>
      </w:r>
      <w:r w:rsidR="00CC770D" w:rsidRPr="00434422">
        <w:t xml:space="preserve"> The two discriminators are thereby trained</w:t>
      </w:r>
      <w:r w:rsidR="00682AA2" w:rsidRPr="00434422">
        <w:t xml:space="preserve"> </w:t>
      </w:r>
      <w:r w:rsidR="00CC770D" w:rsidRPr="00434422">
        <w:t>independently</w:t>
      </w:r>
      <w:r w:rsidR="003C3FBB" w:rsidRPr="00434422">
        <w:t xml:space="preserve"> in parallel</w:t>
      </w:r>
      <w:r w:rsidR="00682AA2" w:rsidRPr="00434422">
        <w:t>. Further, the generator loss also considers each discriminator loss separately for its input images</w:t>
      </w:r>
      <w:r w:rsidR="003C3FBB" w:rsidRPr="00434422">
        <w:t>, during training</w:t>
      </w:r>
      <w:r w:rsidR="008928B6" w:rsidRPr="00434422">
        <w:t xml:space="preserve"> (see eq</w:t>
      </w:r>
      <w:r w:rsidR="00FF3A12" w:rsidRPr="00434422">
        <w:t>.</w:t>
      </w:r>
      <w:r w:rsidR="008928B6" w:rsidRPr="00434422">
        <w:t xml:space="preserve"> 1)</w:t>
      </w:r>
      <w:r w:rsidR="00682AA2" w:rsidRPr="00434422">
        <w:t>.</w:t>
      </w:r>
      <w:r w:rsidR="000148A0" w:rsidRPr="00434422">
        <w:t xml:space="preserve"> </w:t>
      </w:r>
      <w:r w:rsidRPr="00434422">
        <w:t xml:space="preserve">     </w:t>
      </w:r>
    </w:p>
    <w:p w14:paraId="6B15D701" w14:textId="4A498A5B" w:rsidR="004C6C4C" w:rsidRPr="00A44DF6" w:rsidRDefault="004C6C4C" w:rsidP="004C6C4C">
      <w:pPr>
        <w:pStyle w:val="Heading2"/>
        <w:jc w:val="both"/>
        <w:rPr>
          <w:b/>
          <w:bCs/>
        </w:rPr>
      </w:pPr>
      <w:r w:rsidRPr="00434422">
        <w:t xml:space="preserve">  </w:t>
      </w:r>
      <w:r w:rsidRPr="00A44DF6">
        <w:rPr>
          <w:b/>
          <w:bCs/>
          <w:sz w:val="22"/>
          <w:szCs w:val="22"/>
        </w:rPr>
        <w:t>T</w:t>
      </w:r>
      <w:r w:rsidR="00301516" w:rsidRPr="00A44DF6">
        <w:rPr>
          <w:b/>
          <w:bCs/>
          <w:sz w:val="22"/>
          <w:szCs w:val="22"/>
        </w:rPr>
        <w:t>est</w:t>
      </w:r>
      <w:r w:rsidRPr="00A44DF6">
        <w:rPr>
          <w:b/>
          <w:bCs/>
          <w:sz w:val="22"/>
          <w:szCs w:val="22"/>
        </w:rPr>
        <w:t>ing</w:t>
      </w:r>
    </w:p>
    <w:p w14:paraId="761DB780" w14:textId="5B3E1A15" w:rsidR="00C80486" w:rsidRPr="00434422" w:rsidRDefault="00C80486" w:rsidP="00C80486">
      <w:pPr>
        <w:jc w:val="both"/>
      </w:pPr>
      <w:r w:rsidRPr="00434422">
        <w:t>Document images from the test set are first converted to gr</w:t>
      </w:r>
      <w:r w:rsidR="0014528B" w:rsidRPr="00434422">
        <w:t>a</w:t>
      </w:r>
      <w:r w:rsidRPr="00434422">
        <w:t>yscale and then fed as an input to the trained GAN which generates images hereafter referred to as the generated image. The GAN performs most of the task</w:t>
      </w:r>
      <w:r w:rsidR="00D83111" w:rsidRPr="00434422">
        <w:t>s</w:t>
      </w:r>
      <w:r w:rsidRPr="00434422">
        <w:t xml:space="preserve"> of cleaning such as removing bleed through, lightening the stain marks, darkening </w:t>
      </w:r>
      <w:r w:rsidR="000555F3" w:rsidRPr="00434422">
        <w:t xml:space="preserve">text </w:t>
      </w:r>
      <w:r w:rsidRPr="00434422">
        <w:t xml:space="preserve">strokes that </w:t>
      </w:r>
      <w:r w:rsidR="009125E1" w:rsidRPr="00434422">
        <w:t>were</w:t>
      </w:r>
      <w:r w:rsidRPr="00434422">
        <w:t xml:space="preserve"> faint, such that the generated image presents more or less a bimodal distribution. Hence, applying a global threshold of </w:t>
      </w:r>
      <w:r w:rsidRPr="00434422">
        <w:rPr>
          <w:color w:val="0D0D0D" w:themeColor="text1" w:themeTint="F2"/>
        </w:rPr>
        <w:t>127</w:t>
      </w:r>
      <w:r w:rsidRPr="00434422">
        <w:rPr>
          <w:color w:val="FF0000"/>
        </w:rPr>
        <w:t xml:space="preserve"> </w:t>
      </w:r>
      <w:r w:rsidRPr="00434422">
        <w:t>on the generated image provides the binarized image with reasonabl</w:t>
      </w:r>
      <w:r w:rsidR="00CB043E" w:rsidRPr="00434422">
        <w:t>y</w:t>
      </w:r>
      <w:r w:rsidRPr="00434422">
        <w:t xml:space="preserve"> </w:t>
      </w:r>
      <w:r w:rsidR="00CB043E" w:rsidRPr="00434422">
        <w:t xml:space="preserve">good </w:t>
      </w:r>
      <w:r w:rsidRPr="00434422">
        <w:t xml:space="preserve">accuracy. </w:t>
      </w:r>
      <w:r w:rsidR="001D576D" w:rsidRPr="00434422">
        <w:t xml:space="preserve">Fig. </w:t>
      </w:r>
      <w:r w:rsidR="009D5F20">
        <w:t>4</w:t>
      </w:r>
      <w:r w:rsidR="001D576D" w:rsidRPr="00434422">
        <w:t xml:space="preserve"> shows </w:t>
      </w:r>
      <w:r w:rsidR="00CB043E" w:rsidRPr="00434422">
        <w:t>an</w:t>
      </w:r>
      <w:r w:rsidR="001D576D" w:rsidRPr="00434422">
        <w:t xml:space="preserve"> original image, generated image</w:t>
      </w:r>
      <w:r w:rsidR="00026D22">
        <w:t>,</w:t>
      </w:r>
      <w:r w:rsidR="001D576D" w:rsidRPr="00434422">
        <w:t xml:space="preserve"> and the</w:t>
      </w:r>
      <w:r w:rsidR="003B6E94" w:rsidRPr="00434422">
        <w:t xml:space="preserve"> image obtained by applying the threshold</w:t>
      </w:r>
      <w:r w:rsidR="001D576D" w:rsidRPr="00434422">
        <w:t xml:space="preserve"> on a DIBCO 2018 image. </w:t>
      </w:r>
    </w:p>
    <w:p w14:paraId="024D9A1B" w14:textId="5B4F80BB" w:rsidR="00C80486" w:rsidRPr="00434422" w:rsidRDefault="00C80486" w:rsidP="00C80486"/>
    <w:p w14:paraId="761AFD52" w14:textId="77777777" w:rsidR="002723E7" w:rsidRPr="00434422" w:rsidRDefault="002723E7" w:rsidP="00C80486">
      <w:pPr>
        <w:sectPr w:rsidR="002723E7" w:rsidRPr="00434422" w:rsidSect="00182D05">
          <w:type w:val="continuous"/>
          <w:pgSz w:w="12240" w:h="15840" w:code="1"/>
          <w:pgMar w:top="1008" w:right="936" w:bottom="1008" w:left="936" w:header="432" w:footer="432" w:gutter="0"/>
          <w:cols w:space="288"/>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4"/>
        <w:gridCol w:w="2598"/>
        <w:gridCol w:w="2598"/>
        <w:gridCol w:w="2598"/>
      </w:tblGrid>
      <w:tr w:rsidR="00D90B36" w:rsidRPr="00434422" w14:paraId="57FB33DB" w14:textId="77777777" w:rsidTr="00A22872">
        <w:trPr>
          <w:trHeight w:val="1510"/>
        </w:trPr>
        <w:tc>
          <w:tcPr>
            <w:tcW w:w="0" w:type="auto"/>
            <w:vAlign w:val="center"/>
          </w:tcPr>
          <w:p w14:paraId="7C65AD19" w14:textId="7324848A" w:rsidR="00D90B36" w:rsidRPr="00434422" w:rsidRDefault="00D90B36" w:rsidP="002723E7">
            <w:pPr>
              <w:jc w:val="center"/>
            </w:pPr>
            <w:r w:rsidRPr="00434422">
              <w:rPr>
                <w:noProof/>
                <w:lang w:val="en-IN" w:eastAsia="en-IN"/>
              </w:rPr>
              <w:lastRenderedPageBreak/>
              <w:drawing>
                <wp:inline distT="0" distB="0" distL="0" distR="0" wp14:anchorId="6A753837" wp14:editId="683C60DF">
                  <wp:extent cx="1453395" cy="43732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tretch>
                            <a:fillRect/>
                          </a:stretch>
                        </pic:blipFill>
                        <pic:spPr bwMode="auto">
                          <a:xfrm>
                            <a:off x="0" y="0"/>
                            <a:ext cx="1483925" cy="446508"/>
                          </a:xfrm>
                          <a:prstGeom prst="rect">
                            <a:avLst/>
                          </a:prstGeom>
                          <a:noFill/>
                          <a:ln>
                            <a:noFill/>
                          </a:ln>
                        </pic:spPr>
                      </pic:pic>
                    </a:graphicData>
                  </a:graphic>
                </wp:inline>
              </w:drawing>
            </w:r>
          </w:p>
        </w:tc>
        <w:tc>
          <w:tcPr>
            <w:tcW w:w="0" w:type="auto"/>
          </w:tcPr>
          <w:p w14:paraId="7E7BD157" w14:textId="61199A8D" w:rsidR="00D90B36" w:rsidRPr="00434422" w:rsidRDefault="00D90B36" w:rsidP="002723E7">
            <w:pPr>
              <w:jc w:val="center"/>
              <w:rPr>
                <w:noProof/>
                <w:lang w:val="en-IN" w:eastAsia="en-IN"/>
              </w:rPr>
            </w:pPr>
            <w:r w:rsidRPr="00434422">
              <w:rPr>
                <w:noProof/>
                <w:lang w:val="en-IN" w:eastAsia="en-IN"/>
              </w:rPr>
              <w:drawing>
                <wp:anchor distT="0" distB="0" distL="114300" distR="114300" simplePos="0" relativeHeight="251669504" behindDoc="0" locked="0" layoutInCell="1" allowOverlap="1" wp14:anchorId="2E4AF229" wp14:editId="61CCF60C">
                  <wp:simplePos x="0" y="0"/>
                  <wp:positionH relativeFrom="margin">
                    <wp:posOffset>118110</wp:posOffset>
                  </wp:positionH>
                  <wp:positionV relativeFrom="margin">
                    <wp:posOffset>273685</wp:posOffset>
                  </wp:positionV>
                  <wp:extent cx="1460661" cy="438912"/>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bmp"/>
                          <pic:cNvPicPr/>
                        </pic:nvPicPr>
                        <pic:blipFill>
                          <a:blip r:embed="rId13"/>
                          <a:stretch>
                            <a:fillRect/>
                          </a:stretch>
                        </pic:blipFill>
                        <pic:spPr>
                          <a:xfrm>
                            <a:off x="0" y="0"/>
                            <a:ext cx="1460661" cy="43891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vAlign w:val="center"/>
          </w:tcPr>
          <w:p w14:paraId="63AE913D" w14:textId="681B6843" w:rsidR="00D90B36" w:rsidRPr="00434422" w:rsidRDefault="00D90B36" w:rsidP="002723E7">
            <w:pPr>
              <w:jc w:val="center"/>
            </w:pPr>
            <w:r w:rsidRPr="00434422">
              <w:rPr>
                <w:noProof/>
                <w:lang w:val="en-IN" w:eastAsia="en-IN"/>
              </w:rPr>
              <w:drawing>
                <wp:inline distT="0" distB="0" distL="0" distR="0" wp14:anchorId="3273181D" wp14:editId="4E8E8CB0">
                  <wp:extent cx="1458680" cy="438912"/>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tretch>
                            <a:fillRect/>
                          </a:stretch>
                        </pic:blipFill>
                        <pic:spPr bwMode="auto">
                          <a:xfrm>
                            <a:off x="0" y="0"/>
                            <a:ext cx="1458680" cy="438912"/>
                          </a:xfrm>
                          <a:prstGeom prst="rect">
                            <a:avLst/>
                          </a:prstGeom>
                          <a:noFill/>
                          <a:ln>
                            <a:noFill/>
                          </a:ln>
                        </pic:spPr>
                      </pic:pic>
                    </a:graphicData>
                  </a:graphic>
                </wp:inline>
              </w:drawing>
            </w:r>
          </w:p>
        </w:tc>
        <w:tc>
          <w:tcPr>
            <w:tcW w:w="0" w:type="auto"/>
            <w:vAlign w:val="center"/>
          </w:tcPr>
          <w:p w14:paraId="3B06C66C" w14:textId="3D250C56" w:rsidR="00D90B36" w:rsidRPr="00434422" w:rsidRDefault="00D90B36" w:rsidP="002723E7">
            <w:pPr>
              <w:jc w:val="center"/>
            </w:pPr>
            <w:r w:rsidRPr="00434422">
              <w:rPr>
                <w:noProof/>
                <w:lang w:val="en-IN" w:eastAsia="en-IN"/>
              </w:rPr>
              <w:drawing>
                <wp:inline distT="0" distB="0" distL="0" distR="0" wp14:anchorId="02D538BD" wp14:editId="30DCEBE6">
                  <wp:extent cx="1458678" cy="438912"/>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tretch>
                            <a:fillRect/>
                          </a:stretch>
                        </pic:blipFill>
                        <pic:spPr bwMode="auto">
                          <a:xfrm>
                            <a:off x="0" y="0"/>
                            <a:ext cx="1458678" cy="438912"/>
                          </a:xfrm>
                          <a:prstGeom prst="rect">
                            <a:avLst/>
                          </a:prstGeom>
                          <a:noFill/>
                          <a:ln>
                            <a:noFill/>
                          </a:ln>
                        </pic:spPr>
                      </pic:pic>
                    </a:graphicData>
                  </a:graphic>
                </wp:inline>
              </w:drawing>
            </w:r>
          </w:p>
        </w:tc>
      </w:tr>
      <w:tr w:rsidR="00D90B36" w:rsidRPr="00434422" w14:paraId="46384C79" w14:textId="77777777" w:rsidTr="00A22872">
        <w:trPr>
          <w:trHeight w:val="227"/>
        </w:trPr>
        <w:tc>
          <w:tcPr>
            <w:tcW w:w="0" w:type="auto"/>
            <w:vAlign w:val="center"/>
          </w:tcPr>
          <w:p w14:paraId="10AA6E44" w14:textId="7E93D386" w:rsidR="00D90B36" w:rsidRPr="00434422" w:rsidRDefault="00D90B36" w:rsidP="002723E7">
            <w:pPr>
              <w:jc w:val="center"/>
            </w:pPr>
            <w:r w:rsidRPr="00434422">
              <w:t>(a)</w:t>
            </w:r>
          </w:p>
        </w:tc>
        <w:tc>
          <w:tcPr>
            <w:tcW w:w="0" w:type="auto"/>
          </w:tcPr>
          <w:p w14:paraId="77CBDCE8" w14:textId="0F43DBC6" w:rsidR="00D90B36" w:rsidRPr="00434422" w:rsidRDefault="00D90B36" w:rsidP="002723E7">
            <w:pPr>
              <w:jc w:val="center"/>
            </w:pPr>
            <w:r w:rsidRPr="00434422">
              <w:t>(b)</w:t>
            </w:r>
          </w:p>
        </w:tc>
        <w:tc>
          <w:tcPr>
            <w:tcW w:w="0" w:type="auto"/>
            <w:vAlign w:val="center"/>
          </w:tcPr>
          <w:p w14:paraId="7554D96D" w14:textId="3C8B4939" w:rsidR="00D90B36" w:rsidRPr="00434422" w:rsidRDefault="00D90B36" w:rsidP="002723E7">
            <w:pPr>
              <w:jc w:val="center"/>
            </w:pPr>
            <w:r w:rsidRPr="00434422">
              <w:t>(c)</w:t>
            </w:r>
          </w:p>
        </w:tc>
        <w:tc>
          <w:tcPr>
            <w:tcW w:w="0" w:type="auto"/>
            <w:vAlign w:val="center"/>
          </w:tcPr>
          <w:p w14:paraId="532629AD" w14:textId="72A4A12D" w:rsidR="00D90B36" w:rsidRPr="00434422" w:rsidRDefault="00D90B36" w:rsidP="002723E7">
            <w:pPr>
              <w:jc w:val="center"/>
            </w:pPr>
            <w:r w:rsidRPr="00434422">
              <w:t>(d)</w:t>
            </w:r>
          </w:p>
        </w:tc>
      </w:tr>
      <w:tr w:rsidR="00D90B36" w:rsidRPr="00434422" w14:paraId="6557751B" w14:textId="77777777" w:rsidTr="00A22872">
        <w:trPr>
          <w:trHeight w:val="242"/>
        </w:trPr>
        <w:tc>
          <w:tcPr>
            <w:tcW w:w="0" w:type="auto"/>
            <w:gridSpan w:val="4"/>
          </w:tcPr>
          <w:p w14:paraId="739076E4" w14:textId="5236C347" w:rsidR="00D90B36" w:rsidRPr="00434422" w:rsidRDefault="00D90B36" w:rsidP="002472DB">
            <w:pPr>
              <w:jc w:val="center"/>
            </w:pPr>
            <w:r w:rsidRPr="00434422">
              <w:t xml:space="preserve">Fig. </w:t>
            </w:r>
            <w:r w:rsidR="009D5F20">
              <w:t>4</w:t>
            </w:r>
            <w:r w:rsidRPr="00434422">
              <w:t>.  A sample image from DIBCO 201</w:t>
            </w:r>
            <w:r w:rsidR="00664C21" w:rsidRPr="00434422">
              <w:t>4</w:t>
            </w:r>
            <w:r w:rsidRPr="00434422">
              <w:t xml:space="preserve"> dataset showing (a) the original image (b) the ground truth image (c) the image generated by DD-GAN (d) image obtained after applying a global threshold of 127 on the generated image</w:t>
            </w:r>
          </w:p>
        </w:tc>
      </w:tr>
    </w:tbl>
    <w:p w14:paraId="1C4C6D64" w14:textId="77777777" w:rsidR="002723E7" w:rsidRPr="00434422" w:rsidRDefault="002723E7" w:rsidP="00C80486">
      <w:pPr>
        <w:sectPr w:rsidR="002723E7" w:rsidRPr="00434422" w:rsidSect="002723E7">
          <w:type w:val="continuous"/>
          <w:pgSz w:w="12240" w:h="15840" w:code="1"/>
          <w:pgMar w:top="1008" w:right="936" w:bottom="1008" w:left="936" w:header="432" w:footer="432" w:gutter="0"/>
          <w:cols w:space="288"/>
        </w:sectPr>
      </w:pPr>
    </w:p>
    <w:p w14:paraId="0C5F50C2" w14:textId="30E04E8B" w:rsidR="00E97B99" w:rsidRPr="00E2722D" w:rsidRDefault="005E7F6D" w:rsidP="00E2722D">
      <w:pPr>
        <w:pStyle w:val="Heading1"/>
        <w:jc w:val="left"/>
        <w:rPr>
          <w:b/>
          <w:bCs/>
          <w:sz w:val="22"/>
          <w:szCs w:val="22"/>
        </w:rPr>
      </w:pPr>
      <w:r w:rsidRPr="00E2722D">
        <w:rPr>
          <w:b/>
          <w:bCs/>
          <w:sz w:val="22"/>
          <w:szCs w:val="22"/>
        </w:rPr>
        <w:t>EXPERIMENT</w:t>
      </w:r>
    </w:p>
    <w:p w14:paraId="00AA98F9" w14:textId="6F843282" w:rsidR="00B87F34" w:rsidRPr="00434422" w:rsidRDefault="005E7F6D" w:rsidP="00C80486">
      <w:pPr>
        <w:jc w:val="both"/>
      </w:pPr>
      <w:r w:rsidRPr="00434422">
        <w:t>In this section, we present the experimental results of our proposed model for document</w:t>
      </w:r>
      <w:r w:rsidR="00361A9B" w:rsidRPr="00434422">
        <w:t xml:space="preserve"> image</w:t>
      </w:r>
      <w:r w:rsidRPr="00434422">
        <w:t xml:space="preserve"> binarization.</w:t>
      </w:r>
    </w:p>
    <w:p w14:paraId="09AF7D28" w14:textId="77777777" w:rsidR="005E7F6D" w:rsidRPr="00213DC0" w:rsidRDefault="005E7F6D" w:rsidP="005E7F6D">
      <w:pPr>
        <w:pStyle w:val="Heading2"/>
        <w:rPr>
          <w:b/>
          <w:bCs/>
        </w:rPr>
      </w:pPr>
      <w:r w:rsidRPr="00213DC0">
        <w:rPr>
          <w:b/>
          <w:bCs/>
        </w:rPr>
        <w:t>Datasets</w:t>
      </w:r>
    </w:p>
    <w:p w14:paraId="6A656560" w14:textId="5BC5E27A" w:rsidR="005E7F6D" w:rsidRPr="00434422" w:rsidRDefault="005E7F6D" w:rsidP="003B5DAD">
      <w:pPr>
        <w:jc w:val="both"/>
      </w:pPr>
      <w:r w:rsidRPr="00434422">
        <w:t xml:space="preserve">There are several </w:t>
      </w:r>
      <w:r w:rsidR="00361A9B" w:rsidRPr="00434422">
        <w:t xml:space="preserve">standard </w:t>
      </w:r>
      <w:r w:rsidRPr="00434422">
        <w:t xml:space="preserve">datasets for document </w:t>
      </w:r>
      <w:r w:rsidR="00361A9B" w:rsidRPr="00434422">
        <w:t xml:space="preserve">image </w:t>
      </w:r>
      <w:r w:rsidRPr="00434422">
        <w:t xml:space="preserve">binarization, such as (H-)DIBCO datasets which are </w:t>
      </w:r>
      <w:r w:rsidR="00361A9B" w:rsidRPr="00434422">
        <w:t>made publicly available through</w:t>
      </w:r>
      <w:r w:rsidRPr="00434422">
        <w:t xml:space="preserve"> competition</w:t>
      </w:r>
      <w:r w:rsidR="00361A9B" w:rsidRPr="00434422">
        <w:t>s organized by</w:t>
      </w:r>
      <w:r w:rsidR="000555F3" w:rsidRPr="00434422">
        <w:t xml:space="preserve"> the</w:t>
      </w:r>
      <w:r w:rsidR="00361A9B" w:rsidRPr="00434422">
        <w:t xml:space="preserve"> ICDAR committee.</w:t>
      </w:r>
      <w:r w:rsidRPr="00434422">
        <w:t xml:space="preserve"> We have used the DIBCO 2013</w:t>
      </w:r>
      <w:r w:rsidR="00361A9B" w:rsidRPr="00434422">
        <w:t xml:space="preserve"> </w:t>
      </w:r>
      <w:r w:rsidR="00FD6337" w:rsidRPr="00434422">
        <w:fldChar w:fldCharType="begin" w:fldLock="1"/>
      </w:r>
      <w:r w:rsidR="00AA2CD9" w:rsidRPr="00434422">
        <w:instrText>ADDIN CSL_CITATION {"citationItems":[{"id":"ITEM-1","itemData":{"DOI":"10.1109/ICDAR.2013.219","ISSN":"15205363","abstract":"DIBCO 2013 is the international Document Image Binarization Contest organized in the context of ICDAR 2013 conference. The general objective of the contest is to identify current advances in document image binarization for both machine-printed and handwritten document images using evaluation performance measures that conform to document image analysis and recognition. This paper describes the contest details including the evaluation measures used as well as the performance of the 23 submitted methods along with a short description of each method. © 2013 IEEE.","author":[{"dropping-particle":"","family":"Pratikakis","given":"Ioannis","non-dropping-particle":"","parse-names":false,"suffix":""},{"dropping-particle":"","family":"Gatos","given":"Basilis","non-dropping-particle":"","parse-names":false,"suffix":""},{"dropping-particle":"","family":"Ntirogiannis","given":"Konstantinos","non-dropping-particle":"","parse-names":false,"suffix":""}],"container-title":"Proceedings of the International Conference on Document Analysis and Recognition, ICDAR","id":"ITEM-1","issued":{"date-parts":[["2013"]]},"title":"ICDAR 2013 document image binarization contest (DIBCO 2013)","type":"paper-conference"},"uris":["http://www.mendeley.com/documents/?uuid=6402945a-829c-4209-90d4-326901760ac3","http://www.mendeley.com/documents/?uuid=1ce642fe-82ca-4f98-aa63-9f1db71725ff"]}],"mendeley":{"formattedCitation":"[14]","plainTextFormattedCitation":"[14]","previouslyFormattedCitation":"[14]"},"properties":{"noteIndex":0},"schema":"https://github.com/citation-style-language/schema/raw/master/csl-citation.json"}</w:instrText>
      </w:r>
      <w:r w:rsidR="00FD6337" w:rsidRPr="00434422">
        <w:fldChar w:fldCharType="separate"/>
      </w:r>
      <w:r w:rsidR="00FD6337" w:rsidRPr="00434422">
        <w:rPr>
          <w:noProof/>
        </w:rPr>
        <w:t>[14]</w:t>
      </w:r>
      <w:r w:rsidR="00FD6337" w:rsidRPr="00434422">
        <w:fldChar w:fldCharType="end"/>
      </w:r>
      <w:r w:rsidRPr="00434422">
        <w:t>, DIBCO 2017</w:t>
      </w:r>
      <w:r w:rsidR="00361A9B" w:rsidRPr="00434422">
        <w:t xml:space="preserve"> </w:t>
      </w:r>
      <w:r w:rsidR="00FD6337" w:rsidRPr="00434422">
        <w:fldChar w:fldCharType="begin" w:fldLock="1"/>
      </w:r>
      <w:r w:rsidR="00AA2CD9" w:rsidRPr="00434422">
        <w:instrText>ADDIN CSL_CITATION {"citationItems":[{"id":"ITEM-1","itemData":{"DOI":"10.1109/ICDAR.2017.228","ISBN":"9781538635865","ISSN":"15205363","abstract":"DIBCO 2017 is the international Competition on Document Image Binarization organized in conjunction with the ICDAR 2017 conference. The general objective of the contest is to identify current advances in document image binarization of machine-printed and handwritten document images using performance evaluation measures that are motivated by document image analysis and recognition requirements. This paper describes the competition details including the evaluation measures used as well as the performance of the 26 submitted methods along with a brief description of each method.","author":[{"dropping-particle":"","family":"Pratikakis","given":"Ioannis","non-dropping-particle":"","parse-names":false,"suffix":""},{"dropping-particle":"","family":"Zagoris","given":"Konstantinos","non-dropping-particle":"","parse-names":false,"suffix":""},{"dropping-particle":"","family":"Barlas","given":"George","non-dropping-particle":"","parse-names":false,"suffix":""},{"dropping-particle":"","family":"Gatos","given":"Basilis","non-dropping-particle":"","parse-names":false,"suffix":""}],"container-title":"Proceedings of the International Conference on Document Analysis and Recognition, ICDAR","id":"ITEM-1","issued":{"date-parts":[["2017"]]},"title":"ICDAR2017 Competition on Document Image Binarization (DIBCO 2017)","type":"paper-conference"},"uris":["http://www.mendeley.com/documents/?uuid=dffd6b39-2d6f-4ca6-8f71-2c9e4bf6dcf3","http://www.mendeley.com/documents/?uuid=475adc97-484c-4f0f-b444-e3402f984cae"]}],"mendeley":{"formattedCitation":"[15]","plainTextFormattedCitation":"[15]","previouslyFormattedCitation":"[15]"},"properties":{"noteIndex":0},"schema":"https://github.com/citation-style-language/schema/raw/master/csl-citation.json"}</w:instrText>
      </w:r>
      <w:r w:rsidR="00FD6337" w:rsidRPr="00434422">
        <w:fldChar w:fldCharType="separate"/>
      </w:r>
      <w:r w:rsidR="00FD6337" w:rsidRPr="00434422">
        <w:rPr>
          <w:noProof/>
        </w:rPr>
        <w:t>[15]</w:t>
      </w:r>
      <w:r w:rsidR="00FD6337" w:rsidRPr="00434422">
        <w:fldChar w:fldCharType="end"/>
      </w:r>
      <w:r w:rsidRPr="00434422">
        <w:t xml:space="preserve"> and H-DIBCO 2014</w:t>
      </w:r>
      <w:r w:rsidR="00361A9B" w:rsidRPr="00434422">
        <w:t xml:space="preserve"> </w:t>
      </w:r>
      <w:r w:rsidR="00FD6337" w:rsidRPr="00434422">
        <w:fldChar w:fldCharType="begin" w:fldLock="1"/>
      </w:r>
      <w:r w:rsidR="00AA2CD9" w:rsidRPr="00434422">
        <w:instrText>ADDIN CSL_CITATION {"citationItems":[{"id":"ITEM-1","itemData":{"DOI":"10.1109/ICFHR.2014.141","ISBN":"9781479943340","ISSN":"21676453","abstract":"Document image binarization is an important step in the document image analysis and recognition pipeline. H-DIBCO 2014 is the International Document Image Binarization Competition which is dedicated to handwritten document images organized in conjunction with ICFHR 2014 conference. The objective of the contest is to identify current advances in handwritten document image binarization using meaningful evaluation performance measures. This paper reports on the contest details including the evaluation measures used as well as the performance of the 7 submitted methods along with a short description of each method.","author":[{"dropping-particle":"","family":"Ntirogiannis","given":"Konstantinos","non-dropping-particle":"","parse-names":false,"suffix":""},{"dropping-particle":"","family":"Gatos","given":"Basilis","non-dropping-particle":"","parse-names":false,"suffix":""},{"dropping-particle":"","family":"Pratikakis","given":"Ioannis","non-dropping-particle":"","parse-names":false,"suffix":""}],"container-title":"Proceedings of International Conference on Frontiers in Handwriting Recognition, ICFHR","id":"ITEM-1","issued":{"date-parts":[["2014"]]},"title":"ICFHR2014 Competition on Handwritten Document Image Binarization (H-DIBCO 2014)","type":"paper-conference"},"uris":["http://www.mendeley.com/documents/?uuid=061eb0b5-a41a-4a35-8f48-d68bf4183d45","http://www.mendeley.com/documents/?uuid=d3f3559e-955e-4f13-9533-84bae4575b3c"]}],"mendeley":{"formattedCitation":"[16]","plainTextFormattedCitation":"[16]","previouslyFormattedCitation":"[16]"},"properties":{"noteIndex":0},"schema":"https://github.com/citation-style-language/schema/raw/master/csl-citation.json"}</w:instrText>
      </w:r>
      <w:r w:rsidR="00FD6337" w:rsidRPr="00434422">
        <w:fldChar w:fldCharType="separate"/>
      </w:r>
      <w:r w:rsidR="00FD6337" w:rsidRPr="00434422">
        <w:rPr>
          <w:noProof/>
        </w:rPr>
        <w:t>[16]</w:t>
      </w:r>
      <w:r w:rsidR="00FD6337" w:rsidRPr="00434422">
        <w:fldChar w:fldCharType="end"/>
      </w:r>
      <w:r w:rsidRPr="00434422">
        <w:t>, H-DIBCO 2016</w:t>
      </w:r>
      <w:r w:rsidR="00361A9B" w:rsidRPr="00434422">
        <w:t xml:space="preserve"> </w:t>
      </w:r>
      <w:r w:rsidR="00FD6337" w:rsidRPr="00434422">
        <w:fldChar w:fldCharType="begin" w:fldLock="1"/>
      </w:r>
      <w:r w:rsidR="00AA2CD9" w:rsidRPr="00434422">
        <w:instrText>ADDIN CSL_CITATION {"citationItems":[{"id":"ITEM-1","itemData":{"DOI":"10.1109/ICFHR.2016.0118","ISBN":"9781509009817","ISSN":"21676453","abstract":"H-DIBCO 2016 is the international Handwritten Document Image Binarization Contest organized in the context of ICFHR 2016 conference. The general objective of the contest is to identify current advances in document image binarization of handwritten document images using performance evaluation measures that are motivated by document image analysis and recognition requirements. This paper describes the contest details including the evaluation measures used as well as the performance of the 12 submitted methods along with a brief description of each method.","author":[{"dropping-particle":"","family":"Pratikakis","given":"Ioannis","non-dropping-particle":"","parse-names":false,"suffix":""},{"dropping-particle":"","family":"Zagoris","given":"Konstantinos","non-dropping-particle":"","parse-names":false,"suffix":""},{"dropping-particle":"","family":"Barlas","given":"George","non-dropping-particle":"","parse-names":false,"suffix":""},{"dropping-particle":"","family":"Gatos","given":"Basilis","non-dropping-particle":"","parse-names":false,"suffix":""}],"container-title":"Proceedings of International Conference on Frontiers in Handwriting Recognition, ICFHR","id":"ITEM-1","issued":{"date-parts":[["2016"]]},"title":"ICFHR 2016 handwritten document image binarization contest (H-DIBCO 2016)","type":"paper-conference"},"uris":["http://www.mendeley.com/documents/?uuid=bed0a288-11b6-4c5a-9e01-fee5e4546c56","http://www.mendeley.com/documents/?uuid=cdd85f83-f2ed-4525-be32-7ac4099fb143"]}],"mendeley":{"formattedCitation":"[17]","plainTextFormattedCitation":"[17]","previouslyFormattedCitation":"[17]"},"properties":{"noteIndex":0},"schema":"https://github.com/citation-style-language/schema/raw/master/csl-citation.json"}</w:instrText>
      </w:r>
      <w:r w:rsidR="00FD6337" w:rsidRPr="00434422">
        <w:fldChar w:fldCharType="separate"/>
      </w:r>
      <w:r w:rsidR="00FD6337" w:rsidRPr="00434422">
        <w:rPr>
          <w:noProof/>
        </w:rPr>
        <w:t>[17]</w:t>
      </w:r>
      <w:r w:rsidR="00FD6337" w:rsidRPr="00434422">
        <w:fldChar w:fldCharType="end"/>
      </w:r>
      <w:r w:rsidRPr="00434422">
        <w:t>, H-DIBCO 2018</w:t>
      </w:r>
      <w:r w:rsidR="00361A9B" w:rsidRPr="00434422">
        <w:t xml:space="preserve"> </w:t>
      </w:r>
      <w:r w:rsidR="00FD6337" w:rsidRPr="00434422">
        <w:fldChar w:fldCharType="begin" w:fldLock="1"/>
      </w:r>
      <w:r w:rsidR="00AA2CD9" w:rsidRPr="00434422">
        <w:instrText>ADDIN CSL_CITATION {"citationItems":[{"id":"ITEM-1","itemData":{"DOI":"10.1109/ICFHR-2018.2018.00091","ISBN":"9781538658758","ISSN":"21676453","abstract":"H-DIBCO 2018 is the international Handwritten Document Image Binarization Contest organized in the context of ICFHR 2018 conference. The general objective of the contest is to record recent advances in document image binarization using established evaluation performance measures. This paper describes the contest details including the evaluation measures used as well as the performance of the 8 submitted methods along with a brief description of each method.","author":[{"dropping-particle":"","family":"Pratikakis","given":"Ioannis","non-dropping-particle":"","parse-names":false,"suffix":""},{"dropping-particle":"","family":"Zagori","given":"Konstantinos","non-dropping-particle":"","parse-names":false,"suffix":""},{"dropping-particle":"","family":"Kaddas","given":"Panagiotis","non-dropping-particle":"","parse-names":false,"suffix":""},{"dropping-particle":"","family":"Gatos","given":"Basilis","non-dropping-particle":"","parse-names":false,"suffix":""}],"container-title":"Proceedings of International Conference on Frontiers in Handwriting Recognition, ICFHR","id":"ITEM-1","issued":{"date-parts":[["2018"]]},"title":"ICFHR 2018 competition on handwritten document image binarization (H-DIBCO 2018)","type":"paper-conference"},"uris":["http://www.mendeley.com/documents/?uuid=0ea5088c-48a9-4163-883f-6cade9c47a6b","http://www.mendeley.com/documents/?uuid=d08998da-2550-45a2-935e-5d97bff1b1aa"]}],"mendeley":{"formattedCitation":"[18]","plainTextFormattedCitation":"[18]","previouslyFormattedCitation":"[18]"},"properties":{"noteIndex":0},"schema":"https://github.com/citation-style-language/schema/raw/master/csl-citation.json"}</w:instrText>
      </w:r>
      <w:r w:rsidR="00FD6337" w:rsidRPr="00434422">
        <w:fldChar w:fldCharType="separate"/>
      </w:r>
      <w:r w:rsidR="00FD6337" w:rsidRPr="00434422">
        <w:rPr>
          <w:noProof/>
        </w:rPr>
        <w:t>[18]</w:t>
      </w:r>
      <w:r w:rsidR="00FD6337" w:rsidRPr="00434422">
        <w:fldChar w:fldCharType="end"/>
      </w:r>
      <w:r w:rsidRPr="00434422">
        <w:t xml:space="preserve"> datasets for our experiment.</w:t>
      </w:r>
      <w:r w:rsidR="00C80486" w:rsidRPr="00434422">
        <w:t xml:space="preserve"> Since each image is </w:t>
      </w:r>
      <w:r w:rsidR="00026D22">
        <w:t>considerably larg</w:t>
      </w:r>
      <w:r w:rsidR="00C80486" w:rsidRPr="00434422">
        <w:t xml:space="preserve">e to be fed as input to a neural network, each image has been broken into overlapping patches of size </w:t>
      </w:r>
      <w:r w:rsidR="007F4B8B" w:rsidRPr="00434422">
        <w:t>256×256</w:t>
      </w:r>
      <w:r w:rsidR="00C80486" w:rsidRPr="00434422">
        <w:t xml:space="preserve"> with a stride of </w:t>
      </w:r>
      <w:r w:rsidR="00C823CB" w:rsidRPr="00434422">
        <w:t>128</w:t>
      </w:r>
      <w:r w:rsidR="00C80486" w:rsidRPr="00434422">
        <w:t xml:space="preserve"> in both horizontal and vertical directions. However,</w:t>
      </w:r>
      <w:r w:rsidR="000555F3" w:rsidRPr="00434422">
        <w:t xml:space="preserve"> during</w:t>
      </w:r>
      <w:r w:rsidR="00C80486" w:rsidRPr="00434422">
        <w:t xml:space="preserve"> e</w:t>
      </w:r>
      <w:r w:rsidRPr="00434422">
        <w:t>valuation</w:t>
      </w:r>
      <w:r w:rsidR="00026D22">
        <w:t>,</w:t>
      </w:r>
      <w:r w:rsidRPr="00434422">
        <w:t xml:space="preserve"> </w:t>
      </w:r>
      <w:r w:rsidR="000555F3" w:rsidRPr="00434422">
        <w:t>the entire images</w:t>
      </w:r>
      <w:r w:rsidRPr="00434422">
        <w:t xml:space="preserve"> </w:t>
      </w:r>
      <w:r w:rsidR="000555F3" w:rsidRPr="00434422">
        <w:t>have been considered for</w:t>
      </w:r>
      <w:r w:rsidRPr="00434422">
        <w:t xml:space="preserve"> each of these datasets. When testing the model on a particular dataset, all the remaining datasets have been aggregated to form the training set. For </w:t>
      </w:r>
      <w:r w:rsidR="00361A9B" w:rsidRPr="00434422">
        <w:t>example</w:t>
      </w:r>
      <w:r w:rsidRPr="00434422">
        <w:t>, to evaluate the model on DIBCO 2017</w:t>
      </w:r>
      <w:r w:rsidR="00361A9B" w:rsidRPr="00434422">
        <w:t xml:space="preserve"> dataset</w:t>
      </w:r>
      <w:r w:rsidRPr="00434422">
        <w:t>, all the images of DIBCO 2013, H-DIBCO 2014, H-DIBCO 2016</w:t>
      </w:r>
      <w:r w:rsidR="00026D22">
        <w:t>,</w:t>
      </w:r>
      <w:r w:rsidRPr="00434422">
        <w:t xml:space="preserve"> and H-DIBCO 2018 have been collectively used for training while the images in DIBCO</w:t>
      </w:r>
      <w:r w:rsidR="00900F5C" w:rsidRPr="00434422">
        <w:t xml:space="preserve"> 2017</w:t>
      </w:r>
      <w:r w:rsidRPr="00434422">
        <w:t xml:space="preserve"> have been used to finally evaluate the performance of the trained model. </w:t>
      </w:r>
      <w:r w:rsidR="00026D22">
        <w:t>The s</w:t>
      </w:r>
      <w:r w:rsidRPr="00434422">
        <w:t xml:space="preserve">ame procedure is followed for </w:t>
      </w:r>
      <w:r w:rsidR="00361A9B" w:rsidRPr="00434422">
        <w:t>other</w:t>
      </w:r>
      <w:r w:rsidRPr="00434422">
        <w:t xml:space="preserve"> datasets.</w:t>
      </w:r>
    </w:p>
    <w:p w14:paraId="432A959A" w14:textId="2DFF321D" w:rsidR="005E7F6D" w:rsidRPr="00213DC0" w:rsidRDefault="005E7F6D" w:rsidP="005E7F6D">
      <w:pPr>
        <w:pStyle w:val="Heading2"/>
        <w:rPr>
          <w:b/>
          <w:bCs/>
        </w:rPr>
      </w:pPr>
      <w:r w:rsidRPr="00213DC0">
        <w:rPr>
          <w:b/>
          <w:bCs/>
        </w:rPr>
        <w:t>Results</w:t>
      </w:r>
    </w:p>
    <w:p w14:paraId="06E6C595" w14:textId="59796737" w:rsidR="00A370E7" w:rsidRDefault="005E7F6D" w:rsidP="007B7FE1">
      <w:pPr>
        <w:jc w:val="both"/>
      </w:pPr>
      <w:r w:rsidRPr="00434422">
        <w:t xml:space="preserve">In this section, we discuss the performance of our proposed model. </w:t>
      </w:r>
      <w:r w:rsidR="009125E1" w:rsidRPr="00434422">
        <w:t>F</w:t>
      </w:r>
      <w:r w:rsidRPr="00434422">
        <w:t>our metrics</w:t>
      </w:r>
      <w:r w:rsidR="009125E1" w:rsidRPr="00434422">
        <w:t xml:space="preserve"> namely</w:t>
      </w:r>
      <w:r w:rsidRPr="00434422">
        <w:t xml:space="preserve"> F-measure (FM), pseudo F-measure (</w:t>
      </w:r>
      <w:r w:rsidR="003A6C13" w:rsidRPr="00434422">
        <w:t>P-</w:t>
      </w:r>
      <w:r w:rsidRPr="00434422">
        <w:t>F</w:t>
      </w:r>
      <w:r w:rsidR="003A6C13" w:rsidRPr="00434422">
        <w:t>M</w:t>
      </w:r>
      <w:r w:rsidRPr="00434422">
        <w:t>), distance reciprocal distortion metric (DRD)</w:t>
      </w:r>
      <w:r w:rsidR="00B24882" w:rsidRPr="00434422">
        <w:t xml:space="preserve"> </w:t>
      </w:r>
      <w:r w:rsidR="00175224" w:rsidRPr="00434422">
        <w:fldChar w:fldCharType="begin" w:fldLock="1"/>
      </w:r>
      <w:r w:rsidR="00AA2CD9" w:rsidRPr="00434422">
        <w:instrText>ADDIN CSL_CITATION {"citationItems":[{"id":"ITEM-1","itemData":{"DOI":"10.1109/LSP.2003.821748","ISSN":"10709908","abstract":"In this letter, we present a novel objective distortion measure for binary document images. This measure is based on the reciprocal of distance that is straightforward to calculate. Our results show that the proposed distortion measure matches well to subjective evaluation by human visual perception.","author":[{"dropping-particle":"","family":"Lu","given":"Haiping","non-dropping-particle":"","parse-names":false,"suffix":""},{"dropping-particle":"","family":"Kot","given":"Alex C.","non-dropping-particle":"","parse-names":false,"suffix":""},{"dropping-particle":"","family":"Shi","given":"Yun Q.","non-dropping-particle":"","parse-names":false,"suffix":""}],"container-title":"IEEE Signal Processing Letters","id":"ITEM-1","issued":{"date-parts":[["2004"]]},"title":"Distance-reciprocal distortion measure for binary document images","type":"article-journal"},"uris":["http://www.mendeley.com/documents/?uuid=b559cdd4-9ca2-40e2-b251-91abaaf2b5c0","http://www.mendeley.com/documents/?uuid=1ff8106c-7045-48be-acd8-d44994fc05b4"]}],"mendeley":{"formattedCitation":"[19]","plainTextFormattedCitation":"[19]","previouslyFormattedCitation":"[19]"},"properties":{"noteIndex":0},"schema":"https://github.com/citation-style-language/schema/raw/master/csl-citation.json"}</w:instrText>
      </w:r>
      <w:r w:rsidR="00175224" w:rsidRPr="00434422">
        <w:fldChar w:fldCharType="separate"/>
      </w:r>
      <w:r w:rsidR="00175224" w:rsidRPr="00434422">
        <w:rPr>
          <w:noProof/>
        </w:rPr>
        <w:t>[19]</w:t>
      </w:r>
      <w:r w:rsidR="00175224" w:rsidRPr="00434422">
        <w:fldChar w:fldCharType="end"/>
      </w:r>
      <w:r w:rsidRPr="00434422">
        <w:t>, peak signal-to-noise ratio (PSNR)</w:t>
      </w:r>
      <w:r w:rsidR="00A370E7" w:rsidRPr="00434422">
        <w:t xml:space="preserve"> (formula given in </w:t>
      </w:r>
      <w:r w:rsidR="00026D22">
        <w:t>E</w:t>
      </w:r>
      <w:r w:rsidR="00A370E7" w:rsidRPr="00434422">
        <w:t xml:space="preserve">qn. </w:t>
      </w:r>
      <w:r w:rsidR="00026D22">
        <w:t>(</w:t>
      </w:r>
      <w:r w:rsidR="00A370E7" w:rsidRPr="00434422">
        <w:t>2)</w:t>
      </w:r>
      <w:r w:rsidRPr="00434422">
        <w:t xml:space="preserve"> are used to evaluate performance.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2713"/>
      </w:tblGrid>
      <w:tr w:rsidR="00C22F46" w14:paraId="692AE7C6" w14:textId="77777777" w:rsidTr="00C22F46">
        <w:tc>
          <w:tcPr>
            <w:tcW w:w="7645" w:type="dxa"/>
            <w:vAlign w:val="center"/>
          </w:tcPr>
          <w:p w14:paraId="0EBF8FE3" w14:textId="77777777" w:rsidR="00C22F46" w:rsidRPr="00434422" w:rsidRDefault="00C22F46" w:rsidP="00C22F46">
            <w:pPr>
              <w:rPr>
                <w:sz w:val="22"/>
                <w:szCs w:val="22"/>
              </w:rPr>
            </w:pPr>
            <m:oMathPara>
              <m:oMath>
                <m:r>
                  <w:rPr>
                    <w:rFonts w:ascii="Cambria Math" w:hAnsi="Cambria Math"/>
                    <w:sz w:val="22"/>
                    <w:szCs w:val="22"/>
                  </w:rPr>
                  <m:t>PSNR=10</m:t>
                </m:r>
                <m:sSub>
                  <m:sSubPr>
                    <m:ctrlPr>
                      <w:rPr>
                        <w:rFonts w:ascii="Cambria Math" w:hAnsi="Cambria Math"/>
                        <w:i/>
                        <w:sz w:val="22"/>
                        <w:szCs w:val="22"/>
                      </w:rPr>
                    </m:ctrlPr>
                  </m:sSubPr>
                  <m:e>
                    <m:r>
                      <w:rPr>
                        <w:rFonts w:ascii="Cambria Math" w:hAnsi="Cambria Math"/>
                        <w:sz w:val="22"/>
                        <w:szCs w:val="22"/>
                      </w:rPr>
                      <m:t>log</m:t>
                    </m:r>
                  </m:e>
                  <m:sub>
                    <m:r>
                      <w:rPr>
                        <w:rFonts w:ascii="Cambria Math" w:hAnsi="Cambria Math"/>
                        <w:sz w:val="22"/>
                        <w:szCs w:val="22"/>
                      </w:rPr>
                      <m:t>10</m:t>
                    </m:r>
                  </m:sub>
                </m:sSub>
                <m:d>
                  <m:dPr>
                    <m:ctrlPr>
                      <w:rPr>
                        <w:rFonts w:ascii="Cambria Math" w:hAnsi="Cambria Math"/>
                        <w:i/>
                        <w:sz w:val="22"/>
                        <w:szCs w:val="22"/>
                      </w:rPr>
                    </m:ctrlPr>
                  </m:dPr>
                  <m:e>
                    <m:f>
                      <m:fPr>
                        <m:ctrlPr>
                          <w:rPr>
                            <w:rFonts w:ascii="Cambria Math" w:hAnsi="Cambria Math"/>
                            <w:i/>
                            <w:sz w:val="22"/>
                            <w:szCs w:val="22"/>
                          </w:rPr>
                        </m:ctrlPr>
                      </m:fPr>
                      <m:num>
                        <m:sSup>
                          <m:sSupPr>
                            <m:ctrlPr>
                              <w:rPr>
                                <w:rFonts w:ascii="Cambria Math" w:hAnsi="Cambria Math"/>
                                <w:i/>
                                <w:sz w:val="22"/>
                                <w:szCs w:val="22"/>
                              </w:rPr>
                            </m:ctrlPr>
                          </m:sSupPr>
                          <m:e>
                            <m:r>
                              <w:rPr>
                                <w:rFonts w:ascii="Cambria Math" w:hAnsi="Cambria Math"/>
                                <w:sz w:val="22"/>
                                <w:szCs w:val="22"/>
                              </w:rPr>
                              <m:t>255</m:t>
                            </m:r>
                          </m:e>
                          <m:sup>
                            <m:r>
                              <w:rPr>
                                <w:rFonts w:ascii="Cambria Math" w:hAnsi="Cambria Math"/>
                                <w:sz w:val="22"/>
                                <w:szCs w:val="22"/>
                              </w:rPr>
                              <m:t>2</m:t>
                            </m:r>
                          </m:sup>
                        </m:sSup>
                      </m:num>
                      <m:den>
                        <m:r>
                          <w:rPr>
                            <w:rFonts w:ascii="Cambria Math" w:hAnsi="Cambria Math"/>
                            <w:sz w:val="22"/>
                            <w:szCs w:val="22"/>
                          </w:rPr>
                          <m:t>MSE</m:t>
                        </m:r>
                      </m:den>
                    </m:f>
                  </m:e>
                </m:d>
              </m:oMath>
            </m:oMathPara>
          </w:p>
          <w:p w14:paraId="6868E9D5" w14:textId="77777777" w:rsidR="00C22F46" w:rsidRDefault="00C22F46" w:rsidP="00C22F46"/>
        </w:tc>
        <w:tc>
          <w:tcPr>
            <w:tcW w:w="2713" w:type="dxa"/>
            <w:vAlign w:val="center"/>
          </w:tcPr>
          <w:p w14:paraId="1BDF862B" w14:textId="1C36740D" w:rsidR="00C22F46" w:rsidRDefault="00C22F46" w:rsidP="00C22F46">
            <w:proofErr w:type="gramStart"/>
            <w:r>
              <w:t>..</w:t>
            </w:r>
            <w:proofErr w:type="gramEnd"/>
            <w:r>
              <w:t>(2)</w:t>
            </w:r>
          </w:p>
        </w:tc>
      </w:tr>
    </w:tbl>
    <w:p w14:paraId="2179896A" w14:textId="77777777" w:rsidR="00C22F46" w:rsidRPr="00434422" w:rsidRDefault="00C22F46" w:rsidP="007B7FE1">
      <w:pPr>
        <w:jc w:val="both"/>
      </w:pPr>
    </w:p>
    <w:p w14:paraId="145A6BC9" w14:textId="46F88A67" w:rsidR="00DC42E1" w:rsidRPr="00434422" w:rsidRDefault="00C505D3" w:rsidP="007B7FE1">
      <w:pPr>
        <w:jc w:val="both"/>
      </w:pPr>
      <w:r w:rsidRPr="00434422">
        <w:t>w</w:t>
      </w:r>
      <w:r w:rsidR="00DC42E1" w:rsidRPr="00434422">
        <w:t>here MSE is the Mean Squared Error between pixels.</w:t>
      </w:r>
    </w:p>
    <w:p w14:paraId="6679BD33" w14:textId="6BC831B7" w:rsidR="005E7F6D" w:rsidRPr="00434422" w:rsidRDefault="005E7F6D" w:rsidP="007B7FE1">
      <w:pPr>
        <w:jc w:val="both"/>
      </w:pPr>
      <w:r w:rsidRPr="00434422">
        <w:t xml:space="preserve">Additionally, we compare the performance of our </w:t>
      </w:r>
      <w:r w:rsidR="00AA7F6D" w:rsidRPr="00434422">
        <w:t>model</w:t>
      </w:r>
      <w:r w:rsidRPr="00434422">
        <w:t xml:space="preserve"> with other state-of-the-art methods in </w:t>
      </w:r>
      <w:r w:rsidR="00AA7F6D" w:rsidRPr="00434422">
        <w:t>T</w:t>
      </w:r>
      <w:r w:rsidRPr="00434422">
        <w:t>ables</w:t>
      </w:r>
      <w:r w:rsidR="00AA7F6D" w:rsidRPr="00434422">
        <w:t xml:space="preserve"> I-V</w:t>
      </w:r>
      <w:r w:rsidRPr="00434422">
        <w:t xml:space="preserve">. The results of the top-ranked </w:t>
      </w:r>
      <w:r w:rsidR="00B24882" w:rsidRPr="00434422">
        <w:t>methods</w:t>
      </w:r>
      <w:r w:rsidRPr="00434422">
        <w:t xml:space="preserve"> in the</w:t>
      </w:r>
      <w:r w:rsidR="00666675" w:rsidRPr="00434422">
        <w:t xml:space="preserve"> respective</w:t>
      </w:r>
      <w:r w:rsidRPr="00434422">
        <w:t xml:space="preserve"> competition</w:t>
      </w:r>
      <w:r w:rsidR="00B24882" w:rsidRPr="00434422">
        <w:t>s</w:t>
      </w:r>
      <w:r w:rsidRPr="00434422">
        <w:t xml:space="preserve"> are also specified (as Comp #rank). </w:t>
      </w:r>
    </w:p>
    <w:p w14:paraId="4BAE440A" w14:textId="77777777" w:rsidR="00224D6A" w:rsidRPr="00434422" w:rsidRDefault="00224D6A" w:rsidP="007B7FE1">
      <w:pPr>
        <w:jc w:val="both"/>
      </w:pPr>
    </w:p>
    <w:p w14:paraId="0FB23E81" w14:textId="77777777" w:rsidR="005E7F6D" w:rsidRPr="00434422" w:rsidRDefault="005E7F6D" w:rsidP="005E7F6D">
      <w:pPr>
        <w:jc w:val="center"/>
        <w:rPr>
          <w:sz w:val="16"/>
          <w:szCs w:val="16"/>
        </w:rPr>
      </w:pPr>
      <w:r w:rsidRPr="00434422">
        <w:rPr>
          <w:rStyle w:val="Heading1Char"/>
          <w:sz w:val="16"/>
          <w:szCs w:val="16"/>
        </w:rPr>
        <w:t>TABLE I</w:t>
      </w:r>
      <w:r w:rsidRPr="00434422">
        <w:rPr>
          <w:sz w:val="16"/>
          <w:szCs w:val="16"/>
        </w:rPr>
        <w:t xml:space="preserve"> </w:t>
      </w:r>
    </w:p>
    <w:p w14:paraId="6349FE85" w14:textId="70BCC3B7" w:rsidR="005E7F6D" w:rsidRPr="00434422" w:rsidRDefault="004A1B05" w:rsidP="005E7F6D">
      <w:pPr>
        <w:jc w:val="center"/>
      </w:pPr>
      <w:r w:rsidRPr="00434422">
        <w:rPr>
          <w:sz w:val="16"/>
          <w:szCs w:val="16"/>
        </w:rPr>
        <w:t>RESULTS</w:t>
      </w:r>
      <w:r w:rsidR="005E7F6D" w:rsidRPr="00434422">
        <w:rPr>
          <w:sz w:val="16"/>
          <w:szCs w:val="16"/>
        </w:rPr>
        <w:t xml:space="preserve"> ON DIBCO 2013 DATASET</w:t>
      </w:r>
    </w:p>
    <w:tbl>
      <w:tblPr>
        <w:tblStyle w:val="TableGrid"/>
        <w:tblW w:w="0" w:type="auto"/>
        <w:jc w:val="center"/>
        <w:tblLook w:val="04A0" w:firstRow="1" w:lastRow="0" w:firstColumn="1" w:lastColumn="0" w:noHBand="0" w:noVBand="1"/>
      </w:tblPr>
      <w:tblGrid>
        <w:gridCol w:w="1667"/>
        <w:gridCol w:w="1000"/>
        <w:gridCol w:w="1000"/>
        <w:gridCol w:w="1000"/>
        <w:gridCol w:w="900"/>
      </w:tblGrid>
      <w:tr w:rsidR="005E7F6D" w:rsidRPr="00434422" w14:paraId="1071CC44" w14:textId="77777777" w:rsidTr="00965DA5">
        <w:trPr>
          <w:jc w:val="center"/>
        </w:trPr>
        <w:tc>
          <w:tcPr>
            <w:tcW w:w="0" w:type="auto"/>
          </w:tcPr>
          <w:p w14:paraId="5AE27352" w14:textId="77777777" w:rsidR="005E7F6D" w:rsidRPr="00434422" w:rsidRDefault="005E7F6D" w:rsidP="003A6C13">
            <w:r w:rsidRPr="00434422">
              <w:rPr>
                <w:b/>
                <w:bCs/>
              </w:rPr>
              <w:t>Method</w:t>
            </w:r>
          </w:p>
        </w:tc>
        <w:tc>
          <w:tcPr>
            <w:tcW w:w="0" w:type="auto"/>
          </w:tcPr>
          <w:p w14:paraId="3C6EF3FF" w14:textId="77777777" w:rsidR="005E7F6D" w:rsidRPr="00434422" w:rsidRDefault="005E7F6D" w:rsidP="003A6C13">
            <w:r w:rsidRPr="00434422">
              <w:rPr>
                <w:b/>
                <w:bCs/>
              </w:rPr>
              <w:t>FM</w:t>
            </w:r>
          </w:p>
        </w:tc>
        <w:tc>
          <w:tcPr>
            <w:tcW w:w="0" w:type="auto"/>
          </w:tcPr>
          <w:p w14:paraId="07934400" w14:textId="77777777" w:rsidR="005E7F6D" w:rsidRPr="00434422" w:rsidRDefault="005E7F6D" w:rsidP="003A6C13">
            <w:r w:rsidRPr="00434422">
              <w:rPr>
                <w:b/>
                <w:bCs/>
              </w:rPr>
              <w:t>P-FM</w:t>
            </w:r>
          </w:p>
        </w:tc>
        <w:tc>
          <w:tcPr>
            <w:tcW w:w="0" w:type="auto"/>
          </w:tcPr>
          <w:p w14:paraId="37A4569E" w14:textId="77777777" w:rsidR="005E7F6D" w:rsidRPr="00434422" w:rsidRDefault="005E7F6D" w:rsidP="003A6C13">
            <w:r w:rsidRPr="00434422">
              <w:rPr>
                <w:b/>
                <w:bCs/>
              </w:rPr>
              <w:t>PSNR</w:t>
            </w:r>
          </w:p>
        </w:tc>
        <w:tc>
          <w:tcPr>
            <w:tcW w:w="0" w:type="auto"/>
          </w:tcPr>
          <w:p w14:paraId="369BC217" w14:textId="77777777" w:rsidR="005E7F6D" w:rsidRPr="00434422" w:rsidRDefault="005E7F6D" w:rsidP="003A6C13">
            <w:r w:rsidRPr="00434422">
              <w:rPr>
                <w:b/>
                <w:bCs/>
              </w:rPr>
              <w:t>DRD</w:t>
            </w:r>
          </w:p>
        </w:tc>
      </w:tr>
      <w:tr w:rsidR="005E7F6D" w:rsidRPr="00434422" w14:paraId="6E61DA15" w14:textId="77777777" w:rsidTr="00965DA5">
        <w:trPr>
          <w:jc w:val="center"/>
        </w:trPr>
        <w:tc>
          <w:tcPr>
            <w:tcW w:w="0" w:type="auto"/>
          </w:tcPr>
          <w:p w14:paraId="78B6135B" w14:textId="77777777" w:rsidR="005E7F6D" w:rsidRPr="00434422" w:rsidRDefault="005E7F6D" w:rsidP="003A6C13">
            <w:r w:rsidRPr="00434422">
              <w:t>Comp #1</w:t>
            </w:r>
          </w:p>
        </w:tc>
        <w:tc>
          <w:tcPr>
            <w:tcW w:w="0" w:type="auto"/>
          </w:tcPr>
          <w:p w14:paraId="7C119546" w14:textId="540CEDEF" w:rsidR="005E7F6D" w:rsidRPr="00434422" w:rsidRDefault="005E7F6D" w:rsidP="003A6C13">
            <w:r w:rsidRPr="00434422">
              <w:t>92.12</w:t>
            </w:r>
            <w:r w:rsidR="0046668E" w:rsidRPr="00434422">
              <w:t xml:space="preserve"> (8)</w:t>
            </w:r>
          </w:p>
        </w:tc>
        <w:tc>
          <w:tcPr>
            <w:tcW w:w="0" w:type="auto"/>
          </w:tcPr>
          <w:p w14:paraId="49988B26" w14:textId="0F1A6C13" w:rsidR="005E7F6D" w:rsidRPr="00434422" w:rsidRDefault="005E7F6D" w:rsidP="003A6C13">
            <w:r w:rsidRPr="00434422">
              <w:t>94.19</w:t>
            </w:r>
            <w:r w:rsidR="00421489" w:rsidRPr="00434422">
              <w:t xml:space="preserve"> (8)</w:t>
            </w:r>
          </w:p>
        </w:tc>
        <w:tc>
          <w:tcPr>
            <w:tcW w:w="0" w:type="auto"/>
          </w:tcPr>
          <w:p w14:paraId="7C1F2038" w14:textId="33117588" w:rsidR="005E7F6D" w:rsidRPr="00434422" w:rsidRDefault="005E7F6D" w:rsidP="003A6C13">
            <w:r w:rsidRPr="00434422">
              <w:t>20.68</w:t>
            </w:r>
            <w:r w:rsidR="00AD5E5D" w:rsidRPr="00434422">
              <w:t xml:space="preserve"> (9)</w:t>
            </w:r>
          </w:p>
        </w:tc>
        <w:tc>
          <w:tcPr>
            <w:tcW w:w="0" w:type="auto"/>
          </w:tcPr>
          <w:p w14:paraId="5124085E" w14:textId="65253B7A" w:rsidR="005E7F6D" w:rsidRPr="00434422" w:rsidRDefault="005E7F6D" w:rsidP="003A6C13">
            <w:r w:rsidRPr="00434422">
              <w:t>3.10</w:t>
            </w:r>
            <w:r w:rsidR="00AD43F1" w:rsidRPr="00434422">
              <w:t>(8)</w:t>
            </w:r>
          </w:p>
        </w:tc>
      </w:tr>
      <w:tr w:rsidR="005E7F6D" w:rsidRPr="00434422" w14:paraId="48D66304" w14:textId="77777777" w:rsidTr="00965DA5">
        <w:trPr>
          <w:jc w:val="center"/>
        </w:trPr>
        <w:tc>
          <w:tcPr>
            <w:tcW w:w="0" w:type="auto"/>
          </w:tcPr>
          <w:p w14:paraId="3AF852F6" w14:textId="77777777" w:rsidR="005E7F6D" w:rsidRPr="00434422" w:rsidRDefault="005E7F6D" w:rsidP="003A6C13">
            <w:r w:rsidRPr="00434422">
              <w:t>Comp #2</w:t>
            </w:r>
          </w:p>
        </w:tc>
        <w:tc>
          <w:tcPr>
            <w:tcW w:w="0" w:type="auto"/>
          </w:tcPr>
          <w:p w14:paraId="6393809B" w14:textId="1AEB38C0" w:rsidR="005E7F6D" w:rsidRPr="00434422" w:rsidRDefault="005E7F6D" w:rsidP="003A6C13">
            <w:r w:rsidRPr="00434422">
              <w:t>92.70</w:t>
            </w:r>
            <w:r w:rsidR="0046668E" w:rsidRPr="00434422">
              <w:t xml:space="preserve"> (7)</w:t>
            </w:r>
          </w:p>
        </w:tc>
        <w:tc>
          <w:tcPr>
            <w:tcW w:w="0" w:type="auto"/>
          </w:tcPr>
          <w:p w14:paraId="2CB9A0F6" w14:textId="1899CAB7" w:rsidR="005E7F6D" w:rsidRPr="00434422" w:rsidRDefault="005E7F6D" w:rsidP="003A6C13">
            <w:r w:rsidRPr="00434422">
              <w:t>93.19</w:t>
            </w:r>
            <w:r w:rsidR="00421489" w:rsidRPr="00434422">
              <w:t xml:space="preserve"> (9)</w:t>
            </w:r>
          </w:p>
        </w:tc>
        <w:tc>
          <w:tcPr>
            <w:tcW w:w="0" w:type="auto"/>
          </w:tcPr>
          <w:p w14:paraId="6860D15C" w14:textId="231CE8CA" w:rsidR="005E7F6D" w:rsidRPr="00434422" w:rsidRDefault="005E7F6D" w:rsidP="003A6C13">
            <w:r w:rsidRPr="00434422">
              <w:t>21.29</w:t>
            </w:r>
            <w:r w:rsidR="003558CB" w:rsidRPr="00434422">
              <w:t xml:space="preserve"> (4)</w:t>
            </w:r>
          </w:p>
        </w:tc>
        <w:tc>
          <w:tcPr>
            <w:tcW w:w="0" w:type="auto"/>
          </w:tcPr>
          <w:p w14:paraId="654CA803" w14:textId="60197608" w:rsidR="005E7F6D" w:rsidRPr="00434422" w:rsidRDefault="005E7F6D" w:rsidP="003A6C13">
            <w:r w:rsidRPr="00434422">
              <w:t>3.18</w:t>
            </w:r>
            <w:r w:rsidR="00AD43F1" w:rsidRPr="00434422">
              <w:t>(9)</w:t>
            </w:r>
          </w:p>
        </w:tc>
      </w:tr>
      <w:tr w:rsidR="005E7F6D" w:rsidRPr="00434422" w14:paraId="18A5D087" w14:textId="77777777" w:rsidTr="00965DA5">
        <w:trPr>
          <w:jc w:val="center"/>
        </w:trPr>
        <w:tc>
          <w:tcPr>
            <w:tcW w:w="0" w:type="auto"/>
          </w:tcPr>
          <w:p w14:paraId="63A167D1" w14:textId="77777777" w:rsidR="005E7F6D" w:rsidRPr="00434422" w:rsidRDefault="005E7F6D" w:rsidP="003A6C13">
            <w:r w:rsidRPr="00434422">
              <w:t>Comp #3</w:t>
            </w:r>
          </w:p>
        </w:tc>
        <w:tc>
          <w:tcPr>
            <w:tcW w:w="0" w:type="auto"/>
          </w:tcPr>
          <w:p w14:paraId="4218B530" w14:textId="61185B2A" w:rsidR="005E7F6D" w:rsidRPr="00434422" w:rsidRDefault="005E7F6D" w:rsidP="003A6C13">
            <w:r w:rsidRPr="00434422">
              <w:t>91.81</w:t>
            </w:r>
            <w:r w:rsidR="00393F04" w:rsidRPr="00434422">
              <w:t xml:space="preserve"> </w:t>
            </w:r>
            <w:r w:rsidR="0046668E" w:rsidRPr="00434422">
              <w:t>(9)</w:t>
            </w:r>
          </w:p>
        </w:tc>
        <w:tc>
          <w:tcPr>
            <w:tcW w:w="0" w:type="auto"/>
          </w:tcPr>
          <w:p w14:paraId="48EBBA5E" w14:textId="22F355FB" w:rsidR="005E7F6D" w:rsidRPr="00434422" w:rsidRDefault="005E7F6D" w:rsidP="003A6C13">
            <w:r w:rsidRPr="00434422">
              <w:t>92.67</w:t>
            </w:r>
            <w:r w:rsidR="00421489" w:rsidRPr="00434422">
              <w:t>(10)</w:t>
            </w:r>
          </w:p>
        </w:tc>
        <w:tc>
          <w:tcPr>
            <w:tcW w:w="0" w:type="auto"/>
          </w:tcPr>
          <w:p w14:paraId="16599060" w14:textId="3B6C5417" w:rsidR="005E7F6D" w:rsidRPr="00434422" w:rsidRDefault="005E7F6D" w:rsidP="003A6C13">
            <w:r w:rsidRPr="00434422">
              <w:t>20.68</w:t>
            </w:r>
            <w:r w:rsidR="00BE1CA1" w:rsidRPr="00434422">
              <w:t>(1</w:t>
            </w:r>
            <w:r w:rsidR="00A37607" w:rsidRPr="00434422">
              <w:t>0</w:t>
            </w:r>
            <w:r w:rsidR="00BE1CA1" w:rsidRPr="00434422">
              <w:t>)</w:t>
            </w:r>
          </w:p>
        </w:tc>
        <w:tc>
          <w:tcPr>
            <w:tcW w:w="0" w:type="auto"/>
          </w:tcPr>
          <w:p w14:paraId="05047FC1" w14:textId="7906610A" w:rsidR="005E7F6D" w:rsidRPr="00434422" w:rsidRDefault="005E7F6D" w:rsidP="003A6C13">
            <w:r w:rsidRPr="00434422">
              <w:t>4.02</w:t>
            </w:r>
            <w:r w:rsidR="00546C9F" w:rsidRPr="00434422">
              <w:t>(11)</w:t>
            </w:r>
          </w:p>
        </w:tc>
      </w:tr>
      <w:tr w:rsidR="005E7F6D" w:rsidRPr="00434422" w14:paraId="1BA455B9" w14:textId="77777777" w:rsidTr="00965DA5">
        <w:trPr>
          <w:jc w:val="center"/>
        </w:trPr>
        <w:tc>
          <w:tcPr>
            <w:tcW w:w="0" w:type="auto"/>
          </w:tcPr>
          <w:p w14:paraId="2C3D9479" w14:textId="322B2482" w:rsidR="005E7F6D" w:rsidRPr="00434422" w:rsidRDefault="005E7F6D" w:rsidP="000D2573">
            <w:proofErr w:type="spellStart"/>
            <w:r w:rsidRPr="00434422">
              <w:t>GiB</w:t>
            </w:r>
            <w:proofErr w:type="spellEnd"/>
            <w:r w:rsidR="004A1B05" w:rsidRPr="00434422">
              <w:t xml:space="preserve"> </w:t>
            </w:r>
            <w:r w:rsidR="000D2573" w:rsidRPr="00434422">
              <w:fldChar w:fldCharType="begin" w:fldLock="1"/>
            </w:r>
            <w:r w:rsidR="00AA2CD9" w:rsidRPr="00434422">
              <w:instrText>ADDIN CSL_CITATION {"citationItems":[{"id":"ITEM-1","itemData":{"DOI":"10.1109/TIP.2018.2878959","ISSN":"10577149","abstract":"Document image binarization classifies each pixel in an input document image as either foreground or background under the assumption that the document is pseudo binary in nature. However, noise introduced during acquisition or due to aging or handling of the document can make binarization a challenging task. This paper presents a novel game theory inspired binarization technique for degraded document images. A two-player, non-zero-sum, non-cooperative game is designed at the pixel level to extract the local information, which is then fed to a K -means algorithm to classify a pixel as foreground or background. We also present a preprocessing step that is performed to eliminate the intensity variation that often appears in the background and a post-processing step to refine the results. The method is tested on seven publicly available datasets, namely, DIBCO 2009-14 and 2016. The experimental results show that game theory inspired binarization outperforms competing state-of-the-art methods in most cases.","author":[{"dropping-particle":"","family":"Bhowmik","given":"Showmik","non-dropping-particle":"","parse-names":false,"suffix":""},{"dropping-particle":"","family":"Sarkar","given":"Ram","non-dropping-particle":"","parse-names":false,"suffix":""},{"dropping-particle":"","family":"Das","given":"Bishwadeep","non-dropping-particle":"","parse-names":false,"suffix":""},{"dropping-particle":"","family":"Doermann","given":"David","non-dropping-particle":"","parse-names":false,"suffix":""}],"container-title":"IEEE Transactions on Image Processing","id":"ITEM-1","issued":{"date-parts":[["2019"]]},"title":"GiB: A game theory inspired binarization technique for degraded document images","type":"article-journal"},"uris":["http://www.mendeley.com/documents/?uuid=90af50d9-55e9-4f2c-ae16-5fcba66a71db","http://www.mendeley.com/documents/?uuid=1a64552f-4fa4-4ca8-bbb1-6a18889e5910"]}],"mendeley":{"formattedCitation":"[20]","plainTextFormattedCitation":"[20]","previouslyFormattedCitation":"[20]"},"properties":{"noteIndex":0},"schema":"https://github.com/citation-style-language/schema/raw/master/csl-citation.json"}</w:instrText>
            </w:r>
            <w:r w:rsidR="000D2573" w:rsidRPr="00434422">
              <w:fldChar w:fldCharType="separate"/>
            </w:r>
            <w:r w:rsidR="00175224" w:rsidRPr="00434422">
              <w:rPr>
                <w:noProof/>
              </w:rPr>
              <w:t>[20]</w:t>
            </w:r>
            <w:r w:rsidR="000D2573" w:rsidRPr="00434422">
              <w:fldChar w:fldCharType="end"/>
            </w:r>
          </w:p>
        </w:tc>
        <w:tc>
          <w:tcPr>
            <w:tcW w:w="0" w:type="auto"/>
          </w:tcPr>
          <w:p w14:paraId="5175C018" w14:textId="25ADE5BC" w:rsidR="005E7F6D" w:rsidRPr="00434422" w:rsidRDefault="005E7F6D" w:rsidP="003A6C13">
            <w:r w:rsidRPr="00434422">
              <w:t>91.14</w:t>
            </w:r>
            <w:r w:rsidR="0046668E" w:rsidRPr="00434422">
              <w:t>(11)</w:t>
            </w:r>
          </w:p>
        </w:tc>
        <w:tc>
          <w:tcPr>
            <w:tcW w:w="0" w:type="auto"/>
          </w:tcPr>
          <w:p w14:paraId="2D574644" w14:textId="0BA51D11" w:rsidR="005E7F6D" w:rsidRPr="00434422" w:rsidRDefault="005E7F6D" w:rsidP="003A6C13">
            <w:r w:rsidRPr="00434422">
              <w:t>94.75</w:t>
            </w:r>
            <w:r w:rsidR="004E7707" w:rsidRPr="00434422">
              <w:t xml:space="preserve"> (7)</w:t>
            </w:r>
          </w:p>
        </w:tc>
        <w:tc>
          <w:tcPr>
            <w:tcW w:w="0" w:type="auto"/>
          </w:tcPr>
          <w:p w14:paraId="082F679D" w14:textId="11793EDD" w:rsidR="005E7F6D" w:rsidRPr="00434422" w:rsidRDefault="005E7F6D" w:rsidP="003A6C13">
            <w:r w:rsidRPr="00434422">
              <w:t>19.58</w:t>
            </w:r>
            <w:r w:rsidR="00774CFD" w:rsidRPr="00434422">
              <w:t>(11)</w:t>
            </w:r>
          </w:p>
        </w:tc>
        <w:tc>
          <w:tcPr>
            <w:tcW w:w="0" w:type="auto"/>
          </w:tcPr>
          <w:p w14:paraId="1DA69B66" w14:textId="26C2A6AE" w:rsidR="005E7F6D" w:rsidRPr="00434422" w:rsidRDefault="005E7F6D" w:rsidP="003A6C13">
            <w:r w:rsidRPr="00434422">
              <w:t>2.77</w:t>
            </w:r>
            <w:r w:rsidR="00215342" w:rsidRPr="00434422">
              <w:t>(7)</w:t>
            </w:r>
          </w:p>
        </w:tc>
      </w:tr>
      <w:tr w:rsidR="005E7F6D" w:rsidRPr="00434422" w14:paraId="5CEAFD88" w14:textId="77777777" w:rsidTr="00965DA5">
        <w:trPr>
          <w:jc w:val="center"/>
        </w:trPr>
        <w:tc>
          <w:tcPr>
            <w:tcW w:w="0" w:type="auto"/>
          </w:tcPr>
          <w:p w14:paraId="0A79607E" w14:textId="2F15CC74" w:rsidR="005E7F6D" w:rsidRPr="00434422" w:rsidRDefault="005E7F6D" w:rsidP="003A6C13">
            <w:r w:rsidRPr="00434422">
              <w:t>TM</w:t>
            </w:r>
            <w:r w:rsidR="004A1B05" w:rsidRPr="00434422">
              <w:t xml:space="preserve"> </w:t>
            </w:r>
            <w:r w:rsidR="0094782F" w:rsidRPr="00434422">
              <w:fldChar w:fldCharType="begin" w:fldLock="1"/>
            </w:r>
            <w:r w:rsidR="00AA2CD9" w:rsidRPr="00434422">
              <w:instrText>ADDIN CSL_CITATION {"citationItems":[{"id":"ITEM-1","itemData":{"DOI":"10.1109/ICDAR.2017.25","ISBN":"9781538635865","ISSN":"15205363","abstract":"Binarization of degraded historical manuscript images is an important pre-processing step for many document processing tasks. We formulate binarization as a pixel classification learning task and apply a novel Fully Convolutional Network (FCN) architecture that operates at multiple image scales, including full resolution. The FCN is trained to optimize a continuous version of the Pseudo F-measure metric and an ensemble of FCNs outperform the competition winners on 4 of 7 DIBCO competitions. This same binarization technique can also be applied to different domains such as Palm Leaf Manuscripts with good performance. We analyze the performance of the proposed model w.r.t. the architectural hyperparameters, size and diversity of training data, and the input features chosen.","author":[{"dropping-particle":"","family":"Tensmeyer","given":"Chris","non-dropping-particle":"","parse-names":false,"suffix":""},{"dropping-particle":"","family":"Martinez","given":"Tony","non-dropping-particle":"","parse-names":false,"suffix":""}],"container-title":"Proceedings of the International Conference on Document Analysis and Recognition, ICDAR","id":"ITEM-1","issued":{"date-parts":[["2017"]]},"title":"Document Image Binarization with Fully Convolutional Neural Networks","type":"paper-conference"},"uris":["http://www.mendeley.com/documents/?uuid=c703f31d-dbc4-419b-8035-9e81a3318259","http://www.mendeley.com/documents/?uuid=66750bda-bc9c-492a-96ff-a7e837008e62"]}],"mendeley":{"formattedCitation":"[6]","plainTextFormattedCitation":"[6]","previouslyFormattedCitation":"[6]"},"properties":{"noteIndex":0},"schema":"https://github.com/citation-style-language/schema/raw/master/csl-citation.json"}</w:instrText>
            </w:r>
            <w:r w:rsidR="0094782F" w:rsidRPr="00434422">
              <w:fldChar w:fldCharType="separate"/>
            </w:r>
            <w:r w:rsidR="0094782F" w:rsidRPr="00434422">
              <w:rPr>
                <w:noProof/>
              </w:rPr>
              <w:t>[6]</w:t>
            </w:r>
            <w:r w:rsidR="0094782F" w:rsidRPr="00434422">
              <w:fldChar w:fldCharType="end"/>
            </w:r>
          </w:p>
        </w:tc>
        <w:tc>
          <w:tcPr>
            <w:tcW w:w="0" w:type="auto"/>
          </w:tcPr>
          <w:p w14:paraId="6D7783C8" w14:textId="1AEF5BA3" w:rsidR="005E7F6D" w:rsidRPr="00434422" w:rsidRDefault="005E7F6D" w:rsidP="003A6C13">
            <w:r w:rsidRPr="00434422">
              <w:t>93.17</w:t>
            </w:r>
            <w:r w:rsidR="0046668E" w:rsidRPr="00434422">
              <w:t xml:space="preserve"> (6)</w:t>
            </w:r>
          </w:p>
        </w:tc>
        <w:tc>
          <w:tcPr>
            <w:tcW w:w="0" w:type="auto"/>
          </w:tcPr>
          <w:p w14:paraId="1D0790D6" w14:textId="18BD410D" w:rsidR="005E7F6D" w:rsidRPr="00434422" w:rsidRDefault="005E7F6D" w:rsidP="003A6C13">
            <w:r w:rsidRPr="00434422">
              <w:rPr>
                <w:b/>
                <w:bCs/>
              </w:rPr>
              <w:t>96.81</w:t>
            </w:r>
            <w:r w:rsidR="00714C1A" w:rsidRPr="00434422">
              <w:rPr>
                <w:b/>
                <w:bCs/>
              </w:rPr>
              <w:t xml:space="preserve"> (1)</w:t>
            </w:r>
          </w:p>
        </w:tc>
        <w:tc>
          <w:tcPr>
            <w:tcW w:w="0" w:type="auto"/>
          </w:tcPr>
          <w:p w14:paraId="464C1AEA" w14:textId="4307BCA5" w:rsidR="005E7F6D" w:rsidRPr="00434422" w:rsidRDefault="005E7F6D" w:rsidP="003A6C13">
            <w:r w:rsidRPr="00434422">
              <w:t>20.71</w:t>
            </w:r>
            <w:r w:rsidR="00BD2BED" w:rsidRPr="00434422">
              <w:t xml:space="preserve"> (8)</w:t>
            </w:r>
          </w:p>
        </w:tc>
        <w:tc>
          <w:tcPr>
            <w:tcW w:w="0" w:type="auto"/>
          </w:tcPr>
          <w:p w14:paraId="70B14D2F" w14:textId="513C28D3" w:rsidR="005E7F6D" w:rsidRPr="00434422" w:rsidRDefault="005E7F6D" w:rsidP="003A6C13">
            <w:r w:rsidRPr="00434422">
              <w:t>2.21</w:t>
            </w:r>
            <w:r w:rsidR="00676374" w:rsidRPr="00434422">
              <w:t>(5)</w:t>
            </w:r>
          </w:p>
        </w:tc>
      </w:tr>
      <w:tr w:rsidR="005E7F6D" w:rsidRPr="00434422" w14:paraId="023DD830" w14:textId="77777777" w:rsidTr="00965DA5">
        <w:trPr>
          <w:jc w:val="center"/>
        </w:trPr>
        <w:tc>
          <w:tcPr>
            <w:tcW w:w="0" w:type="auto"/>
          </w:tcPr>
          <w:p w14:paraId="3E0D352E" w14:textId="5EC01DB5" w:rsidR="005E7F6D" w:rsidRPr="00434422" w:rsidRDefault="005E7F6D" w:rsidP="003A6C13">
            <w:r w:rsidRPr="00434422">
              <w:t>HDSN</w:t>
            </w:r>
            <w:r w:rsidR="004A1B05" w:rsidRPr="00434422">
              <w:t xml:space="preserve"> </w:t>
            </w:r>
            <w:r w:rsidR="00BA755E" w:rsidRPr="00434422">
              <w:fldChar w:fldCharType="begin" w:fldLock="1"/>
            </w:r>
            <w:r w:rsidR="00AA2CD9" w:rsidRPr="00434422">
              <w:instrText>ADDIN CSL_CITATION {"citationItems":[{"id":"ITEM-1","itemData":{"DOI":"10.1016/j.patcog.2017.08.025","ISSN":"00313203","abstract":"The binarization of degraded document images is a challenging problem in terms of document analysis. Binarization is a classification process in which intra-image pixels are assigned to either of the two following classes: foreground text and background. Most of the algorithms are constructed on low-level features in an unsupervised manner, and the consequent disenabling of full utilization of input-domain knowledge considerably limits distinguishing of background noises from the foreground. In this paper, a novel supervised-binarization method is proposed, in which a hierarchical deep supervised network (DSN) architecture is learned for the prediction of the text pixels at different feature levels. With higher-level features, the network can differentiate text pixels from background noises, whereby severe degradations that occur in document images can be managed. Alternatively, foreground maps that are predicted at lower-level features present a higher visual quality at the boundary area. Compared with those of traditional algorithms, binary images generated by our architecture have cleaner background and better-preserved strokes. The proposed approach achieves state-of-the-art results over widely used DIBCO datasets, revealing the robustness of the presented method.","author":[{"dropping-particle":"","family":"Vo","given":"Quang Nhat","non-dropping-particle":"","parse-names":false,"suffix":""},{"dropping-particle":"","family":"Kim","given":"Soo Hyung","non-dropping-particle":"","parse-names":false,"suffix":""},{"dropping-particle":"","family":"Yang","given":"Hyung Jeong","non-dropping-particle":"","parse-names":false,"suffix":""},{"dropping-particle":"","family":"Lee","given":"Gueesang","non-dropping-particle":"","parse-names":false,"suffix":""}],"container-title":"Pattern Recognition","id":"ITEM-1","issued":{"date-parts":[["2018"]]},"title":"Binarization of degraded document images based on hierarchical deep supervised network","type":"article-journal"},"uris":["http://www.mendeley.com/documents/?uuid=e48482b8-ad2b-4542-a13a-b6d65ab8e6ed","http://www.mendeley.com/documents/?uuid=2970dae8-6e3d-40e2-8a7c-d7f9b31074fe"]}],"mendeley":{"formattedCitation":"[5]","plainTextFormattedCitation":"[5]","previouslyFormattedCitation":"[5]"},"properties":{"noteIndex":0},"schema":"https://github.com/citation-style-language/schema/raw/master/csl-citation.json"}</w:instrText>
            </w:r>
            <w:r w:rsidR="00BA755E" w:rsidRPr="00434422">
              <w:fldChar w:fldCharType="separate"/>
            </w:r>
            <w:r w:rsidR="00BA755E" w:rsidRPr="00434422">
              <w:rPr>
                <w:noProof/>
              </w:rPr>
              <w:t>[5]</w:t>
            </w:r>
            <w:r w:rsidR="00BA755E" w:rsidRPr="00434422">
              <w:fldChar w:fldCharType="end"/>
            </w:r>
          </w:p>
        </w:tc>
        <w:tc>
          <w:tcPr>
            <w:tcW w:w="0" w:type="auto"/>
          </w:tcPr>
          <w:p w14:paraId="1BBDF955" w14:textId="179831ED" w:rsidR="005E7F6D" w:rsidRPr="00434422" w:rsidRDefault="005E7F6D" w:rsidP="003A6C13">
            <w:r w:rsidRPr="00434422">
              <w:t>94.40</w:t>
            </w:r>
            <w:r w:rsidR="0046668E" w:rsidRPr="00434422">
              <w:t xml:space="preserve"> (3)</w:t>
            </w:r>
          </w:p>
        </w:tc>
        <w:tc>
          <w:tcPr>
            <w:tcW w:w="0" w:type="auto"/>
          </w:tcPr>
          <w:p w14:paraId="621300A0" w14:textId="02B3B754" w:rsidR="005E7F6D" w:rsidRPr="00434422" w:rsidRDefault="005E7F6D" w:rsidP="003A6C13">
            <w:r w:rsidRPr="00434422">
              <w:t>96.00</w:t>
            </w:r>
            <w:r w:rsidR="00714C1A" w:rsidRPr="00434422">
              <w:t xml:space="preserve"> (5)</w:t>
            </w:r>
          </w:p>
        </w:tc>
        <w:tc>
          <w:tcPr>
            <w:tcW w:w="0" w:type="auto"/>
          </w:tcPr>
          <w:p w14:paraId="0E0BF6A9" w14:textId="19FE028F" w:rsidR="005E7F6D" w:rsidRPr="00434422" w:rsidRDefault="005E7F6D" w:rsidP="003A6C13">
            <w:r w:rsidRPr="00434422">
              <w:t>21.40</w:t>
            </w:r>
            <w:r w:rsidR="003558CB" w:rsidRPr="00434422">
              <w:t xml:space="preserve"> (3)</w:t>
            </w:r>
          </w:p>
        </w:tc>
        <w:tc>
          <w:tcPr>
            <w:tcW w:w="0" w:type="auto"/>
          </w:tcPr>
          <w:p w14:paraId="7C026085" w14:textId="12FC7D74" w:rsidR="005E7F6D" w:rsidRPr="00434422" w:rsidRDefault="005E7F6D" w:rsidP="003A6C13">
            <w:r w:rsidRPr="00434422">
              <w:t>1.80</w:t>
            </w:r>
            <w:r w:rsidR="00007D75" w:rsidRPr="00434422">
              <w:t>(3)</w:t>
            </w:r>
          </w:p>
        </w:tc>
      </w:tr>
      <w:tr w:rsidR="005E7F6D" w:rsidRPr="00434422" w14:paraId="5CBA4568" w14:textId="77777777" w:rsidTr="00965DA5">
        <w:trPr>
          <w:jc w:val="center"/>
        </w:trPr>
        <w:tc>
          <w:tcPr>
            <w:tcW w:w="0" w:type="auto"/>
          </w:tcPr>
          <w:p w14:paraId="199B654F" w14:textId="341716DB" w:rsidR="005E7F6D" w:rsidRPr="00434422" w:rsidRDefault="005E7F6D" w:rsidP="003A6C13">
            <w:r w:rsidRPr="00434422">
              <w:t>Jia</w:t>
            </w:r>
            <w:r w:rsidR="004A1B05" w:rsidRPr="00434422">
              <w:t xml:space="preserve"> </w:t>
            </w:r>
            <w:r w:rsidR="00AD6870" w:rsidRPr="00434422">
              <w:fldChar w:fldCharType="begin" w:fldLock="1"/>
            </w:r>
            <w:r w:rsidR="00AA2CD9" w:rsidRPr="00434422">
              <w:instrText>ADDIN CSL_CITATION {"citationItems":[{"id":"ITEM-1","itemData":{"DOI":"10.1016/j.patcog.2017.09.032","ISSN":"00313203","abstract":"This paper presents an effective approach for the local threshold binarization of degraded document images. We utilize the structural symmetric pixels (SSPs) to calculate the local threshold in neighborhood and the voting result of multiple thresholds will determine whether one pixel belongs to the foreground or not. The SSPs are defined as the pixels around strokes whose gradient magnitudes are large enough and orientations are symmetric opposite. The compensated gradient map is used to extract the SSP so as to weaken the influence of document degradations. To extract SSP candidates with large magnitudes and distinguish the faint characters and bleed-through background, we propose an adaptive global threshold selection algorithm. To further extract pixels with opposite orientations, an iterative stroke width estimation algorithm is applied to ensure the proper size of neighborhood used in orientation judgement. At last, we present a multiple threshold vote based framework to deal with some inaccurate detections of SSP. The experimental results on seven public document image binarization datasets show that our method is accurate and robust compared with many traditional and state-of-the-art document binarization approaches based on multiple evaluation measures.","author":[{"dropping-particle":"","family":"Jia","given":"Fuxi","non-dropping-particle":"","parse-names":false,"suffix":""},{"dropping-particle":"","family":"Shi","given":"Cunzhao","non-dropping-particle":"","parse-names":false,"suffix":""},{"dropping-particle":"","family":"He","given":"Kun","non-dropping-particle":"","parse-names":false,"suffix":""},{"dropping-particle":"","family":"Wang","given":"Chunheng","non-dropping-particle":"","parse-names":false,"suffix":""},{"dropping-particle":"","family":"Xiao","given":"Baihua","non-dropping-particle":"","parse-names":false,"suffix":""}],"container-title":"Pattern Recognition","id":"ITEM-1","issued":{"date-parts":[["2018"]]},"title":"Degraded document image binarization using structural symmetry of strokes","type":"article-journal"},"uris":["http://www.mendeley.com/documents/?uuid=88caecda-c25a-4d2d-9ec8-be2d987a5a97","http://www.mendeley.com/documents/?uuid=00cb012b-a0fa-41d2-a89d-38c393ff6a6f"]}],"mendeley":{"formattedCitation":"[21]","plainTextFormattedCitation":"[21]","previouslyFormattedCitation":"[21]"},"properties":{"noteIndex":0},"schema":"https://github.com/citation-style-language/schema/raw/master/csl-citation.json"}</w:instrText>
            </w:r>
            <w:r w:rsidR="00AD6870" w:rsidRPr="00434422">
              <w:fldChar w:fldCharType="separate"/>
            </w:r>
            <w:r w:rsidR="00175224" w:rsidRPr="00434422">
              <w:rPr>
                <w:noProof/>
              </w:rPr>
              <w:t>[21]</w:t>
            </w:r>
            <w:r w:rsidR="00AD6870" w:rsidRPr="00434422">
              <w:fldChar w:fldCharType="end"/>
            </w:r>
          </w:p>
        </w:tc>
        <w:tc>
          <w:tcPr>
            <w:tcW w:w="0" w:type="auto"/>
          </w:tcPr>
          <w:p w14:paraId="798A4032" w14:textId="5441A58C" w:rsidR="005E7F6D" w:rsidRPr="00434422" w:rsidRDefault="005E7F6D" w:rsidP="003A6C13">
            <w:r w:rsidRPr="00434422">
              <w:t>93.42</w:t>
            </w:r>
            <w:r w:rsidR="0046668E" w:rsidRPr="00434422">
              <w:t xml:space="preserve"> (5)</w:t>
            </w:r>
          </w:p>
        </w:tc>
        <w:tc>
          <w:tcPr>
            <w:tcW w:w="0" w:type="auto"/>
          </w:tcPr>
          <w:p w14:paraId="47CDAD5C" w14:textId="32923260" w:rsidR="005E7F6D" w:rsidRPr="00434422" w:rsidRDefault="005E7F6D" w:rsidP="003A6C13">
            <w:r w:rsidRPr="00434422">
              <w:t>96.05</w:t>
            </w:r>
            <w:r w:rsidR="00714C1A" w:rsidRPr="00434422">
              <w:t xml:space="preserve"> (4)</w:t>
            </w:r>
          </w:p>
        </w:tc>
        <w:tc>
          <w:tcPr>
            <w:tcW w:w="0" w:type="auto"/>
          </w:tcPr>
          <w:p w14:paraId="38806B2E" w14:textId="77F3E5DD" w:rsidR="005E7F6D" w:rsidRPr="00434422" w:rsidRDefault="005E7F6D" w:rsidP="003A6C13">
            <w:r w:rsidRPr="00434422">
              <w:t>20.78</w:t>
            </w:r>
            <w:r w:rsidR="00051BFD" w:rsidRPr="00434422">
              <w:t xml:space="preserve"> (6)</w:t>
            </w:r>
          </w:p>
        </w:tc>
        <w:tc>
          <w:tcPr>
            <w:tcW w:w="0" w:type="auto"/>
          </w:tcPr>
          <w:p w14:paraId="319C8580" w14:textId="480BE9BF" w:rsidR="005E7F6D" w:rsidRPr="00434422" w:rsidRDefault="005E7F6D" w:rsidP="003A6C13">
            <w:r w:rsidRPr="00434422">
              <w:t>2.03</w:t>
            </w:r>
            <w:r w:rsidR="00676374" w:rsidRPr="00434422">
              <w:t>(4)</w:t>
            </w:r>
          </w:p>
        </w:tc>
      </w:tr>
      <w:tr w:rsidR="005E7F6D" w:rsidRPr="00434422" w14:paraId="6ED282BF" w14:textId="77777777" w:rsidTr="00965DA5">
        <w:trPr>
          <w:jc w:val="center"/>
        </w:trPr>
        <w:tc>
          <w:tcPr>
            <w:tcW w:w="0" w:type="auto"/>
          </w:tcPr>
          <w:p w14:paraId="710592AD" w14:textId="1613B537" w:rsidR="005E7F6D" w:rsidRPr="00434422" w:rsidRDefault="005E7F6D" w:rsidP="005C4AD3">
            <w:r w:rsidRPr="00434422">
              <w:t>Howe</w:t>
            </w:r>
            <w:r w:rsidR="00707451" w:rsidRPr="00434422">
              <w:fldChar w:fldCharType="begin" w:fldLock="1"/>
            </w:r>
            <w:r w:rsidR="00AA2CD9" w:rsidRPr="00434422">
              <w:instrText>ADDIN CSL_CITATION {"citationItems":[{"id":"ITEM-1","itemData":{"DOI":"10.1007/s10032-012-0192-x","ISSN":"14332825","abstract":"Document analysis systems often begin with binarization as a first processing stage. Although numerous techniques for binarization have been proposed, the results produced can vary in quality and often prove sensitive to the settings of one or more control parameters. This paper examines a promising approach to binarization based upon simple principles, and shows that its success depends most significantly upon the values of two key parameters. It further describes an automatic technique for setting these parameters in a manner that tunes them to the individual image, yielding a final binarization algorithm that can cut total error by one-third with respect to the baseline version. The results of this method advance the state of the art on recent benchmarks. © 2012 Springer-Verlag.","author":[{"dropping-particle":"","family":"Howe","given":"Nicholas R.","non-dropping-particle":"","parse-names":false,"suffix":""}],"container-title":"International Journal on Document Analysis and Recognition","id":"ITEM-1","issued":{"date-parts":[["2013"]]},"title":"Document binarization with automatic parameter tuning","type":"article-journal"},"uris":["http://www.mendeley.com/documents/?uuid=7c77037c-8a77-4438-814d-e5cb7ee9dc24","http://www.mendeley.com/documents/?uuid=1c5b2c1e-1008-4bbd-b544-f67e33252653"]}],"mendeley":{"formattedCitation":"[22]","plainTextFormattedCitation":"[22]","previouslyFormattedCitation":"[22]"},"properties":{"noteIndex":0},"schema":"https://github.com/citation-style-language/schema/raw/master/csl-citation.json"}</w:instrText>
            </w:r>
            <w:r w:rsidR="00707451" w:rsidRPr="00434422">
              <w:fldChar w:fldCharType="separate"/>
            </w:r>
            <w:r w:rsidR="00175224" w:rsidRPr="00434422">
              <w:rPr>
                <w:noProof/>
              </w:rPr>
              <w:t>[22]</w:t>
            </w:r>
            <w:r w:rsidR="00707451" w:rsidRPr="00434422">
              <w:fldChar w:fldCharType="end"/>
            </w:r>
          </w:p>
        </w:tc>
        <w:tc>
          <w:tcPr>
            <w:tcW w:w="0" w:type="auto"/>
          </w:tcPr>
          <w:p w14:paraId="7DD8E643" w14:textId="2F1A1320" w:rsidR="005E7F6D" w:rsidRPr="00434422" w:rsidRDefault="005E7F6D" w:rsidP="003A6C13">
            <w:r w:rsidRPr="00434422">
              <w:t>91.34</w:t>
            </w:r>
            <w:r w:rsidR="0046668E" w:rsidRPr="00434422">
              <w:t>(10)</w:t>
            </w:r>
          </w:p>
        </w:tc>
        <w:tc>
          <w:tcPr>
            <w:tcW w:w="0" w:type="auto"/>
          </w:tcPr>
          <w:p w14:paraId="05069C71" w14:textId="6C364F8E" w:rsidR="005E7F6D" w:rsidRPr="00434422" w:rsidRDefault="005E7F6D" w:rsidP="003A6C13">
            <w:r w:rsidRPr="00434422">
              <w:t>91.79</w:t>
            </w:r>
            <w:r w:rsidR="00421489" w:rsidRPr="00434422">
              <w:t>(11)</w:t>
            </w:r>
          </w:p>
        </w:tc>
        <w:tc>
          <w:tcPr>
            <w:tcW w:w="0" w:type="auto"/>
          </w:tcPr>
          <w:p w14:paraId="69AC5784" w14:textId="245D2F4F" w:rsidR="005E7F6D" w:rsidRPr="00434422" w:rsidRDefault="005E7F6D" w:rsidP="003A6C13">
            <w:r w:rsidRPr="00434422">
              <w:t>21.29</w:t>
            </w:r>
            <w:r w:rsidR="003558CB" w:rsidRPr="00434422">
              <w:t xml:space="preserve"> (5)</w:t>
            </w:r>
          </w:p>
        </w:tc>
        <w:tc>
          <w:tcPr>
            <w:tcW w:w="0" w:type="auto"/>
          </w:tcPr>
          <w:p w14:paraId="13A65333" w14:textId="12ED617B" w:rsidR="005E7F6D" w:rsidRPr="00434422" w:rsidRDefault="005E7F6D" w:rsidP="003A6C13">
            <w:r w:rsidRPr="00434422">
              <w:t>3.18</w:t>
            </w:r>
            <w:r w:rsidR="00546C9F" w:rsidRPr="00434422">
              <w:t>(10)</w:t>
            </w:r>
          </w:p>
        </w:tc>
      </w:tr>
      <w:tr w:rsidR="005E7F6D" w:rsidRPr="00434422" w14:paraId="5724C711" w14:textId="77777777" w:rsidTr="00965DA5">
        <w:trPr>
          <w:jc w:val="center"/>
        </w:trPr>
        <w:tc>
          <w:tcPr>
            <w:tcW w:w="0" w:type="auto"/>
          </w:tcPr>
          <w:p w14:paraId="1CEED492" w14:textId="17F73E5B" w:rsidR="005E7F6D" w:rsidRPr="00434422" w:rsidRDefault="005E7F6D" w:rsidP="003A6C13">
            <w:r w:rsidRPr="00434422">
              <w:t>Pix2Pix GAN</w:t>
            </w:r>
            <w:r w:rsidR="006E1CD6" w:rsidRPr="00434422">
              <w:fldChar w:fldCharType="begin" w:fldLock="1"/>
            </w:r>
            <w:r w:rsidR="00AA2CD9" w:rsidRPr="00434422">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2017","id":"ITEM-1","issued":{"date-parts":[["2017"]]},"title":"Image-to-image translation with conditional adversarial networks","type":"paper-conference"},"uris":["http://www.mendeley.com/documents/?uuid=9e3d01f5-86af-442e-8423-890b5af863ab","http://www.mendeley.com/documents/?uuid=a42a008e-fbb7-4eea-8dd4-33bb71aaf549","http://www.mendeley.com/documents/?uuid=d48bc7a4-a39c-4b44-9bfd-73041aa61d09"]}],"mendeley":{"formattedCitation":"[12]","plainTextFormattedCitation":"[12]","previouslyFormattedCitation":"[12]"},"properties":{"noteIndex":0},"schema":"https://github.com/citation-style-language/schema/raw/master/csl-citation.json"}</w:instrText>
            </w:r>
            <w:r w:rsidR="006E1CD6" w:rsidRPr="00434422">
              <w:fldChar w:fldCharType="separate"/>
            </w:r>
            <w:r w:rsidR="006E1CD6" w:rsidRPr="00434422">
              <w:rPr>
                <w:noProof/>
              </w:rPr>
              <w:t>[12]</w:t>
            </w:r>
            <w:r w:rsidR="006E1CD6" w:rsidRPr="00434422">
              <w:fldChar w:fldCharType="end"/>
            </w:r>
          </w:p>
        </w:tc>
        <w:tc>
          <w:tcPr>
            <w:tcW w:w="0" w:type="auto"/>
          </w:tcPr>
          <w:p w14:paraId="115DB032" w14:textId="5BBE619F" w:rsidR="005E7F6D" w:rsidRPr="00434422" w:rsidRDefault="005E7F6D" w:rsidP="003A6C13">
            <w:r w:rsidRPr="00434422">
              <w:t>93.63</w:t>
            </w:r>
            <w:r w:rsidR="0046668E" w:rsidRPr="00434422">
              <w:t xml:space="preserve"> (4)</w:t>
            </w:r>
          </w:p>
        </w:tc>
        <w:tc>
          <w:tcPr>
            <w:tcW w:w="0" w:type="auto"/>
          </w:tcPr>
          <w:p w14:paraId="523D28C2" w14:textId="26C57712" w:rsidR="005E7F6D" w:rsidRPr="00434422" w:rsidRDefault="005E7F6D" w:rsidP="003A6C13">
            <w:r w:rsidRPr="00434422">
              <w:t>95.18</w:t>
            </w:r>
            <w:r w:rsidR="00714C1A" w:rsidRPr="00434422">
              <w:t xml:space="preserve"> (6)</w:t>
            </w:r>
          </w:p>
        </w:tc>
        <w:tc>
          <w:tcPr>
            <w:tcW w:w="0" w:type="auto"/>
          </w:tcPr>
          <w:p w14:paraId="0F5175F8" w14:textId="5E15AF55" w:rsidR="005E7F6D" w:rsidRPr="00434422" w:rsidRDefault="005E7F6D" w:rsidP="003A6C13">
            <w:r w:rsidRPr="00434422">
              <w:t>20.78</w:t>
            </w:r>
            <w:r w:rsidR="000751E9" w:rsidRPr="00434422">
              <w:t xml:space="preserve"> (7)</w:t>
            </w:r>
          </w:p>
        </w:tc>
        <w:tc>
          <w:tcPr>
            <w:tcW w:w="0" w:type="auto"/>
          </w:tcPr>
          <w:p w14:paraId="43275641" w14:textId="4DAF9841" w:rsidR="005E7F6D" w:rsidRPr="00434422" w:rsidRDefault="005E7F6D" w:rsidP="003A6C13">
            <w:r w:rsidRPr="00434422">
              <w:t>2.62</w:t>
            </w:r>
            <w:r w:rsidR="00AF5915" w:rsidRPr="00434422">
              <w:t>(6)</w:t>
            </w:r>
          </w:p>
        </w:tc>
      </w:tr>
      <w:tr w:rsidR="000A366D" w:rsidRPr="00434422" w14:paraId="31141F22" w14:textId="77777777" w:rsidTr="00965DA5">
        <w:trPr>
          <w:jc w:val="center"/>
        </w:trPr>
        <w:tc>
          <w:tcPr>
            <w:tcW w:w="0" w:type="auto"/>
          </w:tcPr>
          <w:p w14:paraId="0701B77C" w14:textId="5CF81730" w:rsidR="000A366D" w:rsidRPr="00434422" w:rsidRDefault="000A366D" w:rsidP="003A6C13">
            <w:r w:rsidRPr="00434422">
              <w:t>Zhao et.al.</w:t>
            </w:r>
            <w:r w:rsidR="00822166" w:rsidRPr="00434422">
              <w:fldChar w:fldCharType="begin" w:fldLock="1"/>
            </w:r>
            <w:r w:rsidR="00AA2CD9" w:rsidRPr="00434422">
              <w:instrText>ADDIN CSL_CITATION {"citationItems":[{"id":"ITEM-1","itemData":{"DOI":"10.1016/j.patcog.2019.106968","ISSN":"00313203","abstract":"Binarization is often the first step in many document analysis tasks and plays a key role in the subsequent steps. In this paper, we formulate binarization as an image-to-image generation task and introduce the conditional generative adversarial networks (cGANs) to solve the core problem of multi-scale information combination in binarization task. Our generator consists of two stages: In the first stage, sub-generator G1 learns to extract text pixels from an input image. Different scales of the input image are processed by G1 and corresponding binary images are generated. In the second stage, our sub-generator G2 learns a combination of results at different scales from the first stage and produces the final binary result. We conduct comprehensive experiments of the proposed method on nine public document image binarization datasets. Experimental results show that compared with many classical and state-of-the-art approaches, our method gains promising performance in the accuracy and robustness of binarization.","author":[{"dropping-particle":"","family":"Zhao","given":"Jinyuan","non-dropping-particle":"","parse-names":false,"suffix":""},{"dropping-particle":"","family":"Shi","given":"Cunzhao","non-dropping-particle":"","parse-names":false,"suffix":""},{"dropping-particle":"","family":"Jia","given":"Fuxi","non-dropping-particle":"","parse-names":false,"suffix":""},{"dropping-particle":"","family":"Wang","given":"Yanna","non-dropping-particle":"","parse-names":false,"suffix":""},{"dropping-particle":"","family":"Xiao","given":"Baihua","non-dropping-particle":"","parse-names":false,"suffix":""}],"container-title":"Pattern Recognition","id":"ITEM-1","issued":{"date-parts":[["2019"]]},"title":"Document image binarization with cascaded generators of conditional generative adversarial networks","type":"article-journal"},"uris":["http://www.mendeley.com/documents/?uuid=98857200-267f-4227-8140-331bde66a96c","http://www.mendeley.com/documents/?uuid=d2dfeba3-3e41-4d20-9029-66736e207b14"]}],"mendeley":{"formattedCitation":"[23]","plainTextFormattedCitation":"[23]","previouslyFormattedCitation":"[23]"},"properties":{"noteIndex":0},"schema":"https://github.com/citation-style-language/schema/raw/master/csl-citation.json"}</w:instrText>
            </w:r>
            <w:r w:rsidR="00822166" w:rsidRPr="00434422">
              <w:fldChar w:fldCharType="separate"/>
            </w:r>
            <w:r w:rsidR="00822166" w:rsidRPr="00434422">
              <w:rPr>
                <w:noProof/>
              </w:rPr>
              <w:t>[23]</w:t>
            </w:r>
            <w:r w:rsidR="00822166" w:rsidRPr="00434422">
              <w:fldChar w:fldCharType="end"/>
            </w:r>
          </w:p>
        </w:tc>
        <w:tc>
          <w:tcPr>
            <w:tcW w:w="0" w:type="auto"/>
          </w:tcPr>
          <w:p w14:paraId="67E8D5CE" w14:textId="45A93264" w:rsidR="000A366D" w:rsidRPr="00434422" w:rsidRDefault="000A366D" w:rsidP="003A6C13">
            <w:pPr>
              <w:rPr>
                <w:b/>
                <w:bCs/>
              </w:rPr>
            </w:pPr>
            <w:r w:rsidRPr="00434422">
              <w:rPr>
                <w:b/>
                <w:bCs/>
              </w:rPr>
              <w:t>95.28</w:t>
            </w:r>
            <w:r w:rsidR="0046668E" w:rsidRPr="00434422">
              <w:rPr>
                <w:b/>
                <w:bCs/>
              </w:rPr>
              <w:t xml:space="preserve"> (1)</w:t>
            </w:r>
          </w:p>
        </w:tc>
        <w:tc>
          <w:tcPr>
            <w:tcW w:w="0" w:type="auto"/>
          </w:tcPr>
          <w:p w14:paraId="6A5F1DCB" w14:textId="678AFF2C" w:rsidR="000A366D" w:rsidRPr="00434422" w:rsidRDefault="000A366D" w:rsidP="003A6C13">
            <w:r w:rsidRPr="00434422">
              <w:t>96.47</w:t>
            </w:r>
            <w:r w:rsidR="00714C1A" w:rsidRPr="00434422">
              <w:t xml:space="preserve"> (3)</w:t>
            </w:r>
          </w:p>
        </w:tc>
        <w:tc>
          <w:tcPr>
            <w:tcW w:w="0" w:type="auto"/>
          </w:tcPr>
          <w:p w14:paraId="5E06EC68" w14:textId="0950D28D" w:rsidR="000A366D" w:rsidRPr="00434422" w:rsidRDefault="000A366D" w:rsidP="003A6C13">
            <w:r w:rsidRPr="00434422">
              <w:t>22.23</w:t>
            </w:r>
            <w:r w:rsidR="003558CB" w:rsidRPr="00434422">
              <w:t xml:space="preserve"> (2)</w:t>
            </w:r>
          </w:p>
        </w:tc>
        <w:tc>
          <w:tcPr>
            <w:tcW w:w="0" w:type="auto"/>
          </w:tcPr>
          <w:p w14:paraId="4AA82EB1" w14:textId="5D1F8EB8" w:rsidR="000A366D" w:rsidRPr="00434422" w:rsidRDefault="000A366D" w:rsidP="003A6C13">
            <w:pPr>
              <w:rPr>
                <w:b/>
                <w:bCs/>
              </w:rPr>
            </w:pPr>
            <w:r w:rsidRPr="00434422">
              <w:rPr>
                <w:b/>
                <w:bCs/>
              </w:rPr>
              <w:t>1.39</w:t>
            </w:r>
            <w:r w:rsidR="00CE6905" w:rsidRPr="00434422">
              <w:rPr>
                <w:b/>
                <w:bCs/>
              </w:rPr>
              <w:t xml:space="preserve"> (1)</w:t>
            </w:r>
          </w:p>
        </w:tc>
      </w:tr>
      <w:tr w:rsidR="005E7F6D" w:rsidRPr="00434422" w14:paraId="218E02EC" w14:textId="77777777" w:rsidTr="00965DA5">
        <w:trPr>
          <w:jc w:val="center"/>
        </w:trPr>
        <w:tc>
          <w:tcPr>
            <w:tcW w:w="0" w:type="auto"/>
          </w:tcPr>
          <w:p w14:paraId="38F5ADA5" w14:textId="77777777" w:rsidR="005E7F6D" w:rsidRPr="00434422" w:rsidRDefault="005E7F6D" w:rsidP="003A6C13">
            <w:r w:rsidRPr="00434422">
              <w:rPr>
                <w:i/>
                <w:iCs/>
              </w:rPr>
              <w:t>DD-GAN</w:t>
            </w:r>
          </w:p>
        </w:tc>
        <w:tc>
          <w:tcPr>
            <w:tcW w:w="0" w:type="auto"/>
          </w:tcPr>
          <w:p w14:paraId="44135DF2" w14:textId="496101AA" w:rsidR="005E7F6D" w:rsidRPr="00434422" w:rsidRDefault="00EA64A6" w:rsidP="003A6C13">
            <w:r w:rsidRPr="00434422">
              <w:rPr>
                <w:i/>
                <w:iCs/>
              </w:rPr>
              <w:t>95.10</w:t>
            </w:r>
            <w:r w:rsidR="005E7F6D" w:rsidRPr="00434422">
              <w:rPr>
                <w:i/>
                <w:iCs/>
              </w:rPr>
              <w:t xml:space="preserve"> (</w:t>
            </w:r>
            <w:r w:rsidR="00B9478F" w:rsidRPr="00434422">
              <w:rPr>
                <w:i/>
                <w:iCs/>
              </w:rPr>
              <w:t>2</w:t>
            </w:r>
            <w:r w:rsidR="005E7F6D" w:rsidRPr="00434422">
              <w:rPr>
                <w:i/>
                <w:iCs/>
              </w:rPr>
              <w:t>)</w:t>
            </w:r>
          </w:p>
        </w:tc>
        <w:tc>
          <w:tcPr>
            <w:tcW w:w="0" w:type="auto"/>
          </w:tcPr>
          <w:p w14:paraId="3607DFEF" w14:textId="74BF6893" w:rsidR="005E7F6D" w:rsidRPr="00434422" w:rsidRDefault="005E7F6D" w:rsidP="003A6C13">
            <w:r w:rsidRPr="00434422">
              <w:rPr>
                <w:i/>
                <w:iCs/>
              </w:rPr>
              <w:t>96.</w:t>
            </w:r>
            <w:r w:rsidR="00EA64A6" w:rsidRPr="00434422">
              <w:rPr>
                <w:i/>
                <w:iCs/>
              </w:rPr>
              <w:t>52</w:t>
            </w:r>
            <w:r w:rsidRPr="00434422">
              <w:rPr>
                <w:i/>
                <w:iCs/>
              </w:rPr>
              <w:t xml:space="preserve"> (2)</w:t>
            </w:r>
          </w:p>
        </w:tc>
        <w:tc>
          <w:tcPr>
            <w:tcW w:w="0" w:type="auto"/>
          </w:tcPr>
          <w:p w14:paraId="6726B78D" w14:textId="7F8643A5" w:rsidR="005E7F6D" w:rsidRPr="00434422" w:rsidRDefault="005E7F6D" w:rsidP="003A6C13">
            <w:r w:rsidRPr="00434422">
              <w:rPr>
                <w:b/>
                <w:bCs/>
                <w:i/>
                <w:iCs/>
              </w:rPr>
              <w:t>22.</w:t>
            </w:r>
            <w:r w:rsidR="00EA64A6" w:rsidRPr="00434422">
              <w:rPr>
                <w:b/>
                <w:bCs/>
                <w:i/>
                <w:iCs/>
              </w:rPr>
              <w:t>43</w:t>
            </w:r>
            <w:r w:rsidRPr="00434422">
              <w:rPr>
                <w:b/>
                <w:bCs/>
                <w:i/>
                <w:iCs/>
              </w:rPr>
              <w:t xml:space="preserve"> (1)</w:t>
            </w:r>
          </w:p>
        </w:tc>
        <w:tc>
          <w:tcPr>
            <w:tcW w:w="0" w:type="auto"/>
          </w:tcPr>
          <w:p w14:paraId="535C935C" w14:textId="24B6A12D" w:rsidR="005E7F6D" w:rsidRPr="00434422" w:rsidRDefault="005E7F6D" w:rsidP="003A6C13">
            <w:r w:rsidRPr="00434422">
              <w:rPr>
                <w:i/>
                <w:iCs/>
              </w:rPr>
              <w:t>1.</w:t>
            </w:r>
            <w:r w:rsidR="009976D2" w:rsidRPr="00434422">
              <w:rPr>
                <w:i/>
                <w:iCs/>
              </w:rPr>
              <w:t>75</w:t>
            </w:r>
            <w:r w:rsidRPr="00434422">
              <w:rPr>
                <w:i/>
                <w:iCs/>
              </w:rPr>
              <w:t xml:space="preserve"> (2)</w:t>
            </w:r>
          </w:p>
        </w:tc>
      </w:tr>
    </w:tbl>
    <w:p w14:paraId="4BF68932" w14:textId="619F2138" w:rsidR="005E7F6D" w:rsidRPr="00434422" w:rsidRDefault="005E7F6D" w:rsidP="005E7F6D"/>
    <w:p w14:paraId="5BC2CF6C" w14:textId="77777777" w:rsidR="005E7F6D" w:rsidRPr="00434422" w:rsidRDefault="005E7F6D" w:rsidP="005E7F6D">
      <w:pPr>
        <w:jc w:val="center"/>
        <w:rPr>
          <w:sz w:val="16"/>
          <w:szCs w:val="16"/>
        </w:rPr>
      </w:pPr>
      <w:r w:rsidRPr="00434422">
        <w:rPr>
          <w:rStyle w:val="Heading1Char"/>
          <w:sz w:val="16"/>
          <w:szCs w:val="16"/>
        </w:rPr>
        <w:t>TABLE II</w:t>
      </w:r>
      <w:r w:rsidRPr="00434422">
        <w:rPr>
          <w:sz w:val="16"/>
          <w:szCs w:val="16"/>
        </w:rPr>
        <w:t xml:space="preserve"> </w:t>
      </w:r>
    </w:p>
    <w:p w14:paraId="30CA4B98" w14:textId="6DA48092" w:rsidR="005E7F6D" w:rsidRPr="00434422" w:rsidRDefault="004A1B05" w:rsidP="005E7F6D">
      <w:pPr>
        <w:jc w:val="center"/>
        <w:rPr>
          <w:sz w:val="16"/>
          <w:szCs w:val="16"/>
        </w:rPr>
      </w:pPr>
      <w:r w:rsidRPr="00434422">
        <w:rPr>
          <w:sz w:val="16"/>
          <w:szCs w:val="16"/>
        </w:rPr>
        <w:t xml:space="preserve">RESULTS </w:t>
      </w:r>
      <w:r w:rsidR="005E7F6D" w:rsidRPr="00434422">
        <w:rPr>
          <w:sz w:val="16"/>
          <w:szCs w:val="16"/>
        </w:rPr>
        <w:t>ON H-DIBCO 2014 DATASET</w:t>
      </w:r>
    </w:p>
    <w:tbl>
      <w:tblPr>
        <w:tblStyle w:val="TableGrid"/>
        <w:tblW w:w="0" w:type="auto"/>
        <w:jc w:val="center"/>
        <w:tblLook w:val="04A0" w:firstRow="1" w:lastRow="0" w:firstColumn="1" w:lastColumn="0" w:noHBand="0" w:noVBand="1"/>
      </w:tblPr>
      <w:tblGrid>
        <w:gridCol w:w="1667"/>
        <w:gridCol w:w="1000"/>
        <w:gridCol w:w="1000"/>
        <w:gridCol w:w="1000"/>
        <w:gridCol w:w="900"/>
      </w:tblGrid>
      <w:tr w:rsidR="005E7F6D" w:rsidRPr="00434422" w14:paraId="3BC2DF74" w14:textId="77777777" w:rsidTr="00965DA5">
        <w:trPr>
          <w:jc w:val="center"/>
        </w:trPr>
        <w:tc>
          <w:tcPr>
            <w:tcW w:w="0" w:type="auto"/>
          </w:tcPr>
          <w:p w14:paraId="4BFA130A" w14:textId="77777777" w:rsidR="005E7F6D" w:rsidRPr="00434422" w:rsidRDefault="005E7F6D" w:rsidP="003A6C13">
            <w:r w:rsidRPr="00434422">
              <w:rPr>
                <w:b/>
                <w:bCs/>
              </w:rPr>
              <w:t>Method</w:t>
            </w:r>
          </w:p>
        </w:tc>
        <w:tc>
          <w:tcPr>
            <w:tcW w:w="0" w:type="auto"/>
          </w:tcPr>
          <w:p w14:paraId="53B9323C" w14:textId="77777777" w:rsidR="005E7F6D" w:rsidRPr="00434422" w:rsidRDefault="005E7F6D" w:rsidP="003A6C13">
            <w:r w:rsidRPr="00434422">
              <w:rPr>
                <w:b/>
                <w:bCs/>
              </w:rPr>
              <w:t>FM</w:t>
            </w:r>
          </w:p>
        </w:tc>
        <w:tc>
          <w:tcPr>
            <w:tcW w:w="0" w:type="auto"/>
          </w:tcPr>
          <w:p w14:paraId="02C90C34" w14:textId="77777777" w:rsidR="005E7F6D" w:rsidRPr="00434422" w:rsidRDefault="005E7F6D" w:rsidP="003A6C13">
            <w:r w:rsidRPr="00434422">
              <w:rPr>
                <w:b/>
                <w:bCs/>
              </w:rPr>
              <w:t>P-FM</w:t>
            </w:r>
          </w:p>
        </w:tc>
        <w:tc>
          <w:tcPr>
            <w:tcW w:w="0" w:type="auto"/>
          </w:tcPr>
          <w:p w14:paraId="75E5E9A6" w14:textId="77777777" w:rsidR="005E7F6D" w:rsidRPr="00434422" w:rsidRDefault="005E7F6D" w:rsidP="003A6C13">
            <w:r w:rsidRPr="00434422">
              <w:rPr>
                <w:b/>
                <w:bCs/>
              </w:rPr>
              <w:t>PSNR</w:t>
            </w:r>
          </w:p>
        </w:tc>
        <w:tc>
          <w:tcPr>
            <w:tcW w:w="0" w:type="auto"/>
          </w:tcPr>
          <w:p w14:paraId="10417F72" w14:textId="77777777" w:rsidR="005E7F6D" w:rsidRPr="00434422" w:rsidRDefault="005E7F6D" w:rsidP="003A6C13">
            <w:r w:rsidRPr="00434422">
              <w:rPr>
                <w:b/>
                <w:bCs/>
              </w:rPr>
              <w:t>DRD</w:t>
            </w:r>
          </w:p>
        </w:tc>
      </w:tr>
      <w:tr w:rsidR="005E7F6D" w:rsidRPr="00434422" w14:paraId="4F84B7DF" w14:textId="77777777" w:rsidTr="00965DA5">
        <w:trPr>
          <w:jc w:val="center"/>
        </w:trPr>
        <w:tc>
          <w:tcPr>
            <w:tcW w:w="0" w:type="auto"/>
          </w:tcPr>
          <w:p w14:paraId="3E0330F8" w14:textId="77777777" w:rsidR="005E7F6D" w:rsidRPr="00434422" w:rsidRDefault="005E7F6D" w:rsidP="003A6C13">
            <w:r w:rsidRPr="00434422">
              <w:t>Comp #1</w:t>
            </w:r>
          </w:p>
        </w:tc>
        <w:tc>
          <w:tcPr>
            <w:tcW w:w="0" w:type="auto"/>
          </w:tcPr>
          <w:p w14:paraId="1B7A6D0B" w14:textId="6038C972" w:rsidR="005E7F6D" w:rsidRPr="00434422" w:rsidRDefault="005E7F6D" w:rsidP="003A6C13">
            <w:r w:rsidRPr="00434422">
              <w:rPr>
                <w:b/>
                <w:bCs/>
              </w:rPr>
              <w:t>96.88</w:t>
            </w:r>
            <w:r w:rsidR="00224871" w:rsidRPr="00434422">
              <w:rPr>
                <w:b/>
                <w:bCs/>
              </w:rPr>
              <w:t>(1)</w:t>
            </w:r>
          </w:p>
        </w:tc>
        <w:tc>
          <w:tcPr>
            <w:tcW w:w="0" w:type="auto"/>
          </w:tcPr>
          <w:p w14:paraId="42B5F565" w14:textId="5A6E59E7" w:rsidR="005E7F6D" w:rsidRPr="00434422" w:rsidRDefault="005E7F6D" w:rsidP="003A6C13">
            <w:r w:rsidRPr="00434422">
              <w:t>97.65</w:t>
            </w:r>
            <w:r w:rsidR="005D0FCE" w:rsidRPr="00434422">
              <w:t>(2)</w:t>
            </w:r>
          </w:p>
        </w:tc>
        <w:tc>
          <w:tcPr>
            <w:tcW w:w="0" w:type="auto"/>
          </w:tcPr>
          <w:p w14:paraId="5993F895" w14:textId="418AD1EE" w:rsidR="005E7F6D" w:rsidRPr="00434422" w:rsidRDefault="005E7F6D" w:rsidP="003A6C13">
            <w:r w:rsidRPr="00434422">
              <w:t>22.66</w:t>
            </w:r>
            <w:r w:rsidR="00847319" w:rsidRPr="00434422">
              <w:t>(2)</w:t>
            </w:r>
          </w:p>
        </w:tc>
        <w:tc>
          <w:tcPr>
            <w:tcW w:w="0" w:type="auto"/>
          </w:tcPr>
          <w:p w14:paraId="1CB4649E" w14:textId="15AE811B" w:rsidR="005E7F6D" w:rsidRPr="00434422" w:rsidRDefault="005E7F6D" w:rsidP="003A6C13">
            <w:r w:rsidRPr="00434422">
              <w:t>0.90</w:t>
            </w:r>
            <w:r w:rsidR="00A966B2" w:rsidRPr="00434422">
              <w:t>(2)</w:t>
            </w:r>
          </w:p>
        </w:tc>
      </w:tr>
      <w:tr w:rsidR="005E7F6D" w:rsidRPr="00434422" w14:paraId="765CB84C" w14:textId="77777777" w:rsidTr="00965DA5">
        <w:trPr>
          <w:jc w:val="center"/>
        </w:trPr>
        <w:tc>
          <w:tcPr>
            <w:tcW w:w="0" w:type="auto"/>
          </w:tcPr>
          <w:p w14:paraId="318EC1E0" w14:textId="77777777" w:rsidR="005E7F6D" w:rsidRPr="00434422" w:rsidRDefault="005E7F6D" w:rsidP="003A6C13">
            <w:r w:rsidRPr="00434422">
              <w:t>Comp #2</w:t>
            </w:r>
          </w:p>
        </w:tc>
        <w:tc>
          <w:tcPr>
            <w:tcW w:w="0" w:type="auto"/>
          </w:tcPr>
          <w:p w14:paraId="4CB07C60" w14:textId="5707EF33" w:rsidR="005E7F6D" w:rsidRPr="00434422" w:rsidRDefault="005E7F6D" w:rsidP="003A6C13">
            <w:r w:rsidRPr="00434422">
              <w:t>96.63</w:t>
            </w:r>
            <w:r w:rsidR="00167017" w:rsidRPr="00434422">
              <w:t>(3)</w:t>
            </w:r>
          </w:p>
        </w:tc>
        <w:tc>
          <w:tcPr>
            <w:tcW w:w="0" w:type="auto"/>
          </w:tcPr>
          <w:p w14:paraId="29A04C16" w14:textId="548A22CC" w:rsidR="005E7F6D" w:rsidRPr="00434422" w:rsidRDefault="005E7F6D" w:rsidP="003A6C13">
            <w:r w:rsidRPr="00434422">
              <w:t>97.46</w:t>
            </w:r>
            <w:r w:rsidR="004622C8" w:rsidRPr="00434422">
              <w:t>(5)</w:t>
            </w:r>
          </w:p>
        </w:tc>
        <w:tc>
          <w:tcPr>
            <w:tcW w:w="0" w:type="auto"/>
          </w:tcPr>
          <w:p w14:paraId="0593C056" w14:textId="1A270EA2" w:rsidR="005E7F6D" w:rsidRPr="00434422" w:rsidRDefault="005E7F6D" w:rsidP="003A6C13">
            <w:r w:rsidRPr="00434422">
              <w:t>22.40</w:t>
            </w:r>
            <w:r w:rsidR="003B6BE8" w:rsidRPr="00434422">
              <w:t>(4)</w:t>
            </w:r>
          </w:p>
        </w:tc>
        <w:tc>
          <w:tcPr>
            <w:tcW w:w="0" w:type="auto"/>
          </w:tcPr>
          <w:p w14:paraId="10465CA4" w14:textId="7EA0C652" w:rsidR="005E7F6D" w:rsidRPr="00434422" w:rsidRDefault="005E7F6D" w:rsidP="003A6C13">
            <w:r w:rsidRPr="00434422">
              <w:t>1.00</w:t>
            </w:r>
            <w:r w:rsidR="00912E18" w:rsidRPr="00434422">
              <w:t>(4)</w:t>
            </w:r>
          </w:p>
        </w:tc>
      </w:tr>
      <w:tr w:rsidR="005E7F6D" w:rsidRPr="00434422" w14:paraId="624E6F6C" w14:textId="77777777" w:rsidTr="00965DA5">
        <w:trPr>
          <w:jc w:val="center"/>
        </w:trPr>
        <w:tc>
          <w:tcPr>
            <w:tcW w:w="0" w:type="auto"/>
          </w:tcPr>
          <w:p w14:paraId="5E1728B4" w14:textId="77777777" w:rsidR="005E7F6D" w:rsidRPr="00434422" w:rsidRDefault="005E7F6D" w:rsidP="003A6C13">
            <w:r w:rsidRPr="00434422">
              <w:t>Comp #3</w:t>
            </w:r>
          </w:p>
        </w:tc>
        <w:tc>
          <w:tcPr>
            <w:tcW w:w="0" w:type="auto"/>
          </w:tcPr>
          <w:p w14:paraId="39816D37" w14:textId="09BF9380" w:rsidR="005E7F6D" w:rsidRPr="00434422" w:rsidRDefault="005E7F6D" w:rsidP="003A6C13">
            <w:r w:rsidRPr="00434422">
              <w:t>93.35</w:t>
            </w:r>
            <w:r w:rsidR="00407C41" w:rsidRPr="00434422">
              <w:t>(1</w:t>
            </w:r>
            <w:r w:rsidR="0038610D" w:rsidRPr="00434422">
              <w:t>0</w:t>
            </w:r>
            <w:r w:rsidR="00407C41" w:rsidRPr="00434422">
              <w:t>)</w:t>
            </w:r>
          </w:p>
        </w:tc>
        <w:tc>
          <w:tcPr>
            <w:tcW w:w="0" w:type="auto"/>
          </w:tcPr>
          <w:p w14:paraId="35479911" w14:textId="1033F128" w:rsidR="005E7F6D" w:rsidRPr="00434422" w:rsidRDefault="005E7F6D" w:rsidP="003A6C13">
            <w:r w:rsidRPr="00434422">
              <w:t>96.05</w:t>
            </w:r>
            <w:r w:rsidR="0003324C" w:rsidRPr="00434422">
              <w:t>(10)</w:t>
            </w:r>
          </w:p>
        </w:tc>
        <w:tc>
          <w:tcPr>
            <w:tcW w:w="0" w:type="auto"/>
          </w:tcPr>
          <w:p w14:paraId="16C802F6" w14:textId="660DE394" w:rsidR="005E7F6D" w:rsidRPr="00434422" w:rsidRDefault="005E7F6D" w:rsidP="003A6C13">
            <w:r w:rsidRPr="00434422">
              <w:t>19.45</w:t>
            </w:r>
            <w:r w:rsidR="009A0BB6" w:rsidRPr="00434422">
              <w:t>(11)</w:t>
            </w:r>
          </w:p>
        </w:tc>
        <w:tc>
          <w:tcPr>
            <w:tcW w:w="0" w:type="auto"/>
          </w:tcPr>
          <w:p w14:paraId="12264C6B" w14:textId="551852C4" w:rsidR="005E7F6D" w:rsidRPr="00434422" w:rsidRDefault="005E7F6D" w:rsidP="003A6C13">
            <w:r w:rsidRPr="00434422">
              <w:t>2.19</w:t>
            </w:r>
            <w:r w:rsidR="00843FBE" w:rsidRPr="00434422">
              <w:t>(10)</w:t>
            </w:r>
          </w:p>
        </w:tc>
      </w:tr>
      <w:tr w:rsidR="005E7F6D" w:rsidRPr="00434422" w14:paraId="57C278C9" w14:textId="77777777" w:rsidTr="00965DA5">
        <w:trPr>
          <w:jc w:val="center"/>
        </w:trPr>
        <w:tc>
          <w:tcPr>
            <w:tcW w:w="0" w:type="auto"/>
          </w:tcPr>
          <w:p w14:paraId="7615782B" w14:textId="144762CA" w:rsidR="005E7F6D" w:rsidRPr="00434422" w:rsidRDefault="005E7F6D" w:rsidP="003A6C13">
            <w:proofErr w:type="spellStart"/>
            <w:r w:rsidRPr="00434422">
              <w:lastRenderedPageBreak/>
              <w:t>GiB</w:t>
            </w:r>
            <w:proofErr w:type="spellEnd"/>
            <w:r w:rsidR="004A1B05" w:rsidRPr="00434422">
              <w:t xml:space="preserve"> </w:t>
            </w:r>
            <w:r w:rsidR="000D2573" w:rsidRPr="00434422">
              <w:fldChar w:fldCharType="begin" w:fldLock="1"/>
            </w:r>
            <w:r w:rsidR="00AA2CD9" w:rsidRPr="00434422">
              <w:instrText>ADDIN CSL_CITATION {"citationItems":[{"id":"ITEM-1","itemData":{"DOI":"10.1109/TIP.2018.2878959","ISSN":"10577149","abstract":"Document image binarization classifies each pixel in an input document image as either foreground or background under the assumption that the document is pseudo binary in nature. However, noise introduced during acquisition or due to aging or handling of the document can make binarization a challenging task. This paper presents a novel game theory inspired binarization technique for degraded document images. A two-player, non-zero-sum, non-cooperative game is designed at the pixel level to extract the local information, which is then fed to a K -means algorithm to classify a pixel as foreground or background. We also present a preprocessing step that is performed to eliminate the intensity variation that often appears in the background and a post-processing step to refine the results. The method is tested on seven publicly available datasets, namely, DIBCO 2009-14 and 2016. The experimental results show that game theory inspired binarization outperforms competing state-of-the-art methods in most cases.","author":[{"dropping-particle":"","family":"Bhowmik","given":"Showmik","non-dropping-particle":"","parse-names":false,"suffix":""},{"dropping-particle":"","family":"Sarkar","given":"Ram","non-dropping-particle":"","parse-names":false,"suffix":""},{"dropping-particle":"","family":"Das","given":"Bishwadeep","non-dropping-particle":"","parse-names":false,"suffix":""},{"dropping-particle":"","family":"Doermann","given":"David","non-dropping-particle":"","parse-names":false,"suffix":""}],"container-title":"IEEE Transactions on Image Processing","id":"ITEM-1","issued":{"date-parts":[["2019"]]},"title":"GiB: A game theory inspired binarization technique for degraded document images","type":"article-journal"},"uris":["http://www.mendeley.com/documents/?uuid=1a64552f-4fa4-4ca8-bbb1-6a18889e5910","http://www.mendeley.com/documents/?uuid=90af50d9-55e9-4f2c-ae16-5fcba66a71db"]}],"mendeley":{"formattedCitation":"[20]","plainTextFormattedCitation":"[20]","previouslyFormattedCitation":"[20]"},"properties":{"noteIndex":0},"schema":"https://github.com/citation-style-language/schema/raw/master/csl-citation.json"}</w:instrText>
            </w:r>
            <w:r w:rsidR="000D2573" w:rsidRPr="00434422">
              <w:fldChar w:fldCharType="separate"/>
            </w:r>
            <w:r w:rsidR="00175224" w:rsidRPr="00434422">
              <w:rPr>
                <w:noProof/>
              </w:rPr>
              <w:t>[20]</w:t>
            </w:r>
            <w:r w:rsidR="000D2573" w:rsidRPr="00434422">
              <w:fldChar w:fldCharType="end"/>
            </w:r>
          </w:p>
        </w:tc>
        <w:tc>
          <w:tcPr>
            <w:tcW w:w="0" w:type="auto"/>
          </w:tcPr>
          <w:p w14:paraId="30B00614" w14:textId="21A3EBF4" w:rsidR="005E7F6D" w:rsidRPr="00434422" w:rsidRDefault="005E7F6D" w:rsidP="003A6C13">
            <w:r w:rsidRPr="00434422">
              <w:t>94.00</w:t>
            </w:r>
            <w:r w:rsidR="00854E47" w:rsidRPr="00434422">
              <w:t>(9)</w:t>
            </w:r>
          </w:p>
        </w:tc>
        <w:tc>
          <w:tcPr>
            <w:tcW w:w="0" w:type="auto"/>
          </w:tcPr>
          <w:p w14:paraId="6BE5FBDD" w14:textId="4C5775F8" w:rsidR="005E7F6D" w:rsidRPr="00434422" w:rsidRDefault="005E7F6D" w:rsidP="003A6C13">
            <w:r w:rsidRPr="00434422">
              <w:t>96.48</w:t>
            </w:r>
            <w:r w:rsidR="0016787F" w:rsidRPr="00434422">
              <w:t>(8)</w:t>
            </w:r>
          </w:p>
        </w:tc>
        <w:tc>
          <w:tcPr>
            <w:tcW w:w="0" w:type="auto"/>
          </w:tcPr>
          <w:p w14:paraId="70FC3BE0" w14:textId="63CD38DE" w:rsidR="005E7F6D" w:rsidRPr="00434422" w:rsidRDefault="005E7F6D" w:rsidP="003A6C13">
            <w:r w:rsidRPr="00434422">
              <w:t>19.93</w:t>
            </w:r>
            <w:r w:rsidR="005A38D9" w:rsidRPr="00434422">
              <w:t>(1</w:t>
            </w:r>
            <w:r w:rsidR="00B6436D" w:rsidRPr="00434422">
              <w:t>0</w:t>
            </w:r>
            <w:r w:rsidR="005A38D9" w:rsidRPr="00434422">
              <w:t>)</w:t>
            </w:r>
          </w:p>
        </w:tc>
        <w:tc>
          <w:tcPr>
            <w:tcW w:w="0" w:type="auto"/>
          </w:tcPr>
          <w:p w14:paraId="1792047A" w14:textId="719E2BA9" w:rsidR="005E7F6D" w:rsidRPr="00434422" w:rsidRDefault="005E7F6D" w:rsidP="003A6C13">
            <w:r w:rsidRPr="00434422">
              <w:t>0.90</w:t>
            </w:r>
            <w:r w:rsidR="007A78CA" w:rsidRPr="00434422">
              <w:t>(3)</w:t>
            </w:r>
          </w:p>
        </w:tc>
      </w:tr>
      <w:tr w:rsidR="005E7F6D" w:rsidRPr="00434422" w14:paraId="0F5BC5B5" w14:textId="77777777" w:rsidTr="00965DA5">
        <w:trPr>
          <w:jc w:val="center"/>
        </w:trPr>
        <w:tc>
          <w:tcPr>
            <w:tcW w:w="0" w:type="auto"/>
          </w:tcPr>
          <w:p w14:paraId="5AA0A743" w14:textId="2BDA08FE" w:rsidR="005E7F6D" w:rsidRPr="00434422" w:rsidRDefault="005E7F6D" w:rsidP="003A6C13">
            <w:r w:rsidRPr="00434422">
              <w:t>TM</w:t>
            </w:r>
            <w:r w:rsidR="004A1B05" w:rsidRPr="00434422">
              <w:t xml:space="preserve"> </w:t>
            </w:r>
            <w:r w:rsidR="0094782F" w:rsidRPr="00434422">
              <w:fldChar w:fldCharType="begin" w:fldLock="1"/>
            </w:r>
            <w:r w:rsidR="00AA2CD9" w:rsidRPr="00434422">
              <w:instrText>ADDIN CSL_CITATION {"citationItems":[{"id":"ITEM-1","itemData":{"DOI":"10.1109/ICDAR.2017.25","ISBN":"9781538635865","ISSN":"15205363","abstract":"Binarization of degraded historical manuscript images is an important pre-processing step for many document processing tasks. We formulate binarization as a pixel classification learning task and apply a novel Fully Convolutional Network (FCN) architecture that operates at multiple image scales, including full resolution. The FCN is trained to optimize a continuous version of the Pseudo F-measure metric and an ensemble of FCNs outperform the competition winners on 4 of 7 DIBCO competitions. This same binarization technique can also be applied to different domains such as Palm Leaf Manuscripts with good performance. We analyze the performance of the proposed model w.r.t. the architectural hyperparameters, size and diversity of training data, and the input features chosen.","author":[{"dropping-particle":"","family":"Tensmeyer","given":"Chris","non-dropping-particle":"","parse-names":false,"suffix":""},{"dropping-particle":"","family":"Martinez","given":"Tony","non-dropping-particle":"","parse-names":false,"suffix":""}],"container-title":"Proceedings of the International Conference on Document Analysis and Recognition, ICDAR","id":"ITEM-1","issued":{"date-parts":[["2017"]]},"title":"Document Image Binarization with Fully Convolutional Neural Networks","type":"paper-conference"},"uris":["http://www.mendeley.com/documents/?uuid=c703f31d-dbc4-419b-8035-9e81a3318259","http://www.mendeley.com/documents/?uuid=66750bda-bc9c-492a-96ff-a7e837008e62"]}],"mendeley":{"formattedCitation":"[6]","plainTextFormattedCitation":"[6]","previouslyFormattedCitation":"[6]"},"properties":{"noteIndex":0},"schema":"https://github.com/citation-style-language/schema/raw/master/csl-citation.json"}</w:instrText>
            </w:r>
            <w:r w:rsidR="0094782F" w:rsidRPr="00434422">
              <w:fldChar w:fldCharType="separate"/>
            </w:r>
            <w:r w:rsidR="0094782F" w:rsidRPr="00434422">
              <w:rPr>
                <w:noProof/>
              </w:rPr>
              <w:t>[6]</w:t>
            </w:r>
            <w:r w:rsidR="0094782F" w:rsidRPr="00434422">
              <w:fldChar w:fldCharType="end"/>
            </w:r>
          </w:p>
        </w:tc>
        <w:tc>
          <w:tcPr>
            <w:tcW w:w="0" w:type="auto"/>
          </w:tcPr>
          <w:p w14:paraId="603D92EC" w14:textId="7C267A94" w:rsidR="005E7F6D" w:rsidRPr="00434422" w:rsidRDefault="005E7F6D" w:rsidP="003A6C13">
            <w:r w:rsidRPr="00434422">
              <w:t>91.96</w:t>
            </w:r>
            <w:r w:rsidR="000728BF" w:rsidRPr="00434422">
              <w:t>(11)</w:t>
            </w:r>
          </w:p>
        </w:tc>
        <w:tc>
          <w:tcPr>
            <w:tcW w:w="0" w:type="auto"/>
          </w:tcPr>
          <w:p w14:paraId="353A62EB" w14:textId="74ABECC2" w:rsidR="005E7F6D" w:rsidRPr="00434422" w:rsidRDefault="005E7F6D" w:rsidP="003A6C13">
            <w:r w:rsidRPr="00434422">
              <w:t>94.78</w:t>
            </w:r>
            <w:r w:rsidR="0003324C" w:rsidRPr="00434422">
              <w:t>(11)</w:t>
            </w:r>
          </w:p>
        </w:tc>
        <w:tc>
          <w:tcPr>
            <w:tcW w:w="0" w:type="auto"/>
          </w:tcPr>
          <w:p w14:paraId="1BF19C87" w14:textId="36F5B9F1" w:rsidR="005E7F6D" w:rsidRPr="00434422" w:rsidRDefault="005E7F6D" w:rsidP="003A6C13">
            <w:r w:rsidRPr="00434422">
              <w:t>20.76</w:t>
            </w:r>
            <w:r w:rsidR="001134DE" w:rsidRPr="00434422">
              <w:t>(8)</w:t>
            </w:r>
          </w:p>
        </w:tc>
        <w:tc>
          <w:tcPr>
            <w:tcW w:w="0" w:type="auto"/>
          </w:tcPr>
          <w:p w14:paraId="1F0EA1A4" w14:textId="12431593" w:rsidR="005E7F6D" w:rsidRPr="00434422" w:rsidRDefault="005E7F6D" w:rsidP="003A6C13">
            <w:r w:rsidRPr="00434422">
              <w:t>2.72</w:t>
            </w:r>
            <w:r w:rsidR="00843FBE" w:rsidRPr="00434422">
              <w:t>(11)</w:t>
            </w:r>
          </w:p>
        </w:tc>
      </w:tr>
      <w:tr w:rsidR="005E7F6D" w:rsidRPr="00434422" w14:paraId="52231103" w14:textId="77777777" w:rsidTr="00965DA5">
        <w:trPr>
          <w:jc w:val="center"/>
        </w:trPr>
        <w:tc>
          <w:tcPr>
            <w:tcW w:w="0" w:type="auto"/>
          </w:tcPr>
          <w:p w14:paraId="4EBC5BE9" w14:textId="0C9B41FE" w:rsidR="005E7F6D" w:rsidRPr="00434422" w:rsidRDefault="005E7F6D" w:rsidP="003A6C13">
            <w:r w:rsidRPr="00434422">
              <w:t>HDSN</w:t>
            </w:r>
            <w:r w:rsidR="004A1B05" w:rsidRPr="00434422">
              <w:t xml:space="preserve"> </w:t>
            </w:r>
            <w:r w:rsidR="00BA755E" w:rsidRPr="00434422">
              <w:fldChar w:fldCharType="begin" w:fldLock="1"/>
            </w:r>
            <w:r w:rsidR="00AA2CD9" w:rsidRPr="00434422">
              <w:instrText>ADDIN CSL_CITATION {"citationItems":[{"id":"ITEM-1","itemData":{"DOI":"10.1016/j.patcog.2017.08.025","ISSN":"00313203","abstract":"The binarization of degraded document images is a challenging problem in terms of document analysis. Binarization is a classification process in which intra-image pixels are assigned to either of the two following classes: foreground text and background. Most of the algorithms are constructed on low-level features in an unsupervised manner, and the consequent disenabling of full utilization of input-domain knowledge considerably limits distinguishing of background noises from the foreground. In this paper, a novel supervised-binarization method is proposed, in which a hierarchical deep supervised network (DSN) architecture is learned for the prediction of the text pixels at different feature levels. With higher-level features, the network can differentiate text pixels from background noises, whereby severe degradations that occur in document images can be managed. Alternatively, foreground maps that are predicted at lower-level features present a higher visual quality at the boundary area. Compared with those of traditional algorithms, binary images generated by our architecture have cleaner background and better-preserved strokes. The proposed approach achieves state-of-the-art results over widely used DIBCO datasets, revealing the robustness of the presented method.","author":[{"dropping-particle":"","family":"Vo","given":"Quang Nhat","non-dropping-particle":"","parse-names":false,"suffix":""},{"dropping-particle":"","family":"Kim","given":"Soo Hyung","non-dropping-particle":"","parse-names":false,"suffix":""},{"dropping-particle":"","family":"Yang","given":"Hyung Jeong","non-dropping-particle":"","parse-names":false,"suffix":""},{"dropping-particle":"","family":"Lee","given":"Gueesang","non-dropping-particle":"","parse-names":false,"suffix":""}],"container-title":"Pattern Recognition","id":"ITEM-1","issued":{"date-parts":[["2018"]]},"title":"Binarization of degraded document images based on hierarchical deep supervised network","type":"article-journal"},"uris":["http://www.mendeley.com/documents/?uuid=e48482b8-ad2b-4542-a13a-b6d65ab8e6ed","http://www.mendeley.com/documents/?uuid=2970dae8-6e3d-40e2-8a7c-d7f9b31074fe"]}],"mendeley":{"formattedCitation":"[5]","plainTextFormattedCitation":"[5]","previouslyFormattedCitation":"[5]"},"properties":{"noteIndex":0},"schema":"https://github.com/citation-style-language/schema/raw/master/csl-citation.json"}</w:instrText>
            </w:r>
            <w:r w:rsidR="00BA755E" w:rsidRPr="00434422">
              <w:fldChar w:fldCharType="separate"/>
            </w:r>
            <w:r w:rsidR="00BA755E" w:rsidRPr="00434422">
              <w:rPr>
                <w:noProof/>
              </w:rPr>
              <w:t>[5]</w:t>
            </w:r>
            <w:r w:rsidR="00BA755E" w:rsidRPr="00434422">
              <w:fldChar w:fldCharType="end"/>
            </w:r>
          </w:p>
        </w:tc>
        <w:tc>
          <w:tcPr>
            <w:tcW w:w="0" w:type="auto"/>
          </w:tcPr>
          <w:p w14:paraId="2B1EEB76" w14:textId="7186ECD6" w:rsidR="005E7F6D" w:rsidRPr="00434422" w:rsidRDefault="005E7F6D" w:rsidP="003A6C13">
            <w:r w:rsidRPr="00434422">
              <w:t>96.66</w:t>
            </w:r>
            <w:r w:rsidR="000D3A67" w:rsidRPr="00434422">
              <w:t>(2)</w:t>
            </w:r>
          </w:p>
        </w:tc>
        <w:tc>
          <w:tcPr>
            <w:tcW w:w="0" w:type="auto"/>
          </w:tcPr>
          <w:p w14:paraId="5C3BE455" w14:textId="56FE0CDC" w:rsidR="005E7F6D" w:rsidRPr="00434422" w:rsidRDefault="005E7F6D" w:rsidP="003A6C13">
            <w:r w:rsidRPr="00434422">
              <w:t>97.59</w:t>
            </w:r>
            <w:r w:rsidR="00396894" w:rsidRPr="00434422">
              <w:t>(3)</w:t>
            </w:r>
          </w:p>
        </w:tc>
        <w:tc>
          <w:tcPr>
            <w:tcW w:w="0" w:type="auto"/>
          </w:tcPr>
          <w:p w14:paraId="00B38240" w14:textId="0E8E1808" w:rsidR="005E7F6D" w:rsidRPr="00434422" w:rsidRDefault="005E7F6D" w:rsidP="003A6C13">
            <w:r w:rsidRPr="00434422">
              <w:rPr>
                <w:b/>
                <w:bCs/>
              </w:rPr>
              <w:t>23.23</w:t>
            </w:r>
            <w:r w:rsidR="00557C43" w:rsidRPr="00434422">
              <w:rPr>
                <w:b/>
                <w:bCs/>
              </w:rPr>
              <w:t>(1)</w:t>
            </w:r>
          </w:p>
        </w:tc>
        <w:tc>
          <w:tcPr>
            <w:tcW w:w="0" w:type="auto"/>
          </w:tcPr>
          <w:p w14:paraId="01987DE9" w14:textId="37331E36" w:rsidR="005E7F6D" w:rsidRPr="00434422" w:rsidRDefault="005E7F6D" w:rsidP="003A6C13">
            <w:r w:rsidRPr="00434422">
              <w:rPr>
                <w:b/>
                <w:bCs/>
              </w:rPr>
              <w:t>0.79</w:t>
            </w:r>
            <w:r w:rsidR="00DD29A1" w:rsidRPr="00434422">
              <w:rPr>
                <w:b/>
                <w:bCs/>
              </w:rPr>
              <w:t>(1)</w:t>
            </w:r>
          </w:p>
        </w:tc>
      </w:tr>
      <w:tr w:rsidR="005E7F6D" w:rsidRPr="00434422" w14:paraId="6CDE8BF6" w14:textId="77777777" w:rsidTr="00965DA5">
        <w:trPr>
          <w:jc w:val="center"/>
        </w:trPr>
        <w:tc>
          <w:tcPr>
            <w:tcW w:w="0" w:type="auto"/>
          </w:tcPr>
          <w:p w14:paraId="26507C5D" w14:textId="49F6A3A7" w:rsidR="005E7F6D" w:rsidRPr="00434422" w:rsidRDefault="005E7F6D" w:rsidP="003A6C13">
            <w:r w:rsidRPr="00434422">
              <w:t>Jia</w:t>
            </w:r>
            <w:r w:rsidR="004A1B05" w:rsidRPr="00434422">
              <w:t xml:space="preserve"> </w:t>
            </w:r>
            <w:r w:rsidR="00AD6870" w:rsidRPr="00434422">
              <w:fldChar w:fldCharType="begin" w:fldLock="1"/>
            </w:r>
            <w:r w:rsidR="00AA2CD9" w:rsidRPr="00434422">
              <w:instrText>ADDIN CSL_CITATION {"citationItems":[{"id":"ITEM-1","itemData":{"DOI":"10.1016/j.patcog.2017.09.032","ISSN":"00313203","abstract":"This paper presents an effective approach for the local threshold binarization of degraded document images. We utilize the structural symmetric pixels (SSPs) to calculate the local threshold in neighborhood and the voting result of multiple thresholds will determine whether one pixel belongs to the foreground or not. The SSPs are defined as the pixels around strokes whose gradient magnitudes are large enough and orientations are symmetric opposite. The compensated gradient map is used to extract the SSP so as to weaken the influence of document degradations. To extract SSP candidates with large magnitudes and distinguish the faint characters and bleed-through background, we propose an adaptive global threshold selection algorithm. To further extract pixels with opposite orientations, an iterative stroke width estimation algorithm is applied to ensure the proper size of neighborhood used in orientation judgement. At last, we present a multiple threshold vote based framework to deal with some inaccurate detections of SSP. The experimental results on seven public document image binarization datasets show that our method is accurate and robust compared with many traditional and state-of-the-art document binarization approaches based on multiple evaluation measures.","author":[{"dropping-particle":"","family":"Jia","given":"Fuxi","non-dropping-particle":"","parse-names":false,"suffix":""},{"dropping-particle":"","family":"Shi","given":"Cunzhao","non-dropping-particle":"","parse-names":false,"suffix":""},{"dropping-particle":"","family":"He","given":"Kun","non-dropping-particle":"","parse-names":false,"suffix":""},{"dropping-particle":"","family":"Wang","given":"Chunheng","non-dropping-particle":"","parse-names":false,"suffix":""},{"dropping-particle":"","family":"Xiao","given":"Baihua","non-dropping-particle":"","parse-names":false,"suffix":""}],"container-title":"Pattern Recognition","id":"ITEM-1","issued":{"date-parts":[["2018"]]},"title":"Degraded document image binarization using structural symmetry of strokes","type":"article-journal"},"uris":["http://www.mendeley.com/documents/?uuid=00cb012b-a0fa-41d2-a89d-38c393ff6a6f","http://www.mendeley.com/documents/?uuid=88caecda-c25a-4d2d-9ec8-be2d987a5a97"]}],"mendeley":{"formattedCitation":"[21]","plainTextFormattedCitation":"[21]","previouslyFormattedCitation":"[21]"},"properties":{"noteIndex":0},"schema":"https://github.com/citation-style-language/schema/raw/master/csl-citation.json"}</w:instrText>
            </w:r>
            <w:r w:rsidR="00AD6870" w:rsidRPr="00434422">
              <w:fldChar w:fldCharType="separate"/>
            </w:r>
            <w:r w:rsidR="00175224" w:rsidRPr="00434422">
              <w:rPr>
                <w:noProof/>
              </w:rPr>
              <w:t>[21]</w:t>
            </w:r>
            <w:r w:rsidR="00AD6870" w:rsidRPr="00434422">
              <w:fldChar w:fldCharType="end"/>
            </w:r>
          </w:p>
        </w:tc>
        <w:tc>
          <w:tcPr>
            <w:tcW w:w="0" w:type="auto"/>
          </w:tcPr>
          <w:p w14:paraId="78BFC5F6" w14:textId="746142BD" w:rsidR="005E7F6D" w:rsidRPr="00434422" w:rsidRDefault="005E7F6D" w:rsidP="003A6C13">
            <w:r w:rsidRPr="00434422">
              <w:t>94.98</w:t>
            </w:r>
            <w:r w:rsidR="008160D1" w:rsidRPr="00434422">
              <w:t>(8)</w:t>
            </w:r>
          </w:p>
        </w:tc>
        <w:tc>
          <w:tcPr>
            <w:tcW w:w="0" w:type="auto"/>
          </w:tcPr>
          <w:p w14:paraId="701A67D3" w14:textId="29C190BD" w:rsidR="005E7F6D" w:rsidRPr="00434422" w:rsidRDefault="005E7F6D" w:rsidP="003A6C13">
            <w:r w:rsidRPr="00434422">
              <w:t>97.18</w:t>
            </w:r>
            <w:r w:rsidR="00AA37B7" w:rsidRPr="00434422">
              <w:t>(7)</w:t>
            </w:r>
          </w:p>
        </w:tc>
        <w:tc>
          <w:tcPr>
            <w:tcW w:w="0" w:type="auto"/>
          </w:tcPr>
          <w:p w14:paraId="400DF46D" w14:textId="77F3E26A" w:rsidR="005E7F6D" w:rsidRPr="00434422" w:rsidRDefault="005E7F6D" w:rsidP="003A6C13">
            <w:r w:rsidRPr="00434422">
              <w:t>20.56</w:t>
            </w:r>
            <w:r w:rsidR="00396886" w:rsidRPr="00434422">
              <w:t>(9)</w:t>
            </w:r>
          </w:p>
        </w:tc>
        <w:tc>
          <w:tcPr>
            <w:tcW w:w="0" w:type="auto"/>
          </w:tcPr>
          <w:p w14:paraId="7266CD4A" w14:textId="6B4B66C8" w:rsidR="005E7F6D" w:rsidRPr="00434422" w:rsidRDefault="005E7F6D" w:rsidP="003A6C13">
            <w:r w:rsidRPr="00434422">
              <w:t>1.50</w:t>
            </w:r>
            <w:r w:rsidR="009A1F63" w:rsidRPr="00434422">
              <w:t>(8)</w:t>
            </w:r>
          </w:p>
        </w:tc>
      </w:tr>
      <w:tr w:rsidR="005E7F6D" w:rsidRPr="00434422" w14:paraId="1B3D6924" w14:textId="77777777" w:rsidTr="00965DA5">
        <w:trPr>
          <w:jc w:val="center"/>
        </w:trPr>
        <w:tc>
          <w:tcPr>
            <w:tcW w:w="0" w:type="auto"/>
          </w:tcPr>
          <w:p w14:paraId="30AC54C7" w14:textId="58F7F88B" w:rsidR="005E7F6D" w:rsidRPr="00434422" w:rsidRDefault="00546082" w:rsidP="003A6C13">
            <w:r w:rsidRPr="00434422">
              <w:t>Howe</w:t>
            </w:r>
            <w:r w:rsidRPr="00434422">
              <w:fldChar w:fldCharType="begin" w:fldLock="1"/>
            </w:r>
            <w:r w:rsidR="00AA2CD9" w:rsidRPr="00434422">
              <w:instrText>ADDIN CSL_CITATION {"citationItems":[{"id":"ITEM-1","itemData":{"DOI":"10.1007/s10032-012-0192-x","ISSN":"14332825","abstract":"Document analysis systems often begin with binarization as a first processing stage. Although numerous techniques for binarization have been proposed, the results produced can vary in quality and often prove sensitive to the settings of one or more control parameters. This paper examines a promising approach to binarization based upon simple principles, and shows that its success depends most significantly upon the values of two key parameters. It further describes an automatic technique for setting these parameters in a manner that tunes them to the individual image, yielding a final binarization algorithm that can cut total error by one-third with respect to the baseline version. The results of this method advance the state of the art on recent benchmarks. © 2012 Springer-Verlag.","author":[{"dropping-particle":"","family":"Howe","given":"Nicholas R.","non-dropping-particle":"","parse-names":false,"suffix":""}],"container-title":"International Journal on Document Analysis and Recognition","id":"ITEM-1","issued":{"date-parts":[["2013"]]},"title":"Document binarization with automatic parameter tuning","type":"article-journal"},"uris":["http://www.mendeley.com/documents/?uuid=1c5b2c1e-1008-4bbd-b544-f67e33252653","http://www.mendeley.com/documents/?uuid=7c77037c-8a77-4438-814d-e5cb7ee9dc24"]}],"mendeley":{"formattedCitation":"[22]","plainTextFormattedCitation":"[22]","previouslyFormattedCitation":"[22]"},"properties":{"noteIndex":0},"schema":"https://github.com/citation-style-language/schema/raw/master/csl-citation.json"}</w:instrText>
            </w:r>
            <w:r w:rsidRPr="00434422">
              <w:fldChar w:fldCharType="separate"/>
            </w:r>
            <w:r w:rsidR="00175224" w:rsidRPr="00434422">
              <w:rPr>
                <w:noProof/>
              </w:rPr>
              <w:t>[22]</w:t>
            </w:r>
            <w:r w:rsidRPr="00434422">
              <w:fldChar w:fldCharType="end"/>
            </w:r>
          </w:p>
        </w:tc>
        <w:tc>
          <w:tcPr>
            <w:tcW w:w="0" w:type="auto"/>
          </w:tcPr>
          <w:p w14:paraId="5E3D2C3C" w14:textId="058F9EED" w:rsidR="005E7F6D" w:rsidRPr="00434422" w:rsidRDefault="005E7F6D" w:rsidP="003A6C13">
            <w:r w:rsidRPr="00434422">
              <w:t>96.49</w:t>
            </w:r>
            <w:r w:rsidR="00167017" w:rsidRPr="00434422">
              <w:t>(4)</w:t>
            </w:r>
          </w:p>
        </w:tc>
        <w:tc>
          <w:tcPr>
            <w:tcW w:w="0" w:type="auto"/>
          </w:tcPr>
          <w:p w14:paraId="6BD6E0BF" w14:textId="796EC3BB" w:rsidR="005E7F6D" w:rsidRPr="00434422" w:rsidRDefault="005E7F6D" w:rsidP="003A6C13">
            <w:r w:rsidRPr="00434422">
              <w:t>97.38</w:t>
            </w:r>
            <w:r w:rsidR="00E96E25" w:rsidRPr="00434422">
              <w:t>(6)</w:t>
            </w:r>
          </w:p>
        </w:tc>
        <w:tc>
          <w:tcPr>
            <w:tcW w:w="0" w:type="auto"/>
          </w:tcPr>
          <w:p w14:paraId="2D78EF42" w14:textId="5C068666" w:rsidR="005E7F6D" w:rsidRPr="00434422" w:rsidRDefault="005E7F6D" w:rsidP="003A6C13">
            <w:r w:rsidRPr="00434422">
              <w:t>22.24</w:t>
            </w:r>
            <w:r w:rsidR="004F74C9" w:rsidRPr="00434422">
              <w:t>(5)</w:t>
            </w:r>
          </w:p>
        </w:tc>
        <w:tc>
          <w:tcPr>
            <w:tcW w:w="0" w:type="auto"/>
          </w:tcPr>
          <w:p w14:paraId="137F71CC" w14:textId="0F6C1BC7" w:rsidR="005E7F6D" w:rsidRPr="00434422" w:rsidRDefault="005E7F6D" w:rsidP="003A6C13">
            <w:r w:rsidRPr="00434422">
              <w:t>1.08</w:t>
            </w:r>
            <w:r w:rsidR="0086352A" w:rsidRPr="00434422">
              <w:t>(6)</w:t>
            </w:r>
          </w:p>
        </w:tc>
      </w:tr>
      <w:tr w:rsidR="005E7F6D" w:rsidRPr="00434422" w14:paraId="4F3DE763" w14:textId="77777777" w:rsidTr="00965DA5">
        <w:trPr>
          <w:jc w:val="center"/>
        </w:trPr>
        <w:tc>
          <w:tcPr>
            <w:tcW w:w="0" w:type="auto"/>
          </w:tcPr>
          <w:p w14:paraId="1DF74F3D" w14:textId="2A7E44F8" w:rsidR="005E7F6D" w:rsidRPr="00434422" w:rsidRDefault="005E7F6D" w:rsidP="003A6C13">
            <w:r w:rsidRPr="00434422">
              <w:t>Pix2Pix GAN</w:t>
            </w:r>
            <w:r w:rsidR="006E1CD6" w:rsidRPr="00434422">
              <w:fldChar w:fldCharType="begin" w:fldLock="1"/>
            </w:r>
            <w:r w:rsidR="00AA2CD9" w:rsidRPr="00434422">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2017","id":"ITEM-1","issued":{"date-parts":[["2017"]]},"title":"Image-to-image translation with conditional adversarial networks","type":"paper-conference"},"uris":["http://www.mendeley.com/documents/?uuid=9e3d01f5-86af-442e-8423-890b5af863ab","http://www.mendeley.com/documents/?uuid=a42a008e-fbb7-4eea-8dd4-33bb71aaf549","http://www.mendeley.com/documents/?uuid=d48bc7a4-a39c-4b44-9bfd-73041aa61d09"]}],"mendeley":{"formattedCitation":"[12]","plainTextFormattedCitation":"[12]","previouslyFormattedCitation":"[12]"},"properties":{"noteIndex":0},"schema":"https://github.com/citation-style-language/schema/raw/master/csl-citation.json"}</w:instrText>
            </w:r>
            <w:r w:rsidR="006E1CD6" w:rsidRPr="00434422">
              <w:fldChar w:fldCharType="separate"/>
            </w:r>
            <w:r w:rsidR="006E1CD6" w:rsidRPr="00434422">
              <w:rPr>
                <w:noProof/>
              </w:rPr>
              <w:t>[12]</w:t>
            </w:r>
            <w:r w:rsidR="006E1CD6" w:rsidRPr="00434422">
              <w:fldChar w:fldCharType="end"/>
            </w:r>
          </w:p>
        </w:tc>
        <w:tc>
          <w:tcPr>
            <w:tcW w:w="0" w:type="auto"/>
          </w:tcPr>
          <w:p w14:paraId="33A7A3BD" w14:textId="69D44B6D" w:rsidR="005E7F6D" w:rsidRPr="00434422" w:rsidRDefault="005E7F6D" w:rsidP="003A6C13">
            <w:r w:rsidRPr="00434422">
              <w:t>95.15</w:t>
            </w:r>
            <w:r w:rsidR="00066F33" w:rsidRPr="00434422">
              <w:t>(7)</w:t>
            </w:r>
          </w:p>
        </w:tc>
        <w:tc>
          <w:tcPr>
            <w:tcW w:w="0" w:type="auto"/>
          </w:tcPr>
          <w:p w14:paraId="41415590" w14:textId="3FEE7F2C" w:rsidR="005E7F6D" w:rsidRPr="00434422" w:rsidRDefault="005E7F6D" w:rsidP="003A6C13">
            <w:r w:rsidRPr="00434422">
              <w:t>96.19</w:t>
            </w:r>
            <w:r w:rsidR="00872056" w:rsidRPr="00434422">
              <w:t>(9)</w:t>
            </w:r>
          </w:p>
        </w:tc>
        <w:tc>
          <w:tcPr>
            <w:tcW w:w="0" w:type="auto"/>
          </w:tcPr>
          <w:p w14:paraId="027C4F3B" w14:textId="48B9BD1A" w:rsidR="005E7F6D" w:rsidRPr="00434422" w:rsidRDefault="005E7F6D" w:rsidP="003A6C13">
            <w:r w:rsidRPr="00434422">
              <w:t>21.55</w:t>
            </w:r>
            <w:r w:rsidR="00CF1037" w:rsidRPr="00434422">
              <w:t>(7)</w:t>
            </w:r>
          </w:p>
        </w:tc>
        <w:tc>
          <w:tcPr>
            <w:tcW w:w="0" w:type="auto"/>
          </w:tcPr>
          <w:p w14:paraId="75F83CB5" w14:textId="497102F8" w:rsidR="005E7F6D" w:rsidRPr="00434422" w:rsidRDefault="005E7F6D" w:rsidP="003A6C13">
            <w:r w:rsidRPr="00434422">
              <w:t>1.61</w:t>
            </w:r>
            <w:r w:rsidR="00EF6139" w:rsidRPr="00434422">
              <w:t>(9)</w:t>
            </w:r>
          </w:p>
        </w:tc>
      </w:tr>
      <w:tr w:rsidR="009215CB" w:rsidRPr="00434422" w14:paraId="633F562A" w14:textId="77777777" w:rsidTr="00965DA5">
        <w:trPr>
          <w:jc w:val="center"/>
        </w:trPr>
        <w:tc>
          <w:tcPr>
            <w:tcW w:w="0" w:type="auto"/>
          </w:tcPr>
          <w:p w14:paraId="6E2AABC6" w14:textId="1618C9C8" w:rsidR="009215CB" w:rsidRPr="00434422" w:rsidRDefault="009215CB" w:rsidP="003A6C13">
            <w:pPr>
              <w:rPr>
                <w:i/>
                <w:iCs/>
              </w:rPr>
            </w:pPr>
            <w:r w:rsidRPr="00434422">
              <w:t>Zhao et.al.</w:t>
            </w:r>
            <w:r w:rsidR="00822166" w:rsidRPr="00434422">
              <w:fldChar w:fldCharType="begin" w:fldLock="1"/>
            </w:r>
            <w:r w:rsidR="00AA2CD9" w:rsidRPr="00434422">
              <w:instrText>ADDIN CSL_CITATION {"citationItems":[{"id":"ITEM-1","itemData":{"DOI":"10.1016/j.patcog.2019.106968","ISSN":"00313203","abstract":"Binarization is often the first step in many document analysis tasks and plays a key role in the subsequent steps. In this paper, we formulate binarization as an image-to-image generation task and introduce the conditional generative adversarial networks (cGANs) to solve the core problem of multi-scale information combination in binarization task. Our generator consists of two stages: In the first stage, sub-generator G1 learns to extract text pixels from an input image. Different scales of the input image are processed by G1 and corresponding binary images are generated. In the second stage, our sub-generator G2 learns a combination of results at different scales from the first stage and produces the final binary result. We conduct comprehensive experiments of the proposed method on nine public document image binarization datasets. Experimental results show that compared with many classical and state-of-the-art approaches, our method gains promising performance in the accuracy and robustness of binarization.","author":[{"dropping-particle":"","family":"Zhao","given":"Jinyuan","non-dropping-particle":"","parse-names":false,"suffix":""},{"dropping-particle":"","family":"Shi","given":"Cunzhao","non-dropping-particle":"","parse-names":false,"suffix":""},{"dropping-particle":"","family":"Jia","given":"Fuxi","non-dropping-particle":"","parse-names":false,"suffix":""},{"dropping-particle":"","family":"Wang","given":"Yanna","non-dropping-particle":"","parse-names":false,"suffix":""},{"dropping-particle":"","family":"Xiao","given":"Baihua","non-dropping-particle":"","parse-names":false,"suffix":""}],"container-title":"Pattern Recognition","id":"ITEM-1","issued":{"date-parts":[["2019"]]},"title":"Document image binarization with cascaded generators of conditional generative adversarial networks","type":"article-journal"},"uris":["http://www.mendeley.com/documents/?uuid=d2dfeba3-3e41-4d20-9029-66736e207b14","http://www.mendeley.com/documents/?uuid=98857200-267f-4227-8140-331bde66a96c"]}],"mendeley":{"formattedCitation":"[23]","plainTextFormattedCitation":"[23]","previouslyFormattedCitation":"[23]"},"properties":{"noteIndex":0},"schema":"https://github.com/citation-style-language/schema/raw/master/csl-citation.json"}</w:instrText>
            </w:r>
            <w:r w:rsidR="00822166" w:rsidRPr="00434422">
              <w:fldChar w:fldCharType="separate"/>
            </w:r>
            <w:r w:rsidR="00822166" w:rsidRPr="00434422">
              <w:rPr>
                <w:noProof/>
              </w:rPr>
              <w:t>[23]</w:t>
            </w:r>
            <w:r w:rsidR="00822166" w:rsidRPr="00434422">
              <w:fldChar w:fldCharType="end"/>
            </w:r>
          </w:p>
        </w:tc>
        <w:tc>
          <w:tcPr>
            <w:tcW w:w="0" w:type="auto"/>
          </w:tcPr>
          <w:p w14:paraId="760CAE95" w14:textId="3DC41B9A" w:rsidR="009215CB" w:rsidRPr="00434422" w:rsidRDefault="00162BE2" w:rsidP="003A6C13">
            <w:r w:rsidRPr="00434422">
              <w:t>96.41</w:t>
            </w:r>
            <w:r w:rsidR="00167017" w:rsidRPr="00434422">
              <w:t>(5)</w:t>
            </w:r>
          </w:p>
        </w:tc>
        <w:tc>
          <w:tcPr>
            <w:tcW w:w="0" w:type="auto"/>
          </w:tcPr>
          <w:p w14:paraId="5F927A72" w14:textId="6BC9503F" w:rsidR="009215CB" w:rsidRPr="00434422" w:rsidRDefault="00162BE2" w:rsidP="003A6C13">
            <w:r w:rsidRPr="00434422">
              <w:t>97.55</w:t>
            </w:r>
            <w:r w:rsidR="00BE6655" w:rsidRPr="00434422">
              <w:t>(4)</w:t>
            </w:r>
          </w:p>
        </w:tc>
        <w:tc>
          <w:tcPr>
            <w:tcW w:w="0" w:type="auto"/>
          </w:tcPr>
          <w:p w14:paraId="11704C0C" w14:textId="69401489" w:rsidR="009215CB" w:rsidRPr="00434422" w:rsidRDefault="00162BE2" w:rsidP="003A6C13">
            <w:r w:rsidRPr="00434422">
              <w:t>22.12</w:t>
            </w:r>
            <w:r w:rsidR="00AA47F8" w:rsidRPr="00434422">
              <w:t>(6)</w:t>
            </w:r>
          </w:p>
        </w:tc>
        <w:tc>
          <w:tcPr>
            <w:tcW w:w="0" w:type="auto"/>
          </w:tcPr>
          <w:p w14:paraId="1C2219AA" w14:textId="5BC36AE0" w:rsidR="009215CB" w:rsidRPr="00434422" w:rsidRDefault="00162BE2" w:rsidP="003A6C13">
            <w:r w:rsidRPr="00434422">
              <w:t>1.07</w:t>
            </w:r>
            <w:r w:rsidR="00ED001E" w:rsidRPr="00434422">
              <w:t>(5)</w:t>
            </w:r>
          </w:p>
        </w:tc>
      </w:tr>
      <w:tr w:rsidR="00933CBB" w:rsidRPr="00434422" w14:paraId="51F5D8EF" w14:textId="77777777" w:rsidTr="00965DA5">
        <w:trPr>
          <w:jc w:val="center"/>
        </w:trPr>
        <w:tc>
          <w:tcPr>
            <w:tcW w:w="0" w:type="auto"/>
          </w:tcPr>
          <w:p w14:paraId="14E2A6A5" w14:textId="77777777" w:rsidR="00933CBB" w:rsidRPr="00434422" w:rsidRDefault="00933CBB" w:rsidP="00933CBB">
            <w:r w:rsidRPr="00434422">
              <w:rPr>
                <w:i/>
                <w:iCs/>
              </w:rPr>
              <w:t>DD-GAN</w:t>
            </w:r>
          </w:p>
        </w:tc>
        <w:tc>
          <w:tcPr>
            <w:tcW w:w="0" w:type="auto"/>
            <w:vAlign w:val="bottom"/>
          </w:tcPr>
          <w:p w14:paraId="561FCE13" w14:textId="712CB5E0" w:rsidR="00933CBB" w:rsidRPr="00434422" w:rsidRDefault="00933CBB" w:rsidP="00933CBB">
            <w:pPr>
              <w:rPr>
                <w:i/>
                <w:iCs/>
              </w:rPr>
            </w:pPr>
            <w:r w:rsidRPr="00434422">
              <w:rPr>
                <w:i/>
                <w:iCs/>
                <w:color w:val="000000"/>
              </w:rPr>
              <w:t>96.27</w:t>
            </w:r>
            <w:r w:rsidR="00154D1F" w:rsidRPr="00434422">
              <w:rPr>
                <w:i/>
                <w:iCs/>
                <w:color w:val="000000"/>
              </w:rPr>
              <w:t>(6)</w:t>
            </w:r>
          </w:p>
        </w:tc>
        <w:tc>
          <w:tcPr>
            <w:tcW w:w="0" w:type="auto"/>
            <w:vAlign w:val="bottom"/>
          </w:tcPr>
          <w:p w14:paraId="1D318958" w14:textId="525B04EB" w:rsidR="00933CBB" w:rsidRPr="00434422" w:rsidRDefault="00933CBB" w:rsidP="00933CBB">
            <w:pPr>
              <w:rPr>
                <w:b/>
                <w:bCs/>
                <w:i/>
                <w:iCs/>
              </w:rPr>
            </w:pPr>
            <w:r w:rsidRPr="00434422">
              <w:rPr>
                <w:b/>
                <w:bCs/>
                <w:i/>
                <w:iCs/>
                <w:color w:val="000000"/>
              </w:rPr>
              <w:t>97.6</w:t>
            </w:r>
            <w:r w:rsidR="00ED0BDF" w:rsidRPr="00434422">
              <w:rPr>
                <w:b/>
                <w:bCs/>
                <w:i/>
                <w:iCs/>
                <w:color w:val="000000"/>
              </w:rPr>
              <w:t>6</w:t>
            </w:r>
            <w:r w:rsidR="00857524" w:rsidRPr="00434422">
              <w:rPr>
                <w:b/>
                <w:bCs/>
                <w:i/>
                <w:iCs/>
                <w:color w:val="000000"/>
              </w:rPr>
              <w:t>(1)</w:t>
            </w:r>
          </w:p>
        </w:tc>
        <w:tc>
          <w:tcPr>
            <w:tcW w:w="0" w:type="auto"/>
            <w:vAlign w:val="bottom"/>
          </w:tcPr>
          <w:p w14:paraId="106EB1AA" w14:textId="7289B119" w:rsidR="00933CBB" w:rsidRPr="00434422" w:rsidRDefault="00933CBB" w:rsidP="00933CBB">
            <w:pPr>
              <w:rPr>
                <w:i/>
                <w:iCs/>
              </w:rPr>
            </w:pPr>
            <w:r w:rsidRPr="00434422">
              <w:rPr>
                <w:i/>
                <w:iCs/>
                <w:color w:val="000000"/>
              </w:rPr>
              <w:t>22.60</w:t>
            </w:r>
            <w:r w:rsidR="00901D49" w:rsidRPr="00434422">
              <w:rPr>
                <w:i/>
                <w:iCs/>
                <w:color w:val="000000"/>
              </w:rPr>
              <w:t>(3)</w:t>
            </w:r>
          </w:p>
        </w:tc>
        <w:tc>
          <w:tcPr>
            <w:tcW w:w="0" w:type="auto"/>
            <w:vAlign w:val="bottom"/>
          </w:tcPr>
          <w:p w14:paraId="01A27F2F" w14:textId="725AFD7E" w:rsidR="00933CBB" w:rsidRPr="00434422" w:rsidRDefault="00933CBB" w:rsidP="00933CBB">
            <w:pPr>
              <w:rPr>
                <w:i/>
                <w:iCs/>
              </w:rPr>
            </w:pPr>
            <w:r w:rsidRPr="00434422">
              <w:rPr>
                <w:i/>
                <w:iCs/>
                <w:color w:val="000000"/>
              </w:rPr>
              <w:t>1.27</w:t>
            </w:r>
            <w:r w:rsidR="00E67E81" w:rsidRPr="00434422">
              <w:rPr>
                <w:i/>
                <w:iCs/>
                <w:color w:val="000000"/>
              </w:rPr>
              <w:t>(7)</w:t>
            </w:r>
          </w:p>
        </w:tc>
      </w:tr>
    </w:tbl>
    <w:p w14:paraId="36F9379F" w14:textId="5BB73CBB" w:rsidR="005E7F6D" w:rsidRPr="00434422" w:rsidRDefault="005E7F6D" w:rsidP="005E7F6D"/>
    <w:p w14:paraId="1CE50773" w14:textId="77777777" w:rsidR="00B87F34" w:rsidRPr="00434422" w:rsidRDefault="00B87F34" w:rsidP="00B87F34">
      <w:pPr>
        <w:jc w:val="center"/>
        <w:rPr>
          <w:sz w:val="16"/>
          <w:szCs w:val="16"/>
        </w:rPr>
      </w:pPr>
      <w:r w:rsidRPr="00434422">
        <w:rPr>
          <w:rStyle w:val="Heading1Char"/>
          <w:sz w:val="16"/>
          <w:szCs w:val="16"/>
        </w:rPr>
        <w:t>TABLE III</w:t>
      </w:r>
      <w:r w:rsidRPr="00434422">
        <w:rPr>
          <w:sz w:val="16"/>
          <w:szCs w:val="16"/>
        </w:rPr>
        <w:t xml:space="preserve"> </w:t>
      </w:r>
    </w:p>
    <w:p w14:paraId="1FA1CA92" w14:textId="5DE899DA" w:rsidR="00B87F34" w:rsidRPr="00434422" w:rsidRDefault="004A1B05" w:rsidP="00B87F34">
      <w:pPr>
        <w:jc w:val="center"/>
        <w:rPr>
          <w:sz w:val="16"/>
          <w:szCs w:val="16"/>
        </w:rPr>
      </w:pPr>
      <w:r w:rsidRPr="00434422">
        <w:rPr>
          <w:sz w:val="16"/>
          <w:szCs w:val="16"/>
        </w:rPr>
        <w:t>RESULTS</w:t>
      </w:r>
      <w:r w:rsidR="00B87F34" w:rsidRPr="00434422">
        <w:rPr>
          <w:sz w:val="16"/>
          <w:szCs w:val="16"/>
        </w:rPr>
        <w:t xml:space="preserve"> ON H-DIBCO 2016 DATASET</w:t>
      </w:r>
    </w:p>
    <w:tbl>
      <w:tblPr>
        <w:tblStyle w:val="TableGrid"/>
        <w:tblW w:w="0" w:type="auto"/>
        <w:jc w:val="center"/>
        <w:tblLook w:val="04A0" w:firstRow="1" w:lastRow="0" w:firstColumn="1" w:lastColumn="0" w:noHBand="0" w:noVBand="1"/>
      </w:tblPr>
      <w:tblGrid>
        <w:gridCol w:w="1717"/>
        <w:gridCol w:w="1000"/>
        <w:gridCol w:w="1000"/>
        <w:gridCol w:w="1000"/>
        <w:gridCol w:w="900"/>
      </w:tblGrid>
      <w:tr w:rsidR="005E7F6D" w:rsidRPr="00434422" w14:paraId="0AAD32FC" w14:textId="77777777" w:rsidTr="00965DA5">
        <w:trPr>
          <w:jc w:val="center"/>
        </w:trPr>
        <w:tc>
          <w:tcPr>
            <w:tcW w:w="0" w:type="auto"/>
          </w:tcPr>
          <w:p w14:paraId="11D79041" w14:textId="77777777" w:rsidR="005E7F6D" w:rsidRPr="00434422" w:rsidRDefault="005E7F6D" w:rsidP="003A6C13">
            <w:r w:rsidRPr="00434422">
              <w:rPr>
                <w:b/>
                <w:bCs/>
              </w:rPr>
              <w:t>Method</w:t>
            </w:r>
          </w:p>
        </w:tc>
        <w:tc>
          <w:tcPr>
            <w:tcW w:w="0" w:type="auto"/>
          </w:tcPr>
          <w:p w14:paraId="15C5B7A7" w14:textId="77777777" w:rsidR="005E7F6D" w:rsidRPr="00434422" w:rsidRDefault="005E7F6D" w:rsidP="003A6C13">
            <w:r w:rsidRPr="00434422">
              <w:rPr>
                <w:b/>
                <w:bCs/>
              </w:rPr>
              <w:t>FM</w:t>
            </w:r>
          </w:p>
        </w:tc>
        <w:tc>
          <w:tcPr>
            <w:tcW w:w="0" w:type="auto"/>
          </w:tcPr>
          <w:p w14:paraId="5D233152" w14:textId="77777777" w:rsidR="005E7F6D" w:rsidRPr="00434422" w:rsidRDefault="005E7F6D" w:rsidP="003A6C13">
            <w:r w:rsidRPr="00434422">
              <w:rPr>
                <w:b/>
                <w:bCs/>
              </w:rPr>
              <w:t>P-FM</w:t>
            </w:r>
          </w:p>
        </w:tc>
        <w:tc>
          <w:tcPr>
            <w:tcW w:w="0" w:type="auto"/>
          </w:tcPr>
          <w:p w14:paraId="2A2804B6" w14:textId="77777777" w:rsidR="005E7F6D" w:rsidRPr="00434422" w:rsidRDefault="005E7F6D" w:rsidP="003A6C13">
            <w:r w:rsidRPr="00434422">
              <w:rPr>
                <w:b/>
                <w:bCs/>
              </w:rPr>
              <w:t>PSNR</w:t>
            </w:r>
          </w:p>
        </w:tc>
        <w:tc>
          <w:tcPr>
            <w:tcW w:w="0" w:type="auto"/>
          </w:tcPr>
          <w:p w14:paraId="5C497F80" w14:textId="77777777" w:rsidR="005E7F6D" w:rsidRPr="00434422" w:rsidRDefault="005E7F6D" w:rsidP="003A6C13">
            <w:r w:rsidRPr="00434422">
              <w:rPr>
                <w:b/>
                <w:bCs/>
              </w:rPr>
              <w:t>DRD</w:t>
            </w:r>
          </w:p>
        </w:tc>
      </w:tr>
      <w:tr w:rsidR="005E7F6D" w:rsidRPr="00434422" w14:paraId="4C6D635E" w14:textId="77777777" w:rsidTr="00965DA5">
        <w:trPr>
          <w:jc w:val="center"/>
        </w:trPr>
        <w:tc>
          <w:tcPr>
            <w:tcW w:w="0" w:type="auto"/>
          </w:tcPr>
          <w:p w14:paraId="3189AD16" w14:textId="77777777" w:rsidR="005E7F6D" w:rsidRPr="00434422" w:rsidRDefault="005E7F6D" w:rsidP="003A6C13">
            <w:r w:rsidRPr="00434422">
              <w:t>Comp #1</w:t>
            </w:r>
          </w:p>
        </w:tc>
        <w:tc>
          <w:tcPr>
            <w:tcW w:w="0" w:type="auto"/>
          </w:tcPr>
          <w:p w14:paraId="09C20009" w14:textId="471659C7" w:rsidR="005E7F6D" w:rsidRPr="00434422" w:rsidRDefault="005E7F6D" w:rsidP="003A6C13">
            <w:r w:rsidRPr="00434422">
              <w:t>87.61</w:t>
            </w:r>
            <w:r w:rsidR="00B53719" w:rsidRPr="00434422">
              <w:t>(10)</w:t>
            </w:r>
          </w:p>
        </w:tc>
        <w:tc>
          <w:tcPr>
            <w:tcW w:w="0" w:type="auto"/>
          </w:tcPr>
          <w:p w14:paraId="728800FB" w14:textId="3E331E41" w:rsidR="005E7F6D" w:rsidRPr="00434422" w:rsidRDefault="005E7F6D" w:rsidP="003A6C13">
            <w:r w:rsidRPr="00434422">
              <w:t>91.28</w:t>
            </w:r>
            <w:r w:rsidR="00D95504" w:rsidRPr="00434422">
              <w:t>(11)</w:t>
            </w:r>
          </w:p>
        </w:tc>
        <w:tc>
          <w:tcPr>
            <w:tcW w:w="0" w:type="auto"/>
          </w:tcPr>
          <w:p w14:paraId="669A815C" w14:textId="0B13DA16" w:rsidR="005E7F6D" w:rsidRPr="00434422" w:rsidRDefault="005E7F6D" w:rsidP="003A6C13">
            <w:r w:rsidRPr="00434422">
              <w:t>18.11</w:t>
            </w:r>
            <w:r w:rsidR="00A81D10" w:rsidRPr="00434422">
              <w:t>(10)</w:t>
            </w:r>
          </w:p>
        </w:tc>
        <w:tc>
          <w:tcPr>
            <w:tcW w:w="0" w:type="auto"/>
          </w:tcPr>
          <w:p w14:paraId="5061A114" w14:textId="0F1F0254" w:rsidR="005E7F6D" w:rsidRPr="00434422" w:rsidRDefault="005E7F6D" w:rsidP="003A6C13">
            <w:r w:rsidRPr="00434422">
              <w:t>5.21</w:t>
            </w:r>
            <w:r w:rsidR="00F847BF" w:rsidRPr="00434422">
              <w:t>(10)</w:t>
            </w:r>
          </w:p>
        </w:tc>
      </w:tr>
      <w:tr w:rsidR="005E7F6D" w:rsidRPr="00434422" w14:paraId="51D63C4C" w14:textId="77777777" w:rsidTr="00965DA5">
        <w:trPr>
          <w:jc w:val="center"/>
        </w:trPr>
        <w:tc>
          <w:tcPr>
            <w:tcW w:w="0" w:type="auto"/>
          </w:tcPr>
          <w:p w14:paraId="1B89E498" w14:textId="77777777" w:rsidR="005E7F6D" w:rsidRPr="00434422" w:rsidRDefault="005E7F6D" w:rsidP="003A6C13">
            <w:r w:rsidRPr="00434422">
              <w:t>Comp #2</w:t>
            </w:r>
          </w:p>
        </w:tc>
        <w:tc>
          <w:tcPr>
            <w:tcW w:w="0" w:type="auto"/>
          </w:tcPr>
          <w:p w14:paraId="14134DB9" w14:textId="19B7425D" w:rsidR="005E7F6D" w:rsidRPr="00434422" w:rsidRDefault="005E7F6D" w:rsidP="003A6C13">
            <w:r w:rsidRPr="00434422">
              <w:t>88.72</w:t>
            </w:r>
            <w:r w:rsidR="00B53719" w:rsidRPr="00434422">
              <w:t>(8)</w:t>
            </w:r>
          </w:p>
        </w:tc>
        <w:tc>
          <w:tcPr>
            <w:tcW w:w="0" w:type="auto"/>
          </w:tcPr>
          <w:p w14:paraId="43997604" w14:textId="0DA3E7DB" w:rsidR="005E7F6D" w:rsidRPr="00434422" w:rsidRDefault="005E7F6D" w:rsidP="003A6C13">
            <w:r w:rsidRPr="00434422">
              <w:t>91.84</w:t>
            </w:r>
            <w:r w:rsidR="00D95504" w:rsidRPr="00434422">
              <w:t>(9)</w:t>
            </w:r>
          </w:p>
        </w:tc>
        <w:tc>
          <w:tcPr>
            <w:tcW w:w="0" w:type="auto"/>
          </w:tcPr>
          <w:p w14:paraId="7151600D" w14:textId="4F6BF52F" w:rsidR="005E7F6D" w:rsidRPr="00434422" w:rsidRDefault="005E7F6D" w:rsidP="003A6C13">
            <w:r w:rsidRPr="00434422">
              <w:t>18.45</w:t>
            </w:r>
            <w:r w:rsidR="00A81D10" w:rsidRPr="00434422">
              <w:t>(8)</w:t>
            </w:r>
          </w:p>
        </w:tc>
        <w:tc>
          <w:tcPr>
            <w:tcW w:w="0" w:type="auto"/>
          </w:tcPr>
          <w:p w14:paraId="59DEC271" w14:textId="7AA92630" w:rsidR="005E7F6D" w:rsidRPr="00434422" w:rsidRDefault="005E7F6D" w:rsidP="003A6C13">
            <w:r w:rsidRPr="00434422">
              <w:t>3.88</w:t>
            </w:r>
            <w:r w:rsidR="00F847BF" w:rsidRPr="00434422">
              <w:t>(7)</w:t>
            </w:r>
          </w:p>
        </w:tc>
      </w:tr>
      <w:tr w:rsidR="005E7F6D" w:rsidRPr="00434422" w14:paraId="616AD9E9" w14:textId="77777777" w:rsidTr="00965DA5">
        <w:trPr>
          <w:jc w:val="center"/>
        </w:trPr>
        <w:tc>
          <w:tcPr>
            <w:tcW w:w="0" w:type="auto"/>
          </w:tcPr>
          <w:p w14:paraId="22D401E2" w14:textId="77777777" w:rsidR="005E7F6D" w:rsidRPr="00434422" w:rsidRDefault="005E7F6D" w:rsidP="003A6C13">
            <w:r w:rsidRPr="00434422">
              <w:t>Comp #3</w:t>
            </w:r>
          </w:p>
        </w:tc>
        <w:tc>
          <w:tcPr>
            <w:tcW w:w="0" w:type="auto"/>
          </w:tcPr>
          <w:p w14:paraId="3A58FF83" w14:textId="271B2D09" w:rsidR="00B53719" w:rsidRPr="00434422" w:rsidRDefault="005E7F6D" w:rsidP="003A6C13">
            <w:r w:rsidRPr="00434422">
              <w:t>88.47</w:t>
            </w:r>
            <w:r w:rsidR="00B53719" w:rsidRPr="00434422">
              <w:t>(9)</w:t>
            </w:r>
          </w:p>
        </w:tc>
        <w:tc>
          <w:tcPr>
            <w:tcW w:w="0" w:type="auto"/>
          </w:tcPr>
          <w:p w14:paraId="034F1837" w14:textId="5F2A7982" w:rsidR="005E7F6D" w:rsidRPr="00434422" w:rsidRDefault="005E7F6D" w:rsidP="003A6C13">
            <w:r w:rsidRPr="00434422">
              <w:t>91.71</w:t>
            </w:r>
            <w:r w:rsidR="00D95504" w:rsidRPr="00434422">
              <w:t>(10)</w:t>
            </w:r>
          </w:p>
        </w:tc>
        <w:tc>
          <w:tcPr>
            <w:tcW w:w="0" w:type="auto"/>
          </w:tcPr>
          <w:p w14:paraId="0C609E5F" w14:textId="17F4FDA1" w:rsidR="005E7F6D" w:rsidRPr="00434422" w:rsidRDefault="005E7F6D" w:rsidP="003A6C13">
            <w:r w:rsidRPr="00434422">
              <w:t>18.29</w:t>
            </w:r>
            <w:r w:rsidR="00A81D10" w:rsidRPr="00434422">
              <w:t>(9)</w:t>
            </w:r>
          </w:p>
        </w:tc>
        <w:tc>
          <w:tcPr>
            <w:tcW w:w="0" w:type="auto"/>
          </w:tcPr>
          <w:p w14:paraId="71A85251" w14:textId="0FCC6BB4" w:rsidR="005E7F6D" w:rsidRPr="00434422" w:rsidRDefault="005E7F6D" w:rsidP="003A6C13">
            <w:r w:rsidRPr="00434422">
              <w:t>3.93</w:t>
            </w:r>
            <w:r w:rsidR="00F847BF" w:rsidRPr="00434422">
              <w:t>(8)</w:t>
            </w:r>
          </w:p>
        </w:tc>
      </w:tr>
      <w:tr w:rsidR="005E7F6D" w:rsidRPr="00434422" w14:paraId="24EE390D" w14:textId="77777777" w:rsidTr="00965DA5">
        <w:trPr>
          <w:jc w:val="center"/>
        </w:trPr>
        <w:tc>
          <w:tcPr>
            <w:tcW w:w="0" w:type="auto"/>
          </w:tcPr>
          <w:p w14:paraId="5B36B14F" w14:textId="5EAECA82" w:rsidR="005E7F6D" w:rsidRPr="00434422" w:rsidRDefault="005E7F6D" w:rsidP="003A6C13">
            <w:proofErr w:type="spellStart"/>
            <w:r w:rsidRPr="00434422">
              <w:t>GiB</w:t>
            </w:r>
            <w:proofErr w:type="spellEnd"/>
            <w:r w:rsidR="004A1B05" w:rsidRPr="00434422">
              <w:t xml:space="preserve"> </w:t>
            </w:r>
            <w:r w:rsidR="00C3025F" w:rsidRPr="00434422">
              <w:fldChar w:fldCharType="begin" w:fldLock="1"/>
            </w:r>
            <w:r w:rsidR="00AA2CD9" w:rsidRPr="00434422">
              <w:instrText>ADDIN CSL_CITATION {"citationItems":[{"id":"ITEM-1","itemData":{"DOI":"10.1109/TIP.2018.2878959","ISSN":"10577149","abstract":"Document image binarization classifies each pixel in an input document image as either foreground or background under the assumption that the document is pseudo binary in nature. However, noise introduced during acquisition or due to aging or handling of the document can make binarization a challenging task. This paper presents a novel game theory inspired binarization technique for degraded document images. A two-player, non-zero-sum, non-cooperative game is designed at the pixel level to extract the local information, which is then fed to a K -means algorithm to classify a pixel as foreground or background. We also present a preprocessing step that is performed to eliminate the intensity variation that often appears in the background and a post-processing step to refine the results. The method is tested on seven publicly available datasets, namely, DIBCO 2009-14 and 2016. The experimental results show that game theory inspired binarization outperforms competing state-of-the-art methods in most cases.","author":[{"dropping-particle":"","family":"Bhowmik","given":"Showmik","non-dropping-particle":"","parse-names":false,"suffix":""},{"dropping-particle":"","family":"Sarkar","given":"Ram","non-dropping-particle":"","parse-names":false,"suffix":""},{"dropping-particle":"","family":"Das","given":"Bishwadeep","non-dropping-particle":"","parse-names":false,"suffix":""},{"dropping-particle":"","family":"Doermann","given":"David","non-dropping-particle":"","parse-names":false,"suffix":""}],"container-title":"IEEE Transactions on Image Processing","id":"ITEM-1","issued":{"date-parts":[["2019"]]},"title":"GiB: A game theory inspired binarization technique for degraded document images","type":"article-journal"},"uris":["http://www.mendeley.com/documents/?uuid=1a64552f-4fa4-4ca8-bbb1-6a18889e5910","http://www.mendeley.com/documents/?uuid=90af50d9-55e9-4f2c-ae16-5fcba66a71db"]}],"mendeley":{"formattedCitation":"[20]","plainTextFormattedCitation":"[20]","previouslyFormattedCitation":"[20]"},"properties":{"noteIndex":0},"schema":"https://github.com/citation-style-language/schema/raw/master/csl-citation.json"}</w:instrText>
            </w:r>
            <w:r w:rsidR="00C3025F" w:rsidRPr="00434422">
              <w:fldChar w:fldCharType="separate"/>
            </w:r>
            <w:r w:rsidR="00175224" w:rsidRPr="00434422">
              <w:rPr>
                <w:noProof/>
              </w:rPr>
              <w:t>[20]</w:t>
            </w:r>
            <w:r w:rsidR="00C3025F" w:rsidRPr="00434422">
              <w:fldChar w:fldCharType="end"/>
            </w:r>
          </w:p>
        </w:tc>
        <w:tc>
          <w:tcPr>
            <w:tcW w:w="0" w:type="auto"/>
          </w:tcPr>
          <w:p w14:paraId="5C3D1297" w14:textId="7572148B" w:rsidR="005E7F6D" w:rsidRPr="00434422" w:rsidRDefault="005E7F6D" w:rsidP="003A6C13">
            <w:r w:rsidRPr="00434422">
              <w:rPr>
                <w:b/>
                <w:bCs/>
              </w:rPr>
              <w:t>91.15</w:t>
            </w:r>
            <w:r w:rsidR="00B53719" w:rsidRPr="00434422">
              <w:rPr>
                <w:b/>
                <w:bCs/>
              </w:rPr>
              <w:t>(2)</w:t>
            </w:r>
          </w:p>
        </w:tc>
        <w:tc>
          <w:tcPr>
            <w:tcW w:w="0" w:type="auto"/>
          </w:tcPr>
          <w:p w14:paraId="2DFF2477" w14:textId="343F3222" w:rsidR="005E7F6D" w:rsidRPr="00434422" w:rsidRDefault="005E7F6D" w:rsidP="003A6C13">
            <w:r w:rsidRPr="00434422">
              <w:t>93.03</w:t>
            </w:r>
            <w:r w:rsidR="00D95504" w:rsidRPr="00434422">
              <w:t>(6)</w:t>
            </w:r>
          </w:p>
        </w:tc>
        <w:tc>
          <w:tcPr>
            <w:tcW w:w="0" w:type="auto"/>
          </w:tcPr>
          <w:p w14:paraId="3026BB81" w14:textId="2A80E9CE" w:rsidR="005E7F6D" w:rsidRPr="00434422" w:rsidRDefault="005E7F6D" w:rsidP="003A6C13">
            <w:r w:rsidRPr="00434422">
              <w:t>19.18</w:t>
            </w:r>
            <w:r w:rsidR="00A81D10" w:rsidRPr="00434422">
              <w:t>(3)</w:t>
            </w:r>
          </w:p>
        </w:tc>
        <w:tc>
          <w:tcPr>
            <w:tcW w:w="0" w:type="auto"/>
          </w:tcPr>
          <w:p w14:paraId="58F40846" w14:textId="21203ADE" w:rsidR="005E7F6D" w:rsidRPr="00434422" w:rsidRDefault="005E7F6D" w:rsidP="003A6C13">
            <w:r w:rsidRPr="00434422">
              <w:rPr>
                <w:b/>
                <w:bCs/>
              </w:rPr>
              <w:t>3.20</w:t>
            </w:r>
            <w:r w:rsidR="00F847BF" w:rsidRPr="00434422">
              <w:rPr>
                <w:b/>
                <w:bCs/>
              </w:rPr>
              <w:t>(2)</w:t>
            </w:r>
          </w:p>
        </w:tc>
      </w:tr>
      <w:tr w:rsidR="005E7F6D" w:rsidRPr="00434422" w14:paraId="4D9E07A0" w14:textId="77777777" w:rsidTr="00965DA5">
        <w:trPr>
          <w:jc w:val="center"/>
        </w:trPr>
        <w:tc>
          <w:tcPr>
            <w:tcW w:w="0" w:type="auto"/>
          </w:tcPr>
          <w:p w14:paraId="620F7678" w14:textId="24B74424" w:rsidR="005E7F6D" w:rsidRPr="00434422" w:rsidRDefault="005E7F6D" w:rsidP="003A6C13">
            <w:r w:rsidRPr="00434422">
              <w:t>TM</w:t>
            </w:r>
            <w:r w:rsidR="004A1B05" w:rsidRPr="00434422">
              <w:t xml:space="preserve"> </w:t>
            </w:r>
            <w:r w:rsidR="0094782F" w:rsidRPr="00434422">
              <w:fldChar w:fldCharType="begin" w:fldLock="1"/>
            </w:r>
            <w:r w:rsidR="00AA2CD9" w:rsidRPr="00434422">
              <w:instrText>ADDIN CSL_CITATION {"citationItems":[{"id":"ITEM-1","itemData":{"DOI":"10.1109/ICDAR.2017.25","ISBN":"9781538635865","ISSN":"15205363","abstract":"Binarization of degraded historical manuscript images is an important pre-processing step for many document processing tasks. We formulate binarization as a pixel classification learning task and apply a novel Fully Convolutional Network (FCN) architecture that operates at multiple image scales, including full resolution. The FCN is trained to optimize a continuous version of the Pseudo F-measure metric and an ensemble of FCNs outperform the competition winners on 4 of 7 DIBCO competitions. This same binarization technique can also be applied to different domains such as Palm Leaf Manuscripts with good performance. We analyze the performance of the proposed model w.r.t. the architectural hyperparameters, size and diversity of training data, and the input features chosen.","author":[{"dropping-particle":"","family":"Tensmeyer","given":"Chris","non-dropping-particle":"","parse-names":false,"suffix":""},{"dropping-particle":"","family":"Martinez","given":"Tony","non-dropping-particle":"","parse-names":false,"suffix":""}],"container-title":"Proceedings of the International Conference on Document Analysis and Recognition, ICDAR","id":"ITEM-1","issued":{"date-parts":[["2017"]]},"title":"Document Image Binarization with Fully Convolutional Neural Networks","type":"paper-conference"},"uris":["http://www.mendeley.com/documents/?uuid=c703f31d-dbc4-419b-8035-9e81a3318259","http://www.mendeley.com/documents/?uuid=66750bda-bc9c-492a-96ff-a7e837008e62"]}],"mendeley":{"formattedCitation":"[6]","plainTextFormattedCitation":"[6]","previouslyFormattedCitation":"[6]"},"properties":{"noteIndex":0},"schema":"https://github.com/citation-style-language/schema/raw/master/csl-citation.json"}</w:instrText>
            </w:r>
            <w:r w:rsidR="0094782F" w:rsidRPr="00434422">
              <w:fldChar w:fldCharType="separate"/>
            </w:r>
            <w:r w:rsidR="0094782F" w:rsidRPr="00434422">
              <w:rPr>
                <w:noProof/>
              </w:rPr>
              <w:t>[6]</w:t>
            </w:r>
            <w:r w:rsidR="0094782F" w:rsidRPr="00434422">
              <w:fldChar w:fldCharType="end"/>
            </w:r>
          </w:p>
        </w:tc>
        <w:tc>
          <w:tcPr>
            <w:tcW w:w="0" w:type="auto"/>
          </w:tcPr>
          <w:p w14:paraId="0640D621" w14:textId="4E4B3BC2" w:rsidR="005E7F6D" w:rsidRPr="00434422" w:rsidRDefault="005E7F6D" w:rsidP="003A6C13">
            <w:r w:rsidRPr="00434422">
              <w:t>89.52</w:t>
            </w:r>
            <w:r w:rsidR="00B53719" w:rsidRPr="00434422">
              <w:t>(7)</w:t>
            </w:r>
          </w:p>
        </w:tc>
        <w:tc>
          <w:tcPr>
            <w:tcW w:w="0" w:type="auto"/>
          </w:tcPr>
          <w:p w14:paraId="00635F1F" w14:textId="6FCA5B54" w:rsidR="005E7F6D" w:rsidRPr="00434422" w:rsidRDefault="005E7F6D" w:rsidP="003A6C13">
            <w:r w:rsidRPr="00434422">
              <w:t>93.76</w:t>
            </w:r>
            <w:r w:rsidR="00D95504" w:rsidRPr="00434422">
              <w:t>(3)</w:t>
            </w:r>
          </w:p>
        </w:tc>
        <w:tc>
          <w:tcPr>
            <w:tcW w:w="0" w:type="auto"/>
          </w:tcPr>
          <w:p w14:paraId="7F44E566" w14:textId="1CB79194" w:rsidR="005E7F6D" w:rsidRPr="00434422" w:rsidRDefault="005E7F6D" w:rsidP="003A6C13">
            <w:r w:rsidRPr="00434422">
              <w:t>18.67</w:t>
            </w:r>
            <w:r w:rsidR="00A81D10" w:rsidRPr="00434422">
              <w:t>(7)</w:t>
            </w:r>
          </w:p>
        </w:tc>
        <w:tc>
          <w:tcPr>
            <w:tcW w:w="0" w:type="auto"/>
          </w:tcPr>
          <w:p w14:paraId="112182A7" w14:textId="1E9F9C7C" w:rsidR="005E7F6D" w:rsidRPr="00434422" w:rsidRDefault="005E7F6D" w:rsidP="003A6C13">
            <w:r w:rsidRPr="00434422">
              <w:t>3.76</w:t>
            </w:r>
            <w:r w:rsidR="00F847BF" w:rsidRPr="00434422">
              <w:t>(5)</w:t>
            </w:r>
          </w:p>
        </w:tc>
      </w:tr>
      <w:tr w:rsidR="005E7F6D" w:rsidRPr="00434422" w14:paraId="6AEA1804" w14:textId="77777777" w:rsidTr="00965DA5">
        <w:trPr>
          <w:jc w:val="center"/>
        </w:trPr>
        <w:tc>
          <w:tcPr>
            <w:tcW w:w="0" w:type="auto"/>
          </w:tcPr>
          <w:p w14:paraId="42975F7D" w14:textId="2DF04679" w:rsidR="005E7F6D" w:rsidRPr="00434422" w:rsidRDefault="005E7F6D" w:rsidP="003A6C13">
            <w:r w:rsidRPr="00434422">
              <w:t>HDSN</w:t>
            </w:r>
            <w:r w:rsidR="004A1B05" w:rsidRPr="00434422">
              <w:t xml:space="preserve"> </w:t>
            </w:r>
            <w:r w:rsidR="00BA755E" w:rsidRPr="00434422">
              <w:fldChar w:fldCharType="begin" w:fldLock="1"/>
            </w:r>
            <w:r w:rsidR="00AA2CD9" w:rsidRPr="00434422">
              <w:instrText>ADDIN CSL_CITATION {"citationItems":[{"id":"ITEM-1","itemData":{"DOI":"10.1016/j.patcog.2017.08.025","ISSN":"00313203","abstract":"The binarization of degraded document images is a challenging problem in terms of document analysis. Binarization is a classification process in which intra-image pixels are assigned to either of the two following classes: foreground text and background. Most of the algorithms are constructed on low-level features in an unsupervised manner, and the consequent disenabling of full utilization of input-domain knowledge considerably limits distinguishing of background noises from the foreground. In this paper, a novel supervised-binarization method is proposed, in which a hierarchical deep supervised network (DSN) architecture is learned for the prediction of the text pixels at different feature levels. With higher-level features, the network can differentiate text pixels from background noises, whereby severe degradations that occur in document images can be managed. Alternatively, foreground maps that are predicted at lower-level features present a higher visual quality at the boundary area. Compared with those of traditional algorithms, binary images generated by our architecture have cleaner background and better-preserved strokes. The proposed approach achieves state-of-the-art results over widely used DIBCO datasets, revealing the robustness of the presented method.","author":[{"dropping-particle":"","family":"Vo","given":"Quang Nhat","non-dropping-particle":"","parse-names":false,"suffix":""},{"dropping-particle":"","family":"Kim","given":"Soo Hyung","non-dropping-particle":"","parse-names":false,"suffix":""},{"dropping-particle":"","family":"Yang","given":"Hyung Jeong","non-dropping-particle":"","parse-names":false,"suffix":""},{"dropping-particle":"","family":"Lee","given":"Gueesang","non-dropping-particle":"","parse-names":false,"suffix":""}],"container-title":"Pattern Recognition","id":"ITEM-1","issued":{"date-parts":[["2018"]]},"title":"Binarization of degraded document images based on hierarchical deep supervised network","type":"article-journal"},"uris":["http://www.mendeley.com/documents/?uuid=e48482b8-ad2b-4542-a13a-b6d65ab8e6ed","http://www.mendeley.com/documents/?uuid=2970dae8-6e3d-40e2-8a7c-d7f9b31074fe"]}],"mendeley":{"formattedCitation":"[5]","plainTextFormattedCitation":"[5]","previouslyFormattedCitation":"[5]"},"properties":{"noteIndex":0},"schema":"https://github.com/citation-style-language/schema/raw/master/csl-citation.json"}</w:instrText>
            </w:r>
            <w:r w:rsidR="00BA755E" w:rsidRPr="00434422">
              <w:fldChar w:fldCharType="separate"/>
            </w:r>
            <w:r w:rsidR="00BA755E" w:rsidRPr="00434422">
              <w:rPr>
                <w:noProof/>
              </w:rPr>
              <w:t>[5]</w:t>
            </w:r>
            <w:r w:rsidR="00BA755E" w:rsidRPr="00434422">
              <w:fldChar w:fldCharType="end"/>
            </w:r>
          </w:p>
        </w:tc>
        <w:tc>
          <w:tcPr>
            <w:tcW w:w="0" w:type="auto"/>
          </w:tcPr>
          <w:p w14:paraId="44371A7F" w14:textId="7AB880CA" w:rsidR="005E7F6D" w:rsidRPr="00434422" w:rsidRDefault="005E7F6D" w:rsidP="003A6C13">
            <w:r w:rsidRPr="00434422">
              <w:t>90.10</w:t>
            </w:r>
            <w:r w:rsidR="00B53719" w:rsidRPr="00434422">
              <w:t>(4)</w:t>
            </w:r>
          </w:p>
        </w:tc>
        <w:tc>
          <w:tcPr>
            <w:tcW w:w="0" w:type="auto"/>
          </w:tcPr>
          <w:p w14:paraId="11005D0C" w14:textId="78FEAFBB" w:rsidR="005E7F6D" w:rsidRPr="00434422" w:rsidRDefault="005E7F6D" w:rsidP="003A6C13">
            <w:r w:rsidRPr="00434422">
              <w:t>93.57</w:t>
            </w:r>
            <w:r w:rsidR="00D95504" w:rsidRPr="00434422">
              <w:t>(4)</w:t>
            </w:r>
          </w:p>
        </w:tc>
        <w:tc>
          <w:tcPr>
            <w:tcW w:w="0" w:type="auto"/>
          </w:tcPr>
          <w:p w14:paraId="55FE3FD8" w14:textId="7593297D" w:rsidR="005E7F6D" w:rsidRPr="00434422" w:rsidRDefault="005E7F6D" w:rsidP="003A6C13">
            <w:r w:rsidRPr="00434422">
              <w:t>19.01</w:t>
            </w:r>
            <w:r w:rsidR="00A81D10" w:rsidRPr="00434422">
              <w:t>(4)</w:t>
            </w:r>
          </w:p>
        </w:tc>
        <w:tc>
          <w:tcPr>
            <w:tcW w:w="0" w:type="auto"/>
          </w:tcPr>
          <w:p w14:paraId="15E41AF0" w14:textId="0E0720E6" w:rsidR="005E7F6D" w:rsidRPr="00434422" w:rsidRDefault="005E7F6D" w:rsidP="003A6C13">
            <w:r w:rsidRPr="00434422">
              <w:t>3.58</w:t>
            </w:r>
            <w:r w:rsidR="00F847BF" w:rsidRPr="00434422">
              <w:t>(3)</w:t>
            </w:r>
          </w:p>
        </w:tc>
      </w:tr>
      <w:tr w:rsidR="005E7F6D" w:rsidRPr="00434422" w14:paraId="61456B45" w14:textId="77777777" w:rsidTr="00965DA5">
        <w:trPr>
          <w:jc w:val="center"/>
        </w:trPr>
        <w:tc>
          <w:tcPr>
            <w:tcW w:w="0" w:type="auto"/>
          </w:tcPr>
          <w:p w14:paraId="31A83F73" w14:textId="5ABB17D4" w:rsidR="005E7F6D" w:rsidRPr="00434422" w:rsidRDefault="005E7F6D" w:rsidP="003A6C13">
            <w:r w:rsidRPr="00434422">
              <w:t>Jia</w:t>
            </w:r>
            <w:r w:rsidR="004A1B05" w:rsidRPr="00434422">
              <w:t xml:space="preserve"> </w:t>
            </w:r>
            <w:r w:rsidR="00AD6870" w:rsidRPr="00434422">
              <w:fldChar w:fldCharType="begin" w:fldLock="1"/>
            </w:r>
            <w:r w:rsidR="00AA2CD9" w:rsidRPr="00434422">
              <w:instrText>ADDIN CSL_CITATION {"citationItems":[{"id":"ITEM-1","itemData":{"DOI":"10.1016/j.patcog.2017.09.032","ISSN":"00313203","abstract":"This paper presents an effective approach for the local threshold binarization of degraded document images. We utilize the structural symmetric pixels (SSPs) to calculate the local threshold in neighborhood and the voting result of multiple thresholds will determine whether one pixel belongs to the foreground or not. The SSPs are defined as the pixels around strokes whose gradient magnitudes are large enough and orientations are symmetric opposite. The compensated gradient map is used to extract the SSP so as to weaken the influence of document degradations. To extract SSP candidates with large magnitudes and distinguish the faint characters and bleed-through background, we propose an adaptive global threshold selection algorithm. To further extract pixels with opposite orientations, an iterative stroke width estimation algorithm is applied to ensure the proper size of neighborhood used in orientation judgement. At last, we present a multiple threshold vote based framework to deal with some inaccurate detections of SSP. The experimental results on seven public document image binarization datasets show that our method is accurate and robust compared with many traditional and state-of-the-art document binarization approaches based on multiple evaluation measures.","author":[{"dropping-particle":"","family":"Jia","given":"Fuxi","non-dropping-particle":"","parse-names":false,"suffix":""},{"dropping-particle":"","family":"Shi","given":"Cunzhao","non-dropping-particle":"","parse-names":false,"suffix":""},{"dropping-particle":"","family":"He","given":"Kun","non-dropping-particle":"","parse-names":false,"suffix":""},{"dropping-particle":"","family":"Wang","given":"Chunheng","non-dropping-particle":"","parse-names":false,"suffix":""},{"dropping-particle":"","family":"Xiao","given":"Baihua","non-dropping-particle":"","parse-names":false,"suffix":""}],"container-title":"Pattern Recognition","id":"ITEM-1","issued":{"date-parts":[["2018"]]},"title":"Degraded document image binarization using structural symmetry of strokes","type":"article-journal"},"uris":["http://www.mendeley.com/documents/?uuid=00cb012b-a0fa-41d2-a89d-38c393ff6a6f","http://www.mendeley.com/documents/?uuid=88caecda-c25a-4d2d-9ec8-be2d987a5a97"]}],"mendeley":{"formattedCitation":"[21]","plainTextFormattedCitation":"[21]","previouslyFormattedCitation":"[21]"},"properties":{"noteIndex":0},"schema":"https://github.com/citation-style-language/schema/raw/master/csl-citation.json"}</w:instrText>
            </w:r>
            <w:r w:rsidR="00AD6870" w:rsidRPr="00434422">
              <w:fldChar w:fldCharType="separate"/>
            </w:r>
            <w:r w:rsidR="00175224" w:rsidRPr="00434422">
              <w:rPr>
                <w:noProof/>
              </w:rPr>
              <w:t>[21]</w:t>
            </w:r>
            <w:r w:rsidR="00AD6870" w:rsidRPr="00434422">
              <w:fldChar w:fldCharType="end"/>
            </w:r>
          </w:p>
        </w:tc>
        <w:tc>
          <w:tcPr>
            <w:tcW w:w="0" w:type="auto"/>
          </w:tcPr>
          <w:p w14:paraId="1E96EB22" w14:textId="50F50627" w:rsidR="005E7F6D" w:rsidRPr="00434422" w:rsidRDefault="005E7F6D" w:rsidP="003A6C13">
            <w:r w:rsidRPr="00434422">
              <w:t>90.48</w:t>
            </w:r>
            <w:r w:rsidR="00B53719" w:rsidRPr="00434422">
              <w:t>(3)</w:t>
            </w:r>
          </w:p>
        </w:tc>
        <w:tc>
          <w:tcPr>
            <w:tcW w:w="0" w:type="auto"/>
          </w:tcPr>
          <w:p w14:paraId="1EC72E5A" w14:textId="3F1F461F" w:rsidR="005E7F6D" w:rsidRPr="00434422" w:rsidRDefault="005E7F6D" w:rsidP="003A6C13">
            <w:r w:rsidRPr="00434422">
              <w:t>93.27</w:t>
            </w:r>
            <w:r w:rsidR="00D95504" w:rsidRPr="00434422">
              <w:t>(5)</w:t>
            </w:r>
          </w:p>
        </w:tc>
        <w:tc>
          <w:tcPr>
            <w:tcW w:w="0" w:type="auto"/>
          </w:tcPr>
          <w:p w14:paraId="5A49F29C" w14:textId="25436EAD" w:rsidR="005E7F6D" w:rsidRPr="00434422" w:rsidRDefault="005E7F6D" w:rsidP="003A6C13">
            <w:r w:rsidRPr="00434422">
              <w:rPr>
                <w:b/>
                <w:bCs/>
              </w:rPr>
              <w:t>19.30</w:t>
            </w:r>
            <w:r w:rsidR="00A81D10" w:rsidRPr="00434422">
              <w:rPr>
                <w:b/>
                <w:bCs/>
              </w:rPr>
              <w:t>(2)</w:t>
            </w:r>
          </w:p>
        </w:tc>
        <w:tc>
          <w:tcPr>
            <w:tcW w:w="0" w:type="auto"/>
          </w:tcPr>
          <w:p w14:paraId="61ED2230" w14:textId="6D4E8499" w:rsidR="005E7F6D" w:rsidRPr="00434422" w:rsidRDefault="005E7F6D" w:rsidP="003A6C13">
            <w:r w:rsidRPr="00434422">
              <w:t>3.97</w:t>
            </w:r>
            <w:r w:rsidR="00F847BF" w:rsidRPr="00434422">
              <w:t>(9)</w:t>
            </w:r>
          </w:p>
        </w:tc>
      </w:tr>
      <w:tr w:rsidR="005E7F6D" w:rsidRPr="00434422" w14:paraId="3642A8B0" w14:textId="77777777" w:rsidTr="00965DA5">
        <w:trPr>
          <w:jc w:val="center"/>
        </w:trPr>
        <w:tc>
          <w:tcPr>
            <w:tcW w:w="0" w:type="auto"/>
          </w:tcPr>
          <w:p w14:paraId="3F311C1E" w14:textId="4279EEEB" w:rsidR="005E7F6D" w:rsidRPr="00434422" w:rsidRDefault="005E7F6D" w:rsidP="003A6C13">
            <w:r w:rsidRPr="00434422">
              <w:t>Howe</w:t>
            </w:r>
            <w:r w:rsidR="00BA755E" w:rsidRPr="00434422">
              <w:t xml:space="preserve"> </w:t>
            </w:r>
            <w:r w:rsidR="006A6A0E" w:rsidRPr="00434422">
              <w:fldChar w:fldCharType="begin" w:fldLock="1"/>
            </w:r>
            <w:r w:rsidR="00AA2CD9" w:rsidRPr="00434422">
              <w:instrText>ADDIN CSL_CITATION {"citationItems":[{"id":"ITEM-1","itemData":{"DOI":"10.1007/s10032-012-0192-x","ISSN":"14332825","abstract":"Document analysis systems often begin with binarization as a first processing stage. Although numerous techniques for binarization have been proposed, the results produced can vary in quality and often prove sensitive to the settings of one or more control parameters. This paper examines a promising approach to binarization based upon simple principles, and shows that its success depends most significantly upon the values of two key parameters. It further describes an automatic technique for setting these parameters in a manner that tunes them to the individual image, yielding a final binarization algorithm that can cut total error by one-third with respect to the baseline version. The results of this method advance the state of the art on recent benchmarks. © 2012 Springer-Verlag.","author":[{"dropping-particle":"","family":"Howe","given":"Nicholas R.","non-dropping-particle":"","parse-names":false,"suffix":""}],"container-title":"International Journal on Document Analysis and Recognition","id":"ITEM-1","issued":{"date-parts":[["2013"]]},"title":"Document binarization with automatic parameter tuning","type":"article-journal"},"uris":["http://www.mendeley.com/documents/?uuid=1c5b2c1e-1008-4bbd-b544-f67e33252653","http://www.mendeley.com/documents/?uuid=7c77037c-8a77-4438-814d-e5cb7ee9dc24"]}],"mendeley":{"formattedCitation":"[22]","plainTextFormattedCitation":"[22]","previouslyFormattedCitation":"[22]"},"properties":{"noteIndex":0},"schema":"https://github.com/citation-style-language/schema/raw/master/csl-citation.json"}</w:instrText>
            </w:r>
            <w:r w:rsidR="006A6A0E" w:rsidRPr="00434422">
              <w:fldChar w:fldCharType="separate"/>
            </w:r>
            <w:r w:rsidR="00175224" w:rsidRPr="00434422">
              <w:rPr>
                <w:noProof/>
              </w:rPr>
              <w:t>[22]</w:t>
            </w:r>
            <w:r w:rsidR="006A6A0E" w:rsidRPr="00434422">
              <w:fldChar w:fldCharType="end"/>
            </w:r>
          </w:p>
        </w:tc>
        <w:tc>
          <w:tcPr>
            <w:tcW w:w="0" w:type="auto"/>
          </w:tcPr>
          <w:p w14:paraId="5A1093DF" w14:textId="0E226936" w:rsidR="005E7F6D" w:rsidRPr="00434422" w:rsidRDefault="005E7F6D" w:rsidP="003A6C13">
            <w:r w:rsidRPr="00434422">
              <w:t>87.47</w:t>
            </w:r>
            <w:r w:rsidR="00B53719" w:rsidRPr="00434422">
              <w:t>(11)</w:t>
            </w:r>
          </w:p>
        </w:tc>
        <w:tc>
          <w:tcPr>
            <w:tcW w:w="0" w:type="auto"/>
          </w:tcPr>
          <w:p w14:paraId="4905BE35" w14:textId="367D40C8" w:rsidR="005E7F6D" w:rsidRPr="00434422" w:rsidRDefault="005E7F6D" w:rsidP="003A6C13">
            <w:r w:rsidRPr="00434422">
              <w:t>92.28</w:t>
            </w:r>
            <w:r w:rsidR="00D95504" w:rsidRPr="00434422">
              <w:t>(7)</w:t>
            </w:r>
          </w:p>
        </w:tc>
        <w:tc>
          <w:tcPr>
            <w:tcW w:w="0" w:type="auto"/>
          </w:tcPr>
          <w:p w14:paraId="7C5EDC2E" w14:textId="68C01371" w:rsidR="005E7F6D" w:rsidRPr="00434422" w:rsidRDefault="005E7F6D" w:rsidP="003A6C13">
            <w:r w:rsidRPr="00434422">
              <w:t>18.05</w:t>
            </w:r>
            <w:r w:rsidR="00A81D10" w:rsidRPr="00434422">
              <w:t>(11)</w:t>
            </w:r>
          </w:p>
        </w:tc>
        <w:tc>
          <w:tcPr>
            <w:tcW w:w="0" w:type="auto"/>
          </w:tcPr>
          <w:p w14:paraId="5E31C440" w14:textId="412348E8" w:rsidR="005E7F6D" w:rsidRPr="00434422" w:rsidRDefault="005E7F6D" w:rsidP="003A6C13">
            <w:r w:rsidRPr="00434422">
              <w:t>5.35</w:t>
            </w:r>
            <w:r w:rsidR="00F847BF" w:rsidRPr="00434422">
              <w:t>(11)</w:t>
            </w:r>
          </w:p>
        </w:tc>
      </w:tr>
      <w:tr w:rsidR="005E7F6D" w:rsidRPr="00434422" w14:paraId="4B4EDEE8" w14:textId="77777777" w:rsidTr="00965DA5">
        <w:trPr>
          <w:jc w:val="center"/>
        </w:trPr>
        <w:tc>
          <w:tcPr>
            <w:tcW w:w="0" w:type="auto"/>
          </w:tcPr>
          <w:p w14:paraId="364E2ED2" w14:textId="253567E6" w:rsidR="005E7F6D" w:rsidRPr="00434422" w:rsidRDefault="005E7F6D" w:rsidP="003A6C13">
            <w:r w:rsidRPr="00434422">
              <w:t>Pix2Pix GAN</w:t>
            </w:r>
            <w:r w:rsidR="004A1B05" w:rsidRPr="00434422">
              <w:t xml:space="preserve"> </w:t>
            </w:r>
            <w:r w:rsidR="006E1CD6" w:rsidRPr="00434422">
              <w:fldChar w:fldCharType="begin" w:fldLock="1"/>
            </w:r>
            <w:r w:rsidR="00AA2CD9" w:rsidRPr="00434422">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2017","id":"ITEM-1","issued":{"date-parts":[["2017"]]},"title":"Image-to-image translation with conditional adversarial networks","type":"paper-conference"},"uris":["http://www.mendeley.com/documents/?uuid=9e3d01f5-86af-442e-8423-890b5af863ab","http://www.mendeley.com/documents/?uuid=a42a008e-fbb7-4eea-8dd4-33bb71aaf549","http://www.mendeley.com/documents/?uuid=d48bc7a4-a39c-4b44-9bfd-73041aa61d09"]}],"mendeley":{"formattedCitation":"[12]","plainTextFormattedCitation":"[12]","previouslyFormattedCitation":"[12]"},"properties":{"noteIndex":0},"schema":"https://github.com/citation-style-language/schema/raw/master/csl-citation.json"}</w:instrText>
            </w:r>
            <w:r w:rsidR="006E1CD6" w:rsidRPr="00434422">
              <w:fldChar w:fldCharType="separate"/>
            </w:r>
            <w:r w:rsidR="006E1CD6" w:rsidRPr="00434422">
              <w:rPr>
                <w:noProof/>
              </w:rPr>
              <w:t>[12]</w:t>
            </w:r>
            <w:r w:rsidR="006E1CD6" w:rsidRPr="00434422">
              <w:fldChar w:fldCharType="end"/>
            </w:r>
          </w:p>
        </w:tc>
        <w:tc>
          <w:tcPr>
            <w:tcW w:w="0" w:type="auto"/>
          </w:tcPr>
          <w:p w14:paraId="706701AE" w14:textId="6E3F2992" w:rsidR="005E7F6D" w:rsidRPr="00434422" w:rsidRDefault="005E7F6D" w:rsidP="003A6C13">
            <w:r w:rsidRPr="00434422">
              <w:t>89.73</w:t>
            </w:r>
            <w:r w:rsidR="00B53719" w:rsidRPr="00434422">
              <w:t>(6)</w:t>
            </w:r>
          </w:p>
        </w:tc>
        <w:tc>
          <w:tcPr>
            <w:tcW w:w="0" w:type="auto"/>
          </w:tcPr>
          <w:p w14:paraId="3AB876C8" w14:textId="44B59A08" w:rsidR="005E7F6D" w:rsidRPr="00434422" w:rsidRDefault="005E7F6D" w:rsidP="003A6C13">
            <w:r w:rsidRPr="00434422">
              <w:t>92.09</w:t>
            </w:r>
            <w:r w:rsidR="00D95504" w:rsidRPr="00434422">
              <w:t>(8)</w:t>
            </w:r>
          </w:p>
        </w:tc>
        <w:tc>
          <w:tcPr>
            <w:tcW w:w="0" w:type="auto"/>
          </w:tcPr>
          <w:p w14:paraId="51B1B930" w14:textId="77F132B4" w:rsidR="005E7F6D" w:rsidRPr="00434422" w:rsidRDefault="005E7F6D" w:rsidP="003A6C13">
            <w:r w:rsidRPr="00434422">
              <w:t>18.95</w:t>
            </w:r>
            <w:r w:rsidR="00A81D10" w:rsidRPr="00434422">
              <w:t>(5)</w:t>
            </w:r>
          </w:p>
        </w:tc>
        <w:tc>
          <w:tcPr>
            <w:tcW w:w="0" w:type="auto"/>
          </w:tcPr>
          <w:p w14:paraId="2A1A3ACF" w14:textId="7ECFF4F4" w:rsidR="005E7F6D" w:rsidRPr="00434422" w:rsidRDefault="005E7F6D" w:rsidP="003A6C13">
            <w:r w:rsidRPr="00434422">
              <w:t>3.76</w:t>
            </w:r>
            <w:r w:rsidR="00F847BF" w:rsidRPr="00434422">
              <w:t>(5)</w:t>
            </w:r>
          </w:p>
        </w:tc>
      </w:tr>
      <w:tr w:rsidR="0092773E" w:rsidRPr="00434422" w14:paraId="1A08B446" w14:textId="77777777" w:rsidTr="00965DA5">
        <w:trPr>
          <w:jc w:val="center"/>
        </w:trPr>
        <w:tc>
          <w:tcPr>
            <w:tcW w:w="0" w:type="auto"/>
          </w:tcPr>
          <w:p w14:paraId="3ACFC2C7" w14:textId="4A438C06" w:rsidR="0092773E" w:rsidRPr="00434422" w:rsidRDefault="0092773E" w:rsidP="003A6C13">
            <w:pPr>
              <w:rPr>
                <w:i/>
                <w:iCs/>
              </w:rPr>
            </w:pPr>
            <w:r w:rsidRPr="00434422">
              <w:t>Zhao et.al.</w:t>
            </w:r>
            <w:r w:rsidR="00822166" w:rsidRPr="00434422">
              <w:fldChar w:fldCharType="begin" w:fldLock="1"/>
            </w:r>
            <w:r w:rsidR="00AA2CD9" w:rsidRPr="00434422">
              <w:instrText>ADDIN CSL_CITATION {"citationItems":[{"id":"ITEM-1","itemData":{"DOI":"10.1016/j.patcog.2019.106968","ISSN":"00313203","abstract":"Binarization is often the first step in many document analysis tasks and plays a key role in the subsequent steps. In this paper, we formulate binarization as an image-to-image generation task and introduce the conditional generative adversarial networks (cGANs) to solve the core problem of multi-scale information combination in binarization task. Our generator consists of two stages: In the first stage, sub-generator G1 learns to extract text pixels from an input image. Different scales of the input image are processed by G1 and corresponding binary images are generated. In the second stage, our sub-generator G2 learns a combination of results at different scales from the first stage and produces the final binary result. We conduct comprehensive experiments of the proposed method on nine public document image binarization datasets. Experimental results show that compared with many classical and state-of-the-art approaches, our method gains promising performance in the accuracy and robustness of binarization.","author":[{"dropping-particle":"","family":"Zhao","given":"Jinyuan","non-dropping-particle":"","parse-names":false,"suffix":""},{"dropping-particle":"","family":"Shi","given":"Cunzhao","non-dropping-particle":"","parse-names":false,"suffix":""},{"dropping-particle":"","family":"Jia","given":"Fuxi","non-dropping-particle":"","parse-names":false,"suffix":""},{"dropping-particle":"","family":"Wang","given":"Yanna","non-dropping-particle":"","parse-names":false,"suffix":""},{"dropping-particle":"","family":"Xiao","given":"Baihua","non-dropping-particle":"","parse-names":false,"suffix":""}],"container-title":"Pattern Recognition","id":"ITEM-1","issued":{"date-parts":[["2019"]]},"title":"Document image binarization with cascaded generators of conditional generative adversarial networks","type":"article-journal"},"uris":["http://www.mendeley.com/documents/?uuid=d2dfeba3-3e41-4d20-9029-66736e207b14","http://www.mendeley.com/documents/?uuid=98857200-267f-4227-8140-331bde66a96c"]}],"mendeley":{"formattedCitation":"[23]","plainTextFormattedCitation":"[23]","previouslyFormattedCitation":"[23]"},"properties":{"noteIndex":0},"schema":"https://github.com/citation-style-language/schema/raw/master/csl-citation.json"}</w:instrText>
            </w:r>
            <w:r w:rsidR="00822166" w:rsidRPr="00434422">
              <w:fldChar w:fldCharType="separate"/>
            </w:r>
            <w:r w:rsidR="00822166" w:rsidRPr="00434422">
              <w:rPr>
                <w:noProof/>
              </w:rPr>
              <w:t>[23]</w:t>
            </w:r>
            <w:r w:rsidR="00822166" w:rsidRPr="00434422">
              <w:fldChar w:fldCharType="end"/>
            </w:r>
          </w:p>
        </w:tc>
        <w:tc>
          <w:tcPr>
            <w:tcW w:w="0" w:type="auto"/>
          </w:tcPr>
          <w:p w14:paraId="4F701BF1" w14:textId="1012668A" w:rsidR="0092773E" w:rsidRPr="00434422" w:rsidRDefault="0092773E" w:rsidP="003A6C13">
            <w:pPr>
              <w:rPr>
                <w:i/>
                <w:iCs/>
              </w:rPr>
            </w:pPr>
            <w:r w:rsidRPr="00434422">
              <w:rPr>
                <w:i/>
                <w:iCs/>
              </w:rPr>
              <w:t>91.66</w:t>
            </w:r>
            <w:r w:rsidR="001B702A" w:rsidRPr="00434422">
              <w:rPr>
                <w:i/>
                <w:iCs/>
              </w:rPr>
              <w:t>(1)</w:t>
            </w:r>
          </w:p>
        </w:tc>
        <w:tc>
          <w:tcPr>
            <w:tcW w:w="0" w:type="auto"/>
          </w:tcPr>
          <w:p w14:paraId="1AECC99D" w14:textId="252C0F44" w:rsidR="0092773E" w:rsidRPr="00434422" w:rsidRDefault="0092773E" w:rsidP="003A6C13">
            <w:pPr>
              <w:rPr>
                <w:i/>
                <w:iCs/>
              </w:rPr>
            </w:pPr>
            <w:r w:rsidRPr="00434422">
              <w:rPr>
                <w:i/>
                <w:iCs/>
              </w:rPr>
              <w:t>94.58</w:t>
            </w:r>
            <w:r w:rsidR="00D95504" w:rsidRPr="00434422">
              <w:rPr>
                <w:i/>
                <w:iCs/>
              </w:rPr>
              <w:t>(2)</w:t>
            </w:r>
          </w:p>
        </w:tc>
        <w:tc>
          <w:tcPr>
            <w:tcW w:w="0" w:type="auto"/>
          </w:tcPr>
          <w:p w14:paraId="08FF5671" w14:textId="4ABEE950" w:rsidR="0092773E" w:rsidRPr="00434422" w:rsidRDefault="0092773E" w:rsidP="003A6C13">
            <w:pPr>
              <w:rPr>
                <w:i/>
                <w:iCs/>
              </w:rPr>
            </w:pPr>
            <w:r w:rsidRPr="00434422">
              <w:rPr>
                <w:i/>
                <w:iCs/>
              </w:rPr>
              <w:t>19.64</w:t>
            </w:r>
            <w:r w:rsidR="00A81D10" w:rsidRPr="00434422">
              <w:rPr>
                <w:i/>
                <w:iCs/>
              </w:rPr>
              <w:t>(1)</w:t>
            </w:r>
          </w:p>
        </w:tc>
        <w:tc>
          <w:tcPr>
            <w:tcW w:w="0" w:type="auto"/>
          </w:tcPr>
          <w:p w14:paraId="46A3EEB0" w14:textId="32F1A378" w:rsidR="0092773E" w:rsidRPr="00434422" w:rsidRDefault="0092773E" w:rsidP="003A6C13">
            <w:pPr>
              <w:rPr>
                <w:i/>
                <w:iCs/>
              </w:rPr>
            </w:pPr>
            <w:r w:rsidRPr="00434422">
              <w:rPr>
                <w:i/>
                <w:iCs/>
              </w:rPr>
              <w:t>2.82</w:t>
            </w:r>
            <w:r w:rsidR="00F847BF" w:rsidRPr="00434422">
              <w:rPr>
                <w:i/>
                <w:iCs/>
              </w:rPr>
              <w:t>(1)</w:t>
            </w:r>
          </w:p>
        </w:tc>
      </w:tr>
      <w:tr w:rsidR="005E7F6D" w:rsidRPr="00434422" w14:paraId="02F51B3C" w14:textId="77777777" w:rsidTr="00965DA5">
        <w:trPr>
          <w:jc w:val="center"/>
        </w:trPr>
        <w:tc>
          <w:tcPr>
            <w:tcW w:w="0" w:type="auto"/>
          </w:tcPr>
          <w:p w14:paraId="2BCA3D9A" w14:textId="77777777" w:rsidR="005E7F6D" w:rsidRPr="00434422" w:rsidRDefault="005E7F6D" w:rsidP="003A6C13">
            <w:r w:rsidRPr="00434422">
              <w:rPr>
                <w:i/>
                <w:iCs/>
              </w:rPr>
              <w:t>DD-GAN</w:t>
            </w:r>
          </w:p>
        </w:tc>
        <w:tc>
          <w:tcPr>
            <w:tcW w:w="0" w:type="auto"/>
          </w:tcPr>
          <w:p w14:paraId="08AA1630" w14:textId="77777777" w:rsidR="005E7F6D" w:rsidRPr="00434422" w:rsidRDefault="005E7F6D" w:rsidP="003A6C13">
            <w:r w:rsidRPr="00434422">
              <w:rPr>
                <w:i/>
                <w:iCs/>
              </w:rPr>
              <w:t>89.98 (2)</w:t>
            </w:r>
          </w:p>
        </w:tc>
        <w:tc>
          <w:tcPr>
            <w:tcW w:w="0" w:type="auto"/>
          </w:tcPr>
          <w:p w14:paraId="0021EFBB" w14:textId="77777777" w:rsidR="005E7F6D" w:rsidRPr="00434422" w:rsidRDefault="005E7F6D" w:rsidP="003A6C13">
            <w:r w:rsidRPr="00434422">
              <w:rPr>
                <w:b/>
                <w:bCs/>
                <w:i/>
                <w:iCs/>
              </w:rPr>
              <w:t>95.23 (1)</w:t>
            </w:r>
          </w:p>
        </w:tc>
        <w:tc>
          <w:tcPr>
            <w:tcW w:w="0" w:type="auto"/>
          </w:tcPr>
          <w:p w14:paraId="30F68691" w14:textId="198D397E" w:rsidR="005E7F6D" w:rsidRPr="00434422" w:rsidRDefault="005E7F6D" w:rsidP="003A6C13">
            <w:r w:rsidRPr="00434422">
              <w:rPr>
                <w:i/>
                <w:iCs/>
              </w:rPr>
              <w:t>18.83 (</w:t>
            </w:r>
            <w:r w:rsidR="00A81D10" w:rsidRPr="00434422">
              <w:rPr>
                <w:i/>
                <w:iCs/>
              </w:rPr>
              <w:t>6</w:t>
            </w:r>
            <w:r w:rsidRPr="00434422">
              <w:rPr>
                <w:i/>
                <w:iCs/>
              </w:rPr>
              <w:t>)</w:t>
            </w:r>
          </w:p>
        </w:tc>
        <w:tc>
          <w:tcPr>
            <w:tcW w:w="0" w:type="auto"/>
          </w:tcPr>
          <w:p w14:paraId="7C9533E7" w14:textId="67071E44" w:rsidR="005E7F6D" w:rsidRPr="00434422" w:rsidRDefault="005E7F6D" w:rsidP="003A6C13">
            <w:r w:rsidRPr="00434422">
              <w:rPr>
                <w:i/>
                <w:iCs/>
              </w:rPr>
              <w:t>3.61 (</w:t>
            </w:r>
            <w:r w:rsidR="004E0226" w:rsidRPr="00434422">
              <w:rPr>
                <w:i/>
                <w:iCs/>
              </w:rPr>
              <w:t>4</w:t>
            </w:r>
            <w:r w:rsidRPr="00434422">
              <w:rPr>
                <w:i/>
                <w:iCs/>
              </w:rPr>
              <w:t>)</w:t>
            </w:r>
          </w:p>
        </w:tc>
      </w:tr>
    </w:tbl>
    <w:p w14:paraId="7CAECE12" w14:textId="77777777" w:rsidR="00B87F34" w:rsidRPr="00434422" w:rsidRDefault="00B87F34" w:rsidP="00B87F34">
      <w:pPr>
        <w:jc w:val="center"/>
        <w:rPr>
          <w:rStyle w:val="Heading1Char"/>
          <w:sz w:val="16"/>
          <w:szCs w:val="16"/>
        </w:rPr>
      </w:pPr>
    </w:p>
    <w:p w14:paraId="445EAAB6" w14:textId="5556C41F" w:rsidR="00B87F34" w:rsidRPr="00434422" w:rsidRDefault="00B87F34" w:rsidP="00B87F34">
      <w:pPr>
        <w:jc w:val="center"/>
        <w:rPr>
          <w:sz w:val="16"/>
          <w:szCs w:val="16"/>
        </w:rPr>
      </w:pPr>
      <w:r w:rsidRPr="00434422">
        <w:rPr>
          <w:rStyle w:val="Heading1Char"/>
          <w:sz w:val="16"/>
          <w:szCs w:val="16"/>
        </w:rPr>
        <w:t>TABLE IV</w:t>
      </w:r>
      <w:r w:rsidRPr="00434422">
        <w:rPr>
          <w:sz w:val="16"/>
          <w:szCs w:val="16"/>
        </w:rPr>
        <w:t xml:space="preserve"> </w:t>
      </w:r>
    </w:p>
    <w:p w14:paraId="65F01D2A" w14:textId="025DB1A8" w:rsidR="00B87F34" w:rsidRPr="00434422" w:rsidRDefault="004A1B05" w:rsidP="00B87F34">
      <w:pPr>
        <w:jc w:val="center"/>
        <w:rPr>
          <w:sz w:val="16"/>
          <w:szCs w:val="16"/>
        </w:rPr>
      </w:pPr>
      <w:r w:rsidRPr="00434422">
        <w:rPr>
          <w:sz w:val="16"/>
          <w:szCs w:val="16"/>
        </w:rPr>
        <w:t>RESULTS</w:t>
      </w:r>
      <w:r w:rsidR="00B87F34" w:rsidRPr="00434422">
        <w:rPr>
          <w:sz w:val="16"/>
          <w:szCs w:val="16"/>
        </w:rPr>
        <w:t xml:space="preserve"> ON DIBCO 2017 DATASET</w:t>
      </w:r>
    </w:p>
    <w:tbl>
      <w:tblPr>
        <w:tblStyle w:val="TableGrid"/>
        <w:tblW w:w="0" w:type="auto"/>
        <w:jc w:val="center"/>
        <w:tblLook w:val="04A0" w:firstRow="1" w:lastRow="0" w:firstColumn="1" w:lastColumn="0" w:noHBand="0" w:noVBand="1"/>
      </w:tblPr>
      <w:tblGrid>
        <w:gridCol w:w="1667"/>
        <w:gridCol w:w="950"/>
        <w:gridCol w:w="950"/>
        <w:gridCol w:w="950"/>
        <w:gridCol w:w="850"/>
      </w:tblGrid>
      <w:tr w:rsidR="005E7F6D" w:rsidRPr="00434422" w14:paraId="581BB0CE" w14:textId="77777777" w:rsidTr="00965DA5">
        <w:trPr>
          <w:jc w:val="center"/>
        </w:trPr>
        <w:tc>
          <w:tcPr>
            <w:tcW w:w="0" w:type="auto"/>
          </w:tcPr>
          <w:p w14:paraId="31715356" w14:textId="77777777" w:rsidR="005E7F6D" w:rsidRPr="00434422" w:rsidRDefault="005E7F6D" w:rsidP="003A6C13">
            <w:pPr>
              <w:pStyle w:val="Text"/>
              <w:ind w:firstLine="0"/>
            </w:pPr>
            <w:r w:rsidRPr="00434422">
              <w:rPr>
                <w:b/>
                <w:bCs/>
              </w:rPr>
              <w:t>Method</w:t>
            </w:r>
          </w:p>
        </w:tc>
        <w:tc>
          <w:tcPr>
            <w:tcW w:w="0" w:type="auto"/>
          </w:tcPr>
          <w:p w14:paraId="6396D1CC" w14:textId="77777777" w:rsidR="005E7F6D" w:rsidRPr="00434422" w:rsidRDefault="005E7F6D" w:rsidP="003A6C13">
            <w:pPr>
              <w:pStyle w:val="Text"/>
              <w:ind w:firstLine="0"/>
            </w:pPr>
            <w:r w:rsidRPr="00434422">
              <w:rPr>
                <w:b/>
                <w:bCs/>
              </w:rPr>
              <w:t>FM</w:t>
            </w:r>
          </w:p>
        </w:tc>
        <w:tc>
          <w:tcPr>
            <w:tcW w:w="0" w:type="auto"/>
          </w:tcPr>
          <w:p w14:paraId="2BFB6ADC" w14:textId="77777777" w:rsidR="005E7F6D" w:rsidRPr="00434422" w:rsidRDefault="005E7F6D" w:rsidP="003A6C13">
            <w:pPr>
              <w:pStyle w:val="Text"/>
              <w:ind w:firstLine="0"/>
            </w:pPr>
            <w:r w:rsidRPr="00434422">
              <w:rPr>
                <w:b/>
                <w:bCs/>
              </w:rPr>
              <w:t>P-FM</w:t>
            </w:r>
          </w:p>
        </w:tc>
        <w:tc>
          <w:tcPr>
            <w:tcW w:w="0" w:type="auto"/>
          </w:tcPr>
          <w:p w14:paraId="673F350A" w14:textId="77777777" w:rsidR="005E7F6D" w:rsidRPr="00434422" w:rsidRDefault="005E7F6D" w:rsidP="003A6C13">
            <w:pPr>
              <w:pStyle w:val="Text"/>
              <w:ind w:firstLine="0"/>
            </w:pPr>
            <w:r w:rsidRPr="00434422">
              <w:rPr>
                <w:b/>
                <w:bCs/>
              </w:rPr>
              <w:t>PSNR</w:t>
            </w:r>
          </w:p>
        </w:tc>
        <w:tc>
          <w:tcPr>
            <w:tcW w:w="0" w:type="auto"/>
          </w:tcPr>
          <w:p w14:paraId="7EE2A688" w14:textId="77777777" w:rsidR="005E7F6D" w:rsidRPr="00434422" w:rsidRDefault="005E7F6D" w:rsidP="003A6C13">
            <w:pPr>
              <w:pStyle w:val="Text"/>
              <w:ind w:firstLine="0"/>
            </w:pPr>
            <w:r w:rsidRPr="00434422">
              <w:rPr>
                <w:b/>
                <w:bCs/>
              </w:rPr>
              <w:t>DRD</w:t>
            </w:r>
          </w:p>
        </w:tc>
      </w:tr>
      <w:tr w:rsidR="005E7F6D" w:rsidRPr="00434422" w14:paraId="4AF433DC" w14:textId="77777777" w:rsidTr="00965DA5">
        <w:trPr>
          <w:jc w:val="center"/>
        </w:trPr>
        <w:tc>
          <w:tcPr>
            <w:tcW w:w="0" w:type="auto"/>
          </w:tcPr>
          <w:p w14:paraId="395AC35A" w14:textId="77777777" w:rsidR="005E7F6D" w:rsidRPr="00434422" w:rsidRDefault="005E7F6D" w:rsidP="003A6C13">
            <w:pPr>
              <w:pStyle w:val="Text"/>
              <w:ind w:firstLine="0"/>
            </w:pPr>
            <w:r w:rsidRPr="00434422">
              <w:t>Comp #1</w:t>
            </w:r>
          </w:p>
        </w:tc>
        <w:tc>
          <w:tcPr>
            <w:tcW w:w="0" w:type="auto"/>
          </w:tcPr>
          <w:p w14:paraId="6A05187A" w14:textId="665217B3" w:rsidR="005E7F6D" w:rsidRPr="00434422" w:rsidRDefault="005E7F6D" w:rsidP="003A6C13">
            <w:pPr>
              <w:pStyle w:val="Text"/>
              <w:ind w:firstLine="0"/>
            </w:pPr>
            <w:r w:rsidRPr="00434422">
              <w:rPr>
                <w:b/>
                <w:bCs/>
              </w:rPr>
              <w:t>91.04</w:t>
            </w:r>
            <w:r w:rsidR="00480E6C" w:rsidRPr="00434422">
              <w:rPr>
                <w:b/>
                <w:bCs/>
              </w:rPr>
              <w:t>(1)</w:t>
            </w:r>
          </w:p>
        </w:tc>
        <w:tc>
          <w:tcPr>
            <w:tcW w:w="0" w:type="auto"/>
          </w:tcPr>
          <w:p w14:paraId="6088F6C8" w14:textId="1EB8D227" w:rsidR="005E7F6D" w:rsidRPr="00434422" w:rsidRDefault="005E7F6D" w:rsidP="003A6C13">
            <w:pPr>
              <w:pStyle w:val="Text"/>
              <w:ind w:firstLine="0"/>
            </w:pPr>
            <w:r w:rsidRPr="00434422">
              <w:rPr>
                <w:b/>
                <w:bCs/>
              </w:rPr>
              <w:t>92.86</w:t>
            </w:r>
            <w:r w:rsidR="006664B1" w:rsidRPr="00434422">
              <w:rPr>
                <w:b/>
                <w:bCs/>
              </w:rPr>
              <w:t>(1)</w:t>
            </w:r>
          </w:p>
        </w:tc>
        <w:tc>
          <w:tcPr>
            <w:tcW w:w="0" w:type="auto"/>
          </w:tcPr>
          <w:p w14:paraId="0170372B" w14:textId="0DF3DDD7" w:rsidR="005E7F6D" w:rsidRPr="00434422" w:rsidRDefault="005E7F6D" w:rsidP="003A6C13">
            <w:pPr>
              <w:pStyle w:val="Text"/>
              <w:ind w:firstLine="0"/>
            </w:pPr>
            <w:r w:rsidRPr="00434422">
              <w:t>18.28</w:t>
            </w:r>
            <w:r w:rsidR="00D02892" w:rsidRPr="00434422">
              <w:t>(2)</w:t>
            </w:r>
          </w:p>
        </w:tc>
        <w:tc>
          <w:tcPr>
            <w:tcW w:w="0" w:type="auto"/>
          </w:tcPr>
          <w:p w14:paraId="49011E4C" w14:textId="4FFE8EAB" w:rsidR="005E7F6D" w:rsidRPr="00434422" w:rsidRDefault="005E7F6D" w:rsidP="003A6C13">
            <w:pPr>
              <w:pStyle w:val="Text"/>
              <w:ind w:firstLine="0"/>
            </w:pPr>
            <w:r w:rsidRPr="00434422">
              <w:rPr>
                <w:b/>
                <w:bCs/>
              </w:rPr>
              <w:t>3.40</w:t>
            </w:r>
            <w:r w:rsidR="0097031F" w:rsidRPr="00434422">
              <w:rPr>
                <w:b/>
                <w:bCs/>
              </w:rPr>
              <w:t>(1)</w:t>
            </w:r>
          </w:p>
        </w:tc>
      </w:tr>
      <w:tr w:rsidR="005E7F6D" w:rsidRPr="00434422" w14:paraId="79154CFC" w14:textId="77777777" w:rsidTr="00965DA5">
        <w:trPr>
          <w:jc w:val="center"/>
        </w:trPr>
        <w:tc>
          <w:tcPr>
            <w:tcW w:w="0" w:type="auto"/>
          </w:tcPr>
          <w:p w14:paraId="15765398" w14:textId="77777777" w:rsidR="005E7F6D" w:rsidRPr="00434422" w:rsidRDefault="005E7F6D" w:rsidP="003A6C13">
            <w:pPr>
              <w:pStyle w:val="Text"/>
              <w:ind w:firstLine="0"/>
            </w:pPr>
            <w:r w:rsidRPr="00434422">
              <w:t>Comp #2</w:t>
            </w:r>
          </w:p>
        </w:tc>
        <w:tc>
          <w:tcPr>
            <w:tcW w:w="0" w:type="auto"/>
          </w:tcPr>
          <w:p w14:paraId="7771AB6F" w14:textId="0B3BB2D9" w:rsidR="005E7F6D" w:rsidRPr="00434422" w:rsidRDefault="005E7F6D" w:rsidP="003A6C13">
            <w:pPr>
              <w:pStyle w:val="Text"/>
              <w:ind w:firstLine="0"/>
            </w:pPr>
            <w:r w:rsidRPr="00434422">
              <w:t>89.67</w:t>
            </w:r>
            <w:r w:rsidR="00480E6C" w:rsidRPr="00434422">
              <w:t>(5)</w:t>
            </w:r>
          </w:p>
        </w:tc>
        <w:tc>
          <w:tcPr>
            <w:tcW w:w="0" w:type="auto"/>
          </w:tcPr>
          <w:p w14:paraId="5ECAAA86" w14:textId="024AA93A" w:rsidR="005E7F6D" w:rsidRPr="00434422" w:rsidRDefault="005E7F6D" w:rsidP="003A6C13">
            <w:pPr>
              <w:pStyle w:val="Text"/>
              <w:ind w:firstLine="0"/>
            </w:pPr>
            <w:r w:rsidRPr="00434422">
              <w:t>91.03</w:t>
            </w:r>
            <w:r w:rsidR="006664B1" w:rsidRPr="00434422">
              <w:t>(6)</w:t>
            </w:r>
          </w:p>
        </w:tc>
        <w:tc>
          <w:tcPr>
            <w:tcW w:w="0" w:type="auto"/>
          </w:tcPr>
          <w:p w14:paraId="1FFCB16C" w14:textId="122DAEF0" w:rsidR="005E7F6D" w:rsidRPr="00434422" w:rsidRDefault="005E7F6D" w:rsidP="003A6C13">
            <w:pPr>
              <w:pStyle w:val="Text"/>
              <w:ind w:firstLine="0"/>
            </w:pPr>
            <w:r w:rsidRPr="00434422">
              <w:t>17.58</w:t>
            </w:r>
            <w:r w:rsidR="00D02892" w:rsidRPr="00434422">
              <w:t>(7)</w:t>
            </w:r>
          </w:p>
        </w:tc>
        <w:tc>
          <w:tcPr>
            <w:tcW w:w="0" w:type="auto"/>
          </w:tcPr>
          <w:p w14:paraId="3C2F2E70" w14:textId="5C426075" w:rsidR="005E7F6D" w:rsidRPr="00434422" w:rsidRDefault="005E7F6D" w:rsidP="003A6C13">
            <w:pPr>
              <w:pStyle w:val="Text"/>
              <w:ind w:firstLine="0"/>
            </w:pPr>
            <w:r w:rsidRPr="00434422">
              <w:t>4.35</w:t>
            </w:r>
            <w:r w:rsidR="0097031F" w:rsidRPr="00434422">
              <w:t>(7)</w:t>
            </w:r>
          </w:p>
        </w:tc>
      </w:tr>
      <w:tr w:rsidR="005E7F6D" w:rsidRPr="00434422" w14:paraId="61F03DF0" w14:textId="77777777" w:rsidTr="00965DA5">
        <w:trPr>
          <w:jc w:val="center"/>
        </w:trPr>
        <w:tc>
          <w:tcPr>
            <w:tcW w:w="0" w:type="auto"/>
          </w:tcPr>
          <w:p w14:paraId="413758A2" w14:textId="77777777" w:rsidR="005E7F6D" w:rsidRPr="00434422" w:rsidRDefault="005E7F6D" w:rsidP="003A6C13">
            <w:pPr>
              <w:pStyle w:val="Text"/>
              <w:ind w:firstLine="0"/>
            </w:pPr>
            <w:r w:rsidRPr="00434422">
              <w:t>Comp #3</w:t>
            </w:r>
          </w:p>
        </w:tc>
        <w:tc>
          <w:tcPr>
            <w:tcW w:w="0" w:type="auto"/>
          </w:tcPr>
          <w:p w14:paraId="035006B6" w14:textId="3FAE08E7" w:rsidR="005E7F6D" w:rsidRPr="00434422" w:rsidRDefault="005E7F6D" w:rsidP="003A6C13">
            <w:pPr>
              <w:pStyle w:val="Text"/>
              <w:ind w:firstLine="0"/>
            </w:pPr>
            <w:r w:rsidRPr="00434422">
              <w:t>89.42</w:t>
            </w:r>
            <w:r w:rsidR="00480E6C" w:rsidRPr="00434422">
              <w:t>(7)</w:t>
            </w:r>
          </w:p>
        </w:tc>
        <w:tc>
          <w:tcPr>
            <w:tcW w:w="0" w:type="auto"/>
          </w:tcPr>
          <w:p w14:paraId="301E2F03" w14:textId="3C4BE1B9" w:rsidR="005E7F6D" w:rsidRPr="00434422" w:rsidRDefault="005E7F6D" w:rsidP="003A6C13">
            <w:pPr>
              <w:pStyle w:val="Text"/>
              <w:ind w:firstLine="0"/>
            </w:pPr>
            <w:r w:rsidRPr="00434422">
              <w:t>91.52</w:t>
            </w:r>
            <w:r w:rsidR="006664B1" w:rsidRPr="00434422">
              <w:t>(5)</w:t>
            </w:r>
          </w:p>
        </w:tc>
        <w:tc>
          <w:tcPr>
            <w:tcW w:w="0" w:type="auto"/>
          </w:tcPr>
          <w:p w14:paraId="10FE5718" w14:textId="3612E1A5" w:rsidR="005E7F6D" w:rsidRPr="00434422" w:rsidRDefault="005E7F6D" w:rsidP="003A6C13">
            <w:pPr>
              <w:pStyle w:val="Text"/>
              <w:ind w:firstLine="0"/>
            </w:pPr>
            <w:r w:rsidRPr="00434422">
              <w:t>17.61</w:t>
            </w:r>
            <w:r w:rsidR="00D02892" w:rsidRPr="00434422">
              <w:t>(5)</w:t>
            </w:r>
          </w:p>
        </w:tc>
        <w:tc>
          <w:tcPr>
            <w:tcW w:w="0" w:type="auto"/>
          </w:tcPr>
          <w:p w14:paraId="085FE566" w14:textId="60D659A2" w:rsidR="005E7F6D" w:rsidRPr="00434422" w:rsidRDefault="005E7F6D" w:rsidP="003A6C13">
            <w:pPr>
              <w:pStyle w:val="Text"/>
              <w:ind w:firstLine="0"/>
            </w:pPr>
            <w:r w:rsidRPr="00434422">
              <w:t>3.56</w:t>
            </w:r>
            <w:r w:rsidR="0097031F" w:rsidRPr="00434422">
              <w:t>(4)</w:t>
            </w:r>
          </w:p>
        </w:tc>
      </w:tr>
      <w:tr w:rsidR="005E7F6D" w:rsidRPr="00434422" w14:paraId="33AE5C5B" w14:textId="77777777" w:rsidTr="00965DA5">
        <w:trPr>
          <w:jc w:val="center"/>
        </w:trPr>
        <w:tc>
          <w:tcPr>
            <w:tcW w:w="0" w:type="auto"/>
          </w:tcPr>
          <w:p w14:paraId="58850FC1" w14:textId="5C14C9D2" w:rsidR="005E7F6D" w:rsidRPr="00434422" w:rsidRDefault="005E7F6D" w:rsidP="003A6C13">
            <w:pPr>
              <w:pStyle w:val="Text"/>
              <w:ind w:firstLine="0"/>
            </w:pPr>
            <w:proofErr w:type="spellStart"/>
            <w:r w:rsidRPr="00434422">
              <w:t>GiB</w:t>
            </w:r>
            <w:proofErr w:type="spellEnd"/>
            <w:r w:rsidR="004A1B05" w:rsidRPr="00434422">
              <w:t xml:space="preserve"> </w:t>
            </w:r>
            <w:r w:rsidR="00C3025F" w:rsidRPr="00434422">
              <w:fldChar w:fldCharType="begin" w:fldLock="1"/>
            </w:r>
            <w:r w:rsidR="00AA2CD9" w:rsidRPr="00434422">
              <w:instrText>ADDIN CSL_CITATION {"citationItems":[{"id":"ITEM-1","itemData":{"DOI":"10.1109/TIP.2018.2878959","ISSN":"10577149","abstract":"Document image binarization classifies each pixel in an input document image as either foreground or background under the assumption that the document is pseudo binary in nature. However, noise introduced during acquisition or due to aging or handling of the document can make binarization a challenging task. This paper presents a novel game theory inspired binarization technique for degraded document images. A two-player, non-zero-sum, non-cooperative game is designed at the pixel level to extract the local information, which is then fed to a K -means algorithm to classify a pixel as foreground or background. We also present a preprocessing step that is performed to eliminate the intensity variation that often appears in the background and a post-processing step to refine the results. The method is tested on seven publicly available datasets, namely, DIBCO 2009-14 and 2016. The experimental results show that game theory inspired binarization outperforms competing state-of-the-art methods in most cases.","author":[{"dropping-particle":"","family":"Bhowmik","given":"Showmik","non-dropping-particle":"","parse-names":false,"suffix":""},{"dropping-particle":"","family":"Sarkar","given":"Ram","non-dropping-particle":"","parse-names":false,"suffix":""},{"dropping-particle":"","family":"Das","given":"Bishwadeep","non-dropping-particle":"","parse-names":false,"suffix":""},{"dropping-particle":"","family":"Doermann","given":"David","non-dropping-particle":"","parse-names":false,"suffix":""}],"container-title":"IEEE Transactions on Image Processing","id":"ITEM-1","issued":{"date-parts":[["2019"]]},"title":"GiB: A game theory inspired binarization technique for degraded document images","type":"article-journal"},"uris":["http://www.mendeley.com/documents/?uuid=1a64552f-4fa4-4ca8-bbb1-6a18889e5910","http://www.mendeley.com/documents/?uuid=90af50d9-55e9-4f2c-ae16-5fcba66a71db"]}],"mendeley":{"formattedCitation":"[20]","plainTextFormattedCitation":"[20]","previouslyFormattedCitation":"[20]"},"properties":{"noteIndex":0},"schema":"https://github.com/citation-style-language/schema/raw/master/csl-citation.json"}</w:instrText>
            </w:r>
            <w:r w:rsidR="00C3025F" w:rsidRPr="00434422">
              <w:fldChar w:fldCharType="separate"/>
            </w:r>
            <w:r w:rsidR="00175224" w:rsidRPr="00434422">
              <w:rPr>
                <w:noProof/>
              </w:rPr>
              <w:t>[20]</w:t>
            </w:r>
            <w:r w:rsidR="00C3025F" w:rsidRPr="00434422">
              <w:fldChar w:fldCharType="end"/>
            </w:r>
          </w:p>
        </w:tc>
        <w:tc>
          <w:tcPr>
            <w:tcW w:w="0" w:type="auto"/>
          </w:tcPr>
          <w:p w14:paraId="03BA4AB7" w14:textId="3D4A3627" w:rsidR="005E7F6D" w:rsidRPr="00434422" w:rsidRDefault="005E7F6D" w:rsidP="003A6C13">
            <w:pPr>
              <w:pStyle w:val="Text"/>
              <w:ind w:firstLine="0"/>
            </w:pPr>
            <w:r w:rsidRPr="00434422">
              <w:t>89.75</w:t>
            </w:r>
            <w:r w:rsidR="00480E6C" w:rsidRPr="00434422">
              <w:t>(4)</w:t>
            </w:r>
          </w:p>
        </w:tc>
        <w:tc>
          <w:tcPr>
            <w:tcW w:w="0" w:type="auto"/>
          </w:tcPr>
          <w:p w14:paraId="1CD0FBAA" w14:textId="22B33A7F" w:rsidR="005E7F6D" w:rsidRPr="00434422" w:rsidRDefault="005E7F6D" w:rsidP="003A6C13">
            <w:pPr>
              <w:pStyle w:val="Text"/>
              <w:ind w:firstLine="0"/>
            </w:pPr>
            <w:r w:rsidRPr="00434422">
              <w:t>90.85</w:t>
            </w:r>
            <w:r w:rsidR="006664B1" w:rsidRPr="00434422">
              <w:t>(7)</w:t>
            </w:r>
          </w:p>
        </w:tc>
        <w:tc>
          <w:tcPr>
            <w:tcW w:w="0" w:type="auto"/>
          </w:tcPr>
          <w:p w14:paraId="1853708B" w14:textId="57894F44" w:rsidR="005E7F6D" w:rsidRPr="00434422" w:rsidRDefault="005E7F6D" w:rsidP="003A6C13">
            <w:pPr>
              <w:pStyle w:val="Text"/>
              <w:ind w:firstLine="0"/>
            </w:pPr>
            <w:r w:rsidRPr="00434422">
              <w:t>17.60</w:t>
            </w:r>
            <w:r w:rsidR="00D02892" w:rsidRPr="00434422">
              <w:t>(6)</w:t>
            </w:r>
          </w:p>
        </w:tc>
        <w:tc>
          <w:tcPr>
            <w:tcW w:w="0" w:type="auto"/>
          </w:tcPr>
          <w:p w14:paraId="5411386C" w14:textId="79525885" w:rsidR="005E7F6D" w:rsidRPr="00434422" w:rsidRDefault="005E7F6D" w:rsidP="003A6C13">
            <w:pPr>
              <w:pStyle w:val="Text"/>
              <w:ind w:firstLine="0"/>
            </w:pPr>
            <w:r w:rsidRPr="00434422">
              <w:t>4.19</w:t>
            </w:r>
            <w:r w:rsidR="0097031F" w:rsidRPr="00434422">
              <w:t>(6)</w:t>
            </w:r>
          </w:p>
        </w:tc>
      </w:tr>
      <w:tr w:rsidR="005E7F6D" w:rsidRPr="00434422" w14:paraId="2F7DA95F" w14:textId="77777777" w:rsidTr="00965DA5">
        <w:trPr>
          <w:jc w:val="center"/>
        </w:trPr>
        <w:tc>
          <w:tcPr>
            <w:tcW w:w="0" w:type="auto"/>
          </w:tcPr>
          <w:p w14:paraId="4319CFB9" w14:textId="1FE10120" w:rsidR="005E7F6D" w:rsidRPr="00434422" w:rsidRDefault="005E7F6D" w:rsidP="003A6C13">
            <w:pPr>
              <w:pStyle w:val="Text"/>
              <w:ind w:firstLine="0"/>
            </w:pPr>
            <w:r w:rsidRPr="00434422">
              <w:t>Jia</w:t>
            </w:r>
            <w:r w:rsidR="004A1B05" w:rsidRPr="00434422">
              <w:t xml:space="preserve"> </w:t>
            </w:r>
            <w:r w:rsidR="003A4FAF" w:rsidRPr="00434422">
              <w:fldChar w:fldCharType="begin" w:fldLock="1"/>
            </w:r>
            <w:r w:rsidR="00AA2CD9" w:rsidRPr="00434422">
              <w:instrText>ADDIN CSL_CITATION {"citationItems":[{"id":"ITEM-1","itemData":{"DOI":"10.1016/j.patcog.2017.09.032","ISSN":"00313203","abstract":"This paper presents an effective approach for the local threshold binarization of degraded document images. We utilize the structural symmetric pixels (SSPs) to calculate the local threshold in neighborhood and the voting result of multiple thresholds will determine whether one pixel belongs to the foreground or not. The SSPs are defined as the pixels around strokes whose gradient magnitudes are large enough and orientations are symmetric opposite. The compensated gradient map is used to extract the SSP so as to weaken the influence of document degradations. To extract SSP candidates with large magnitudes and distinguish the faint characters and bleed-through background, we propose an adaptive global threshold selection algorithm. To further extract pixels with opposite orientations, an iterative stroke width estimation algorithm is applied to ensure the proper size of neighborhood used in orientation judgement. At last, we present a multiple threshold vote based framework to deal with some inaccurate detections of SSP. The experimental results on seven public document image binarization datasets show that our method is accurate and robust compared with many traditional and state-of-the-art document binarization approaches based on multiple evaluation measures.","author":[{"dropping-particle":"","family":"Jia","given":"Fuxi","non-dropping-particle":"","parse-names":false,"suffix":""},{"dropping-particle":"","family":"Shi","given":"Cunzhao","non-dropping-particle":"","parse-names":false,"suffix":""},{"dropping-particle":"","family":"He","given":"Kun","non-dropping-particle":"","parse-names":false,"suffix":""},{"dropping-particle":"","family":"Wang","given":"Chunheng","non-dropping-particle":"","parse-names":false,"suffix":""},{"dropping-particle":"","family":"Xiao","given":"Baihua","non-dropping-particle":"","parse-names":false,"suffix":""}],"container-title":"Pattern Recognition","id":"ITEM-1","issued":{"date-parts":[["2018"]]},"title":"Degraded document image binarization using structural symmetry of strokes","type":"article-journal"},"uris":["http://www.mendeley.com/documents/?uuid=00cb012b-a0fa-41d2-a89d-38c393ff6a6f","http://www.mendeley.com/documents/?uuid=88caecda-c25a-4d2d-9ec8-be2d987a5a97"]}],"mendeley":{"formattedCitation":"[21]","plainTextFormattedCitation":"[21]","previouslyFormattedCitation":"[21]"},"properties":{"noteIndex":0},"schema":"https://github.com/citation-style-language/schema/raw/master/csl-citation.json"}</w:instrText>
            </w:r>
            <w:r w:rsidR="003A4FAF" w:rsidRPr="00434422">
              <w:fldChar w:fldCharType="separate"/>
            </w:r>
            <w:r w:rsidR="00175224" w:rsidRPr="00434422">
              <w:rPr>
                <w:noProof/>
              </w:rPr>
              <w:t>[21]</w:t>
            </w:r>
            <w:r w:rsidR="003A4FAF" w:rsidRPr="00434422">
              <w:fldChar w:fldCharType="end"/>
            </w:r>
          </w:p>
        </w:tc>
        <w:tc>
          <w:tcPr>
            <w:tcW w:w="0" w:type="auto"/>
          </w:tcPr>
          <w:p w14:paraId="5042BCAE" w14:textId="591106F3" w:rsidR="005E7F6D" w:rsidRPr="00434422" w:rsidRDefault="005E7F6D" w:rsidP="003A6C13">
            <w:pPr>
              <w:pStyle w:val="Text"/>
              <w:ind w:firstLine="0"/>
            </w:pPr>
            <w:r w:rsidRPr="00434422">
              <w:t>85.34</w:t>
            </w:r>
            <w:r w:rsidR="00480E6C" w:rsidRPr="00434422">
              <w:t>(8)</w:t>
            </w:r>
          </w:p>
        </w:tc>
        <w:tc>
          <w:tcPr>
            <w:tcW w:w="0" w:type="auto"/>
          </w:tcPr>
          <w:p w14:paraId="2B4D3C33" w14:textId="4DC015C4" w:rsidR="005E7F6D" w:rsidRPr="00434422" w:rsidRDefault="005E7F6D" w:rsidP="003A6C13">
            <w:pPr>
              <w:pStyle w:val="Text"/>
              <w:ind w:firstLine="0"/>
            </w:pPr>
            <w:r w:rsidRPr="00434422">
              <w:t>86.06</w:t>
            </w:r>
            <w:r w:rsidR="006664B1" w:rsidRPr="00434422">
              <w:t>(8)</w:t>
            </w:r>
          </w:p>
        </w:tc>
        <w:tc>
          <w:tcPr>
            <w:tcW w:w="0" w:type="auto"/>
          </w:tcPr>
          <w:p w14:paraId="4D0B33F6" w14:textId="2CD343C5" w:rsidR="005E7F6D" w:rsidRPr="00434422" w:rsidRDefault="005E7F6D" w:rsidP="003A6C13">
            <w:pPr>
              <w:pStyle w:val="Text"/>
              <w:ind w:firstLine="0"/>
            </w:pPr>
            <w:r w:rsidRPr="00434422">
              <w:t>16.25</w:t>
            </w:r>
            <w:r w:rsidR="00D02892" w:rsidRPr="00434422">
              <w:t>(8)</w:t>
            </w:r>
          </w:p>
        </w:tc>
        <w:tc>
          <w:tcPr>
            <w:tcW w:w="0" w:type="auto"/>
          </w:tcPr>
          <w:p w14:paraId="41D5507D" w14:textId="39104879" w:rsidR="005E7F6D" w:rsidRPr="00434422" w:rsidRDefault="005E7F6D" w:rsidP="003A6C13">
            <w:pPr>
              <w:pStyle w:val="Text"/>
              <w:ind w:firstLine="0"/>
            </w:pPr>
            <w:r w:rsidRPr="00434422">
              <w:t>8.18</w:t>
            </w:r>
            <w:r w:rsidR="0097031F" w:rsidRPr="00434422">
              <w:t>(8)</w:t>
            </w:r>
          </w:p>
        </w:tc>
      </w:tr>
      <w:tr w:rsidR="005E7F6D" w:rsidRPr="00434422" w14:paraId="6F82706C" w14:textId="77777777" w:rsidTr="00965DA5">
        <w:trPr>
          <w:jc w:val="center"/>
        </w:trPr>
        <w:tc>
          <w:tcPr>
            <w:tcW w:w="0" w:type="auto"/>
          </w:tcPr>
          <w:p w14:paraId="02D772D0" w14:textId="0923921B" w:rsidR="005E7F6D" w:rsidRPr="00434422" w:rsidRDefault="005E7F6D" w:rsidP="003A6C13">
            <w:pPr>
              <w:pStyle w:val="Text"/>
              <w:ind w:firstLine="0"/>
            </w:pPr>
            <w:r w:rsidRPr="00434422">
              <w:t>Pix2Pix GAN</w:t>
            </w:r>
            <w:r w:rsidR="006E1CD6" w:rsidRPr="00434422">
              <w:fldChar w:fldCharType="begin" w:fldLock="1"/>
            </w:r>
            <w:r w:rsidR="00AA2CD9" w:rsidRPr="00434422">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2017","id":"ITEM-1","issued":{"date-parts":[["2017"]]},"title":"Image-to-image translation with conditional adversarial networks","type":"paper-conference"},"uris":["http://www.mendeley.com/documents/?uuid=9e3d01f5-86af-442e-8423-890b5af863ab","http://www.mendeley.com/documents/?uuid=a42a008e-fbb7-4eea-8dd4-33bb71aaf549","http://www.mendeley.com/documents/?uuid=d48bc7a4-a39c-4b44-9bfd-73041aa61d09"]}],"mendeley":{"formattedCitation":"[12]","plainTextFormattedCitation":"[12]","previouslyFormattedCitation":"[12]"},"properties":{"noteIndex":0},"schema":"https://github.com/citation-style-language/schema/raw/master/csl-citation.json"}</w:instrText>
            </w:r>
            <w:r w:rsidR="006E1CD6" w:rsidRPr="00434422">
              <w:fldChar w:fldCharType="separate"/>
            </w:r>
            <w:r w:rsidR="006E1CD6" w:rsidRPr="00434422">
              <w:rPr>
                <w:noProof/>
              </w:rPr>
              <w:t>[12]</w:t>
            </w:r>
            <w:r w:rsidR="006E1CD6" w:rsidRPr="00434422">
              <w:fldChar w:fldCharType="end"/>
            </w:r>
          </w:p>
        </w:tc>
        <w:tc>
          <w:tcPr>
            <w:tcW w:w="0" w:type="auto"/>
          </w:tcPr>
          <w:p w14:paraId="1E5C4C1D" w14:textId="2C0FB9C7" w:rsidR="005E7F6D" w:rsidRPr="00434422" w:rsidRDefault="005E7F6D" w:rsidP="003A6C13">
            <w:pPr>
              <w:pStyle w:val="Text"/>
              <w:ind w:firstLine="0"/>
            </w:pPr>
            <w:r w:rsidRPr="00434422">
              <w:t>89.53</w:t>
            </w:r>
            <w:r w:rsidR="00480E6C" w:rsidRPr="00434422">
              <w:t>(6)</w:t>
            </w:r>
          </w:p>
        </w:tc>
        <w:tc>
          <w:tcPr>
            <w:tcW w:w="0" w:type="auto"/>
          </w:tcPr>
          <w:p w14:paraId="55E0B101" w14:textId="12105784" w:rsidR="005E7F6D" w:rsidRPr="00434422" w:rsidRDefault="005E7F6D" w:rsidP="003A6C13">
            <w:pPr>
              <w:pStyle w:val="Text"/>
              <w:ind w:firstLine="0"/>
            </w:pPr>
            <w:r w:rsidRPr="00434422">
              <w:t>91.73</w:t>
            </w:r>
            <w:r w:rsidR="006664B1" w:rsidRPr="00434422">
              <w:t>(4)</w:t>
            </w:r>
          </w:p>
        </w:tc>
        <w:tc>
          <w:tcPr>
            <w:tcW w:w="0" w:type="auto"/>
          </w:tcPr>
          <w:p w14:paraId="27F3543F" w14:textId="48A6A620" w:rsidR="005E7F6D" w:rsidRPr="00434422" w:rsidRDefault="005E7F6D" w:rsidP="003A6C13">
            <w:pPr>
              <w:pStyle w:val="Text"/>
              <w:ind w:firstLine="0"/>
            </w:pPr>
            <w:r w:rsidRPr="00434422">
              <w:t>17.91</w:t>
            </w:r>
            <w:r w:rsidR="00D02892" w:rsidRPr="00434422">
              <w:t>(3)</w:t>
            </w:r>
          </w:p>
        </w:tc>
        <w:tc>
          <w:tcPr>
            <w:tcW w:w="0" w:type="auto"/>
          </w:tcPr>
          <w:p w14:paraId="3CF3C968" w14:textId="27F51C91" w:rsidR="005E7F6D" w:rsidRPr="00434422" w:rsidRDefault="005E7F6D" w:rsidP="003A6C13">
            <w:pPr>
              <w:pStyle w:val="Text"/>
              <w:ind w:firstLine="0"/>
            </w:pPr>
            <w:r w:rsidRPr="00434422">
              <w:t>3.55</w:t>
            </w:r>
            <w:r w:rsidR="0097031F" w:rsidRPr="00434422">
              <w:t>(3)</w:t>
            </w:r>
          </w:p>
        </w:tc>
      </w:tr>
      <w:tr w:rsidR="004A0A27" w:rsidRPr="00434422" w14:paraId="76D6255B" w14:textId="77777777" w:rsidTr="00965DA5">
        <w:trPr>
          <w:jc w:val="center"/>
        </w:trPr>
        <w:tc>
          <w:tcPr>
            <w:tcW w:w="0" w:type="auto"/>
          </w:tcPr>
          <w:p w14:paraId="69B004E7" w14:textId="4D7DFF49" w:rsidR="004A0A27" w:rsidRPr="00434422" w:rsidRDefault="004A0A27" w:rsidP="003A6C13">
            <w:pPr>
              <w:pStyle w:val="Text"/>
              <w:ind w:firstLine="0"/>
              <w:rPr>
                <w:i/>
                <w:iCs/>
              </w:rPr>
            </w:pPr>
            <w:r w:rsidRPr="00434422">
              <w:t>Zhao et.al.</w:t>
            </w:r>
            <w:r w:rsidR="00822166" w:rsidRPr="00434422">
              <w:fldChar w:fldCharType="begin" w:fldLock="1"/>
            </w:r>
            <w:r w:rsidR="00AA2CD9" w:rsidRPr="00434422">
              <w:instrText>ADDIN CSL_CITATION {"citationItems":[{"id":"ITEM-1","itemData":{"DOI":"10.1016/j.patcog.2019.106968","ISSN":"00313203","abstract":"Binarization is often the first step in many document analysis tasks and plays a key role in the subsequent steps. In this paper, we formulate binarization as an image-to-image generation task and introduce the conditional generative adversarial networks (cGANs) to solve the core problem of multi-scale information combination in binarization task. Our generator consists of two stages: In the first stage, sub-generator G1 learns to extract text pixels from an input image. Different scales of the input image are processed by G1 and corresponding binary images are generated. In the second stage, our sub-generator G2 learns a combination of results at different scales from the first stage and produces the final binary result. We conduct comprehensive experiments of the proposed method on nine public document image binarization datasets. Experimental results show that compared with many classical and state-of-the-art approaches, our method gains promising performance in the accuracy and robustness of binarization.","author":[{"dropping-particle":"","family":"Zhao","given":"Jinyuan","non-dropping-particle":"","parse-names":false,"suffix":""},{"dropping-particle":"","family":"Shi","given":"Cunzhao","non-dropping-particle":"","parse-names":false,"suffix":""},{"dropping-particle":"","family":"Jia","given":"Fuxi","non-dropping-particle":"","parse-names":false,"suffix":""},{"dropping-particle":"","family":"Wang","given":"Yanna","non-dropping-particle":"","parse-names":false,"suffix":""},{"dropping-particle":"","family":"Xiao","given":"Baihua","non-dropping-particle":"","parse-names":false,"suffix":""}],"container-title":"Pattern Recognition","id":"ITEM-1","issued":{"date-parts":[["2019"]]},"title":"Document image binarization with cascaded generators of conditional generative adversarial networks","type":"article-journal"},"uris":["http://www.mendeley.com/documents/?uuid=d2dfeba3-3e41-4d20-9029-66736e207b14","http://www.mendeley.com/documents/?uuid=98857200-267f-4227-8140-331bde66a96c"]}],"mendeley":{"formattedCitation":"[23]","plainTextFormattedCitation":"[23]","previouslyFormattedCitation":"[23]"},"properties":{"noteIndex":0},"schema":"https://github.com/citation-style-language/schema/raw/master/csl-citation.json"}</w:instrText>
            </w:r>
            <w:r w:rsidR="00822166" w:rsidRPr="00434422">
              <w:fldChar w:fldCharType="separate"/>
            </w:r>
            <w:r w:rsidR="00822166" w:rsidRPr="00434422">
              <w:rPr>
                <w:noProof/>
              </w:rPr>
              <w:t>[23]</w:t>
            </w:r>
            <w:r w:rsidR="00822166" w:rsidRPr="00434422">
              <w:fldChar w:fldCharType="end"/>
            </w:r>
          </w:p>
        </w:tc>
        <w:tc>
          <w:tcPr>
            <w:tcW w:w="0" w:type="auto"/>
          </w:tcPr>
          <w:p w14:paraId="20B90C21" w14:textId="2D72A851" w:rsidR="004A0A27" w:rsidRPr="00434422" w:rsidRDefault="004A0A27" w:rsidP="003A6C13">
            <w:pPr>
              <w:pStyle w:val="Text"/>
              <w:ind w:firstLine="0"/>
              <w:rPr>
                <w:i/>
                <w:iCs/>
              </w:rPr>
            </w:pPr>
            <w:r w:rsidRPr="00434422">
              <w:rPr>
                <w:i/>
                <w:iCs/>
              </w:rPr>
              <w:t>90.73</w:t>
            </w:r>
            <w:r w:rsidR="00480E6C" w:rsidRPr="00434422">
              <w:rPr>
                <w:i/>
                <w:iCs/>
              </w:rPr>
              <w:t>(3)</w:t>
            </w:r>
          </w:p>
        </w:tc>
        <w:tc>
          <w:tcPr>
            <w:tcW w:w="0" w:type="auto"/>
          </w:tcPr>
          <w:p w14:paraId="76130B47" w14:textId="41339F33" w:rsidR="004A0A27" w:rsidRPr="00434422" w:rsidRDefault="004A0A27" w:rsidP="003A6C13">
            <w:pPr>
              <w:pStyle w:val="Text"/>
              <w:ind w:firstLine="0"/>
              <w:rPr>
                <w:i/>
                <w:iCs/>
              </w:rPr>
            </w:pPr>
            <w:r w:rsidRPr="00434422">
              <w:rPr>
                <w:i/>
                <w:iCs/>
              </w:rPr>
              <w:t>92.58</w:t>
            </w:r>
            <w:r w:rsidR="006664B1" w:rsidRPr="00434422">
              <w:rPr>
                <w:i/>
                <w:iCs/>
              </w:rPr>
              <w:t>(3)</w:t>
            </w:r>
          </w:p>
        </w:tc>
        <w:tc>
          <w:tcPr>
            <w:tcW w:w="0" w:type="auto"/>
          </w:tcPr>
          <w:p w14:paraId="53A492F6" w14:textId="5F785D1E" w:rsidR="004A0A27" w:rsidRPr="00434422" w:rsidRDefault="004A0A27" w:rsidP="003A6C13">
            <w:pPr>
              <w:pStyle w:val="Text"/>
              <w:ind w:firstLine="0"/>
              <w:rPr>
                <w:i/>
                <w:iCs/>
              </w:rPr>
            </w:pPr>
            <w:r w:rsidRPr="00434422">
              <w:rPr>
                <w:i/>
                <w:iCs/>
              </w:rPr>
              <w:t>17.83</w:t>
            </w:r>
            <w:r w:rsidR="00D02892" w:rsidRPr="00434422">
              <w:rPr>
                <w:i/>
                <w:iCs/>
              </w:rPr>
              <w:t>(4)</w:t>
            </w:r>
          </w:p>
        </w:tc>
        <w:tc>
          <w:tcPr>
            <w:tcW w:w="0" w:type="auto"/>
          </w:tcPr>
          <w:p w14:paraId="6BA6BE0F" w14:textId="6A489E1D" w:rsidR="004A0A27" w:rsidRPr="00434422" w:rsidRDefault="004A0A27" w:rsidP="003A6C13">
            <w:pPr>
              <w:pStyle w:val="Text"/>
              <w:ind w:firstLine="0"/>
              <w:rPr>
                <w:i/>
                <w:iCs/>
              </w:rPr>
            </w:pPr>
            <w:r w:rsidRPr="00434422">
              <w:rPr>
                <w:i/>
                <w:iCs/>
              </w:rPr>
              <w:t>3.58</w:t>
            </w:r>
            <w:r w:rsidR="0097031F" w:rsidRPr="00434422">
              <w:rPr>
                <w:i/>
                <w:iCs/>
              </w:rPr>
              <w:t>(5)</w:t>
            </w:r>
          </w:p>
        </w:tc>
      </w:tr>
      <w:tr w:rsidR="005E7F6D" w:rsidRPr="00434422" w14:paraId="7CF09210" w14:textId="77777777" w:rsidTr="00965DA5">
        <w:trPr>
          <w:jc w:val="center"/>
        </w:trPr>
        <w:tc>
          <w:tcPr>
            <w:tcW w:w="0" w:type="auto"/>
          </w:tcPr>
          <w:p w14:paraId="7A1FD0AC" w14:textId="77777777" w:rsidR="005E7F6D" w:rsidRPr="00434422" w:rsidRDefault="005E7F6D" w:rsidP="003A6C13">
            <w:pPr>
              <w:pStyle w:val="Text"/>
              <w:ind w:firstLine="0"/>
            </w:pPr>
            <w:r w:rsidRPr="00434422">
              <w:rPr>
                <w:i/>
                <w:iCs/>
              </w:rPr>
              <w:t>DD-GAN</w:t>
            </w:r>
          </w:p>
        </w:tc>
        <w:tc>
          <w:tcPr>
            <w:tcW w:w="0" w:type="auto"/>
          </w:tcPr>
          <w:p w14:paraId="319556FD" w14:textId="4BA07C5B" w:rsidR="005E7F6D" w:rsidRPr="00434422" w:rsidRDefault="005E7F6D" w:rsidP="003A6C13">
            <w:pPr>
              <w:pStyle w:val="Text"/>
              <w:ind w:firstLine="0"/>
            </w:pPr>
            <w:r w:rsidRPr="00434422">
              <w:rPr>
                <w:i/>
                <w:iCs/>
              </w:rPr>
              <w:t>90.98 (2)</w:t>
            </w:r>
          </w:p>
        </w:tc>
        <w:tc>
          <w:tcPr>
            <w:tcW w:w="0" w:type="auto"/>
          </w:tcPr>
          <w:p w14:paraId="4936EF2B" w14:textId="77777777" w:rsidR="005E7F6D" w:rsidRPr="00434422" w:rsidRDefault="005E7F6D" w:rsidP="003A6C13">
            <w:pPr>
              <w:pStyle w:val="Text"/>
              <w:ind w:firstLine="0"/>
            </w:pPr>
            <w:r w:rsidRPr="00434422">
              <w:rPr>
                <w:i/>
                <w:iCs/>
              </w:rPr>
              <w:t>92.65 (2)</w:t>
            </w:r>
          </w:p>
        </w:tc>
        <w:tc>
          <w:tcPr>
            <w:tcW w:w="0" w:type="auto"/>
          </w:tcPr>
          <w:p w14:paraId="5B82147E" w14:textId="77777777" w:rsidR="005E7F6D" w:rsidRPr="00434422" w:rsidRDefault="005E7F6D" w:rsidP="003A6C13">
            <w:pPr>
              <w:pStyle w:val="Text"/>
              <w:ind w:firstLine="0"/>
            </w:pPr>
            <w:r w:rsidRPr="00434422">
              <w:rPr>
                <w:b/>
                <w:bCs/>
                <w:i/>
                <w:iCs/>
              </w:rPr>
              <w:t>18.34 (1)</w:t>
            </w:r>
          </w:p>
        </w:tc>
        <w:tc>
          <w:tcPr>
            <w:tcW w:w="0" w:type="auto"/>
          </w:tcPr>
          <w:p w14:paraId="285917BE" w14:textId="3F1D82A6" w:rsidR="005E7F6D" w:rsidRPr="00434422" w:rsidRDefault="005E7F6D" w:rsidP="003A6C13">
            <w:pPr>
              <w:pStyle w:val="Text"/>
              <w:ind w:firstLine="0"/>
            </w:pPr>
            <w:r w:rsidRPr="00434422">
              <w:rPr>
                <w:i/>
                <w:iCs/>
              </w:rPr>
              <w:t>3.44 (2)</w:t>
            </w:r>
          </w:p>
        </w:tc>
      </w:tr>
    </w:tbl>
    <w:p w14:paraId="5800C308" w14:textId="31598C21" w:rsidR="005E7F6D" w:rsidRPr="00434422" w:rsidRDefault="005E7F6D" w:rsidP="005E7F6D">
      <w:pPr>
        <w:pStyle w:val="Text"/>
        <w:ind w:firstLine="0"/>
      </w:pPr>
    </w:p>
    <w:p w14:paraId="61DDFF4D" w14:textId="77777777" w:rsidR="00B87F34" w:rsidRPr="00434422" w:rsidRDefault="00B87F34" w:rsidP="00B87F34">
      <w:pPr>
        <w:jc w:val="center"/>
        <w:rPr>
          <w:sz w:val="16"/>
          <w:szCs w:val="16"/>
        </w:rPr>
      </w:pPr>
      <w:r w:rsidRPr="00434422">
        <w:rPr>
          <w:rStyle w:val="Heading1Char"/>
          <w:sz w:val="16"/>
          <w:szCs w:val="16"/>
        </w:rPr>
        <w:t>TABLE V</w:t>
      </w:r>
      <w:r w:rsidRPr="00434422">
        <w:rPr>
          <w:sz w:val="16"/>
          <w:szCs w:val="16"/>
        </w:rPr>
        <w:t xml:space="preserve"> </w:t>
      </w:r>
    </w:p>
    <w:p w14:paraId="536196AB" w14:textId="078A2A29" w:rsidR="00B87F34" w:rsidRPr="00434422" w:rsidRDefault="004A1B05" w:rsidP="00B87F34">
      <w:pPr>
        <w:jc w:val="center"/>
        <w:rPr>
          <w:sz w:val="16"/>
          <w:szCs w:val="16"/>
        </w:rPr>
      </w:pPr>
      <w:r w:rsidRPr="00434422">
        <w:rPr>
          <w:sz w:val="16"/>
          <w:szCs w:val="16"/>
        </w:rPr>
        <w:t>RESULTS</w:t>
      </w:r>
      <w:r w:rsidR="00B87F34" w:rsidRPr="00434422">
        <w:rPr>
          <w:sz w:val="16"/>
          <w:szCs w:val="16"/>
        </w:rPr>
        <w:t xml:space="preserve"> ON H-DIBCO 2018 DATASET</w:t>
      </w:r>
    </w:p>
    <w:tbl>
      <w:tblPr>
        <w:tblStyle w:val="TableGrid"/>
        <w:tblW w:w="0" w:type="auto"/>
        <w:jc w:val="center"/>
        <w:tblLook w:val="04A0" w:firstRow="1" w:lastRow="0" w:firstColumn="1" w:lastColumn="0" w:noHBand="0" w:noVBand="1"/>
      </w:tblPr>
      <w:tblGrid>
        <w:gridCol w:w="1399"/>
        <w:gridCol w:w="950"/>
        <w:gridCol w:w="950"/>
        <w:gridCol w:w="950"/>
        <w:gridCol w:w="950"/>
      </w:tblGrid>
      <w:tr w:rsidR="005E7F6D" w:rsidRPr="00434422" w14:paraId="75634D92" w14:textId="77777777" w:rsidTr="00965DA5">
        <w:trPr>
          <w:jc w:val="center"/>
        </w:trPr>
        <w:tc>
          <w:tcPr>
            <w:tcW w:w="0" w:type="auto"/>
          </w:tcPr>
          <w:p w14:paraId="3046ED90" w14:textId="77777777" w:rsidR="005E7F6D" w:rsidRPr="00434422" w:rsidRDefault="005E7F6D" w:rsidP="003A6C13">
            <w:pPr>
              <w:pStyle w:val="Text"/>
              <w:ind w:firstLine="0"/>
            </w:pPr>
            <w:r w:rsidRPr="00434422">
              <w:rPr>
                <w:b/>
                <w:bCs/>
              </w:rPr>
              <w:t>Method</w:t>
            </w:r>
          </w:p>
        </w:tc>
        <w:tc>
          <w:tcPr>
            <w:tcW w:w="0" w:type="auto"/>
          </w:tcPr>
          <w:p w14:paraId="2C14771E" w14:textId="77777777" w:rsidR="005E7F6D" w:rsidRPr="00434422" w:rsidRDefault="005E7F6D" w:rsidP="003A6C13">
            <w:pPr>
              <w:pStyle w:val="Text"/>
              <w:ind w:firstLine="0"/>
            </w:pPr>
            <w:r w:rsidRPr="00434422">
              <w:rPr>
                <w:b/>
                <w:bCs/>
              </w:rPr>
              <w:t>FM</w:t>
            </w:r>
          </w:p>
        </w:tc>
        <w:tc>
          <w:tcPr>
            <w:tcW w:w="0" w:type="auto"/>
          </w:tcPr>
          <w:p w14:paraId="282A9084" w14:textId="77777777" w:rsidR="005E7F6D" w:rsidRPr="00434422" w:rsidRDefault="005E7F6D" w:rsidP="003A6C13">
            <w:pPr>
              <w:pStyle w:val="Text"/>
              <w:ind w:firstLine="0"/>
            </w:pPr>
            <w:r w:rsidRPr="00434422">
              <w:rPr>
                <w:b/>
                <w:bCs/>
              </w:rPr>
              <w:t>P-FM</w:t>
            </w:r>
          </w:p>
        </w:tc>
        <w:tc>
          <w:tcPr>
            <w:tcW w:w="0" w:type="auto"/>
          </w:tcPr>
          <w:p w14:paraId="03F6F0E6" w14:textId="77777777" w:rsidR="005E7F6D" w:rsidRPr="00434422" w:rsidRDefault="005E7F6D" w:rsidP="003A6C13">
            <w:pPr>
              <w:pStyle w:val="Text"/>
              <w:ind w:firstLine="0"/>
            </w:pPr>
            <w:r w:rsidRPr="00434422">
              <w:rPr>
                <w:b/>
                <w:bCs/>
              </w:rPr>
              <w:t>PSNR</w:t>
            </w:r>
          </w:p>
        </w:tc>
        <w:tc>
          <w:tcPr>
            <w:tcW w:w="0" w:type="auto"/>
          </w:tcPr>
          <w:p w14:paraId="33844BF9" w14:textId="77777777" w:rsidR="005E7F6D" w:rsidRPr="00434422" w:rsidRDefault="005E7F6D" w:rsidP="003A6C13">
            <w:pPr>
              <w:pStyle w:val="Text"/>
              <w:ind w:firstLine="0"/>
            </w:pPr>
            <w:r w:rsidRPr="00434422">
              <w:rPr>
                <w:b/>
                <w:bCs/>
              </w:rPr>
              <w:t>DRD</w:t>
            </w:r>
          </w:p>
        </w:tc>
      </w:tr>
      <w:tr w:rsidR="005E7F6D" w:rsidRPr="00434422" w14:paraId="4BE0A7B8" w14:textId="77777777" w:rsidTr="00965DA5">
        <w:trPr>
          <w:jc w:val="center"/>
        </w:trPr>
        <w:tc>
          <w:tcPr>
            <w:tcW w:w="0" w:type="auto"/>
          </w:tcPr>
          <w:p w14:paraId="7DA3CA21" w14:textId="77777777" w:rsidR="005E7F6D" w:rsidRPr="00434422" w:rsidRDefault="005E7F6D" w:rsidP="003A6C13">
            <w:pPr>
              <w:pStyle w:val="Text"/>
              <w:ind w:firstLine="0"/>
            </w:pPr>
            <w:r w:rsidRPr="00434422">
              <w:t>Comp #1</w:t>
            </w:r>
          </w:p>
        </w:tc>
        <w:tc>
          <w:tcPr>
            <w:tcW w:w="0" w:type="auto"/>
          </w:tcPr>
          <w:p w14:paraId="0F8E4A01" w14:textId="3B240367" w:rsidR="005E7F6D" w:rsidRPr="00434422" w:rsidRDefault="005E7F6D" w:rsidP="003A6C13">
            <w:pPr>
              <w:pStyle w:val="Text"/>
              <w:ind w:firstLine="0"/>
            </w:pPr>
            <w:r w:rsidRPr="00434422">
              <w:rPr>
                <w:b/>
                <w:bCs/>
              </w:rPr>
              <w:t>88.34</w:t>
            </w:r>
            <w:r w:rsidR="001A4958" w:rsidRPr="00434422">
              <w:rPr>
                <w:b/>
                <w:bCs/>
              </w:rPr>
              <w:t>(1)</w:t>
            </w:r>
          </w:p>
        </w:tc>
        <w:tc>
          <w:tcPr>
            <w:tcW w:w="0" w:type="auto"/>
          </w:tcPr>
          <w:p w14:paraId="60B9BF22" w14:textId="15C18FD0" w:rsidR="005E7F6D" w:rsidRPr="00434422" w:rsidRDefault="005E7F6D" w:rsidP="003A6C13">
            <w:pPr>
              <w:pStyle w:val="Text"/>
              <w:ind w:firstLine="0"/>
            </w:pPr>
            <w:r w:rsidRPr="00434422">
              <w:rPr>
                <w:b/>
                <w:bCs/>
              </w:rPr>
              <w:t>90.24</w:t>
            </w:r>
            <w:r w:rsidR="00167286" w:rsidRPr="00434422">
              <w:rPr>
                <w:b/>
                <w:bCs/>
              </w:rPr>
              <w:t>(2)</w:t>
            </w:r>
          </w:p>
        </w:tc>
        <w:tc>
          <w:tcPr>
            <w:tcW w:w="0" w:type="auto"/>
          </w:tcPr>
          <w:p w14:paraId="50E67316" w14:textId="1BF22681" w:rsidR="005E7F6D" w:rsidRPr="00434422" w:rsidRDefault="005E7F6D" w:rsidP="003A6C13">
            <w:pPr>
              <w:pStyle w:val="Text"/>
              <w:ind w:firstLine="0"/>
            </w:pPr>
            <w:r w:rsidRPr="00434422">
              <w:rPr>
                <w:b/>
                <w:bCs/>
              </w:rPr>
              <w:t>19.11</w:t>
            </w:r>
            <w:r w:rsidR="00D21BE8" w:rsidRPr="00434422">
              <w:rPr>
                <w:b/>
                <w:bCs/>
              </w:rPr>
              <w:t>(1)</w:t>
            </w:r>
          </w:p>
        </w:tc>
        <w:tc>
          <w:tcPr>
            <w:tcW w:w="0" w:type="auto"/>
          </w:tcPr>
          <w:p w14:paraId="33D9F6DF" w14:textId="10311F89" w:rsidR="005E7F6D" w:rsidRPr="00434422" w:rsidRDefault="005E7F6D" w:rsidP="003A6C13">
            <w:pPr>
              <w:pStyle w:val="Text"/>
              <w:ind w:firstLine="0"/>
            </w:pPr>
            <w:r w:rsidRPr="00434422">
              <w:rPr>
                <w:b/>
                <w:bCs/>
              </w:rPr>
              <w:t>4.92</w:t>
            </w:r>
            <w:r w:rsidR="000E5D5C" w:rsidRPr="00434422">
              <w:rPr>
                <w:b/>
                <w:bCs/>
              </w:rPr>
              <w:t>(2)</w:t>
            </w:r>
          </w:p>
        </w:tc>
      </w:tr>
      <w:tr w:rsidR="005E7F6D" w:rsidRPr="00434422" w14:paraId="2C9AD993" w14:textId="77777777" w:rsidTr="00965DA5">
        <w:trPr>
          <w:jc w:val="center"/>
        </w:trPr>
        <w:tc>
          <w:tcPr>
            <w:tcW w:w="0" w:type="auto"/>
          </w:tcPr>
          <w:p w14:paraId="048F2E77" w14:textId="77777777" w:rsidR="005E7F6D" w:rsidRPr="00434422" w:rsidRDefault="005E7F6D" w:rsidP="003A6C13">
            <w:pPr>
              <w:pStyle w:val="Text"/>
              <w:ind w:firstLine="0"/>
            </w:pPr>
            <w:r w:rsidRPr="00434422">
              <w:t>Comp #2</w:t>
            </w:r>
          </w:p>
        </w:tc>
        <w:tc>
          <w:tcPr>
            <w:tcW w:w="0" w:type="auto"/>
          </w:tcPr>
          <w:p w14:paraId="03F63EEF" w14:textId="050AE093" w:rsidR="005E7F6D" w:rsidRPr="00434422" w:rsidRDefault="005E7F6D" w:rsidP="003A6C13">
            <w:pPr>
              <w:pStyle w:val="Text"/>
              <w:ind w:firstLine="0"/>
            </w:pPr>
            <w:r w:rsidRPr="00434422">
              <w:t>73.45</w:t>
            </w:r>
            <w:r w:rsidR="001A4958" w:rsidRPr="00434422">
              <w:t>(4)</w:t>
            </w:r>
          </w:p>
        </w:tc>
        <w:tc>
          <w:tcPr>
            <w:tcW w:w="0" w:type="auto"/>
          </w:tcPr>
          <w:p w14:paraId="18D9170A" w14:textId="00E73C10" w:rsidR="005E7F6D" w:rsidRPr="00434422" w:rsidRDefault="005E7F6D" w:rsidP="003A6C13">
            <w:pPr>
              <w:pStyle w:val="Text"/>
              <w:ind w:firstLine="0"/>
            </w:pPr>
            <w:r w:rsidRPr="00434422">
              <w:t>75.94</w:t>
            </w:r>
            <w:r w:rsidR="00167286" w:rsidRPr="00434422">
              <w:t>(4)</w:t>
            </w:r>
          </w:p>
        </w:tc>
        <w:tc>
          <w:tcPr>
            <w:tcW w:w="0" w:type="auto"/>
          </w:tcPr>
          <w:p w14:paraId="5B55A7A8" w14:textId="03DAF507" w:rsidR="005E7F6D" w:rsidRPr="00434422" w:rsidRDefault="005E7F6D" w:rsidP="003A6C13">
            <w:pPr>
              <w:pStyle w:val="Text"/>
              <w:ind w:firstLine="0"/>
            </w:pPr>
            <w:r w:rsidRPr="00434422">
              <w:t>14.62</w:t>
            </w:r>
            <w:r w:rsidR="00D21BE8" w:rsidRPr="00434422">
              <w:t>(4)</w:t>
            </w:r>
          </w:p>
        </w:tc>
        <w:tc>
          <w:tcPr>
            <w:tcW w:w="0" w:type="auto"/>
          </w:tcPr>
          <w:p w14:paraId="000DCDBF" w14:textId="625AA3A8" w:rsidR="005E7F6D" w:rsidRPr="00434422" w:rsidRDefault="005E7F6D" w:rsidP="003A6C13">
            <w:pPr>
              <w:pStyle w:val="Text"/>
              <w:ind w:firstLine="0"/>
            </w:pPr>
            <w:r w:rsidRPr="00434422">
              <w:t>26.24</w:t>
            </w:r>
            <w:r w:rsidR="000E5D5C" w:rsidRPr="00434422">
              <w:t>(7)</w:t>
            </w:r>
          </w:p>
        </w:tc>
      </w:tr>
      <w:tr w:rsidR="005E7F6D" w:rsidRPr="00434422" w14:paraId="0493FA41" w14:textId="77777777" w:rsidTr="00965DA5">
        <w:trPr>
          <w:jc w:val="center"/>
        </w:trPr>
        <w:tc>
          <w:tcPr>
            <w:tcW w:w="0" w:type="auto"/>
          </w:tcPr>
          <w:p w14:paraId="4B99B74B" w14:textId="77777777" w:rsidR="005E7F6D" w:rsidRPr="00434422" w:rsidRDefault="005E7F6D" w:rsidP="003A6C13">
            <w:pPr>
              <w:pStyle w:val="Text"/>
              <w:ind w:firstLine="0"/>
            </w:pPr>
            <w:r w:rsidRPr="00434422">
              <w:t>Comp #3</w:t>
            </w:r>
          </w:p>
        </w:tc>
        <w:tc>
          <w:tcPr>
            <w:tcW w:w="0" w:type="auto"/>
          </w:tcPr>
          <w:p w14:paraId="63198605" w14:textId="1A6A744B" w:rsidR="005E7F6D" w:rsidRPr="00434422" w:rsidRDefault="005E7F6D" w:rsidP="003A6C13">
            <w:pPr>
              <w:pStyle w:val="Text"/>
              <w:ind w:firstLine="0"/>
            </w:pPr>
            <w:r w:rsidRPr="00434422">
              <w:t>70.01</w:t>
            </w:r>
            <w:r w:rsidR="001A4958" w:rsidRPr="00434422">
              <w:t>(5)</w:t>
            </w:r>
          </w:p>
        </w:tc>
        <w:tc>
          <w:tcPr>
            <w:tcW w:w="0" w:type="auto"/>
          </w:tcPr>
          <w:p w14:paraId="65375C7C" w14:textId="324B8056" w:rsidR="005E7F6D" w:rsidRPr="00434422" w:rsidRDefault="005E7F6D" w:rsidP="003A6C13">
            <w:pPr>
              <w:pStyle w:val="Text"/>
              <w:ind w:firstLine="0"/>
            </w:pPr>
            <w:r w:rsidRPr="00434422">
              <w:t>74.68</w:t>
            </w:r>
            <w:r w:rsidR="00167286" w:rsidRPr="00434422">
              <w:t>(5)</w:t>
            </w:r>
          </w:p>
        </w:tc>
        <w:tc>
          <w:tcPr>
            <w:tcW w:w="0" w:type="auto"/>
          </w:tcPr>
          <w:p w14:paraId="17E3E5C1" w14:textId="13A3C3E3" w:rsidR="005E7F6D" w:rsidRPr="00434422" w:rsidRDefault="005E7F6D" w:rsidP="003A6C13">
            <w:pPr>
              <w:pStyle w:val="Text"/>
              <w:ind w:firstLine="0"/>
            </w:pPr>
            <w:r w:rsidRPr="00434422">
              <w:t>13.58</w:t>
            </w:r>
            <w:r w:rsidR="00D21BE8" w:rsidRPr="00434422">
              <w:t>(5)</w:t>
            </w:r>
          </w:p>
        </w:tc>
        <w:tc>
          <w:tcPr>
            <w:tcW w:w="0" w:type="auto"/>
          </w:tcPr>
          <w:p w14:paraId="1CF1D563" w14:textId="2AC99CC9" w:rsidR="005E7F6D" w:rsidRPr="00434422" w:rsidRDefault="005E7F6D" w:rsidP="003A6C13">
            <w:pPr>
              <w:pStyle w:val="Text"/>
              <w:ind w:firstLine="0"/>
            </w:pPr>
            <w:r w:rsidRPr="00434422">
              <w:t>17.45</w:t>
            </w:r>
            <w:r w:rsidR="000E5D5C" w:rsidRPr="00434422">
              <w:t>(5)</w:t>
            </w:r>
          </w:p>
        </w:tc>
      </w:tr>
      <w:tr w:rsidR="005E7F6D" w:rsidRPr="00434422" w14:paraId="17901DF3" w14:textId="77777777" w:rsidTr="00965DA5">
        <w:trPr>
          <w:jc w:val="center"/>
        </w:trPr>
        <w:tc>
          <w:tcPr>
            <w:tcW w:w="0" w:type="auto"/>
          </w:tcPr>
          <w:p w14:paraId="3BF4476F" w14:textId="77777777" w:rsidR="005E7F6D" w:rsidRPr="00434422" w:rsidRDefault="005E7F6D" w:rsidP="003A6C13">
            <w:pPr>
              <w:pStyle w:val="Text"/>
              <w:ind w:firstLine="0"/>
            </w:pPr>
            <w:r w:rsidRPr="00434422">
              <w:t>Comp #4</w:t>
            </w:r>
          </w:p>
        </w:tc>
        <w:tc>
          <w:tcPr>
            <w:tcW w:w="0" w:type="auto"/>
          </w:tcPr>
          <w:p w14:paraId="25655387" w14:textId="104010EE" w:rsidR="005E7F6D" w:rsidRPr="00434422" w:rsidRDefault="005E7F6D" w:rsidP="003A6C13">
            <w:pPr>
              <w:pStyle w:val="Text"/>
              <w:ind w:firstLine="0"/>
            </w:pPr>
            <w:r w:rsidRPr="00434422">
              <w:t>64.52</w:t>
            </w:r>
            <w:r w:rsidR="001A4958" w:rsidRPr="00434422">
              <w:t>(6)</w:t>
            </w:r>
          </w:p>
        </w:tc>
        <w:tc>
          <w:tcPr>
            <w:tcW w:w="0" w:type="auto"/>
          </w:tcPr>
          <w:p w14:paraId="3B423297" w14:textId="04E1368E" w:rsidR="005E7F6D" w:rsidRPr="00434422" w:rsidRDefault="005E7F6D" w:rsidP="003A6C13">
            <w:pPr>
              <w:pStyle w:val="Text"/>
              <w:ind w:firstLine="0"/>
            </w:pPr>
            <w:r w:rsidRPr="00434422">
              <w:t>68.29</w:t>
            </w:r>
            <w:r w:rsidR="00167286" w:rsidRPr="00434422">
              <w:t>(6)</w:t>
            </w:r>
          </w:p>
        </w:tc>
        <w:tc>
          <w:tcPr>
            <w:tcW w:w="0" w:type="auto"/>
          </w:tcPr>
          <w:p w14:paraId="759BAECF" w14:textId="5F21C9F4" w:rsidR="005E7F6D" w:rsidRPr="00434422" w:rsidRDefault="005E7F6D" w:rsidP="003A6C13">
            <w:pPr>
              <w:pStyle w:val="Text"/>
              <w:ind w:firstLine="0"/>
            </w:pPr>
            <w:r w:rsidRPr="00434422">
              <w:t>13.57</w:t>
            </w:r>
            <w:r w:rsidR="00D21BE8" w:rsidRPr="00434422">
              <w:t>(6)</w:t>
            </w:r>
          </w:p>
        </w:tc>
        <w:tc>
          <w:tcPr>
            <w:tcW w:w="0" w:type="auto"/>
          </w:tcPr>
          <w:p w14:paraId="708E20E0" w14:textId="7D6D2BEF" w:rsidR="005E7F6D" w:rsidRPr="00434422" w:rsidRDefault="005E7F6D" w:rsidP="003A6C13">
            <w:pPr>
              <w:pStyle w:val="Text"/>
              <w:ind w:firstLine="0"/>
            </w:pPr>
            <w:r w:rsidRPr="00434422">
              <w:t>16.67</w:t>
            </w:r>
            <w:r w:rsidR="000E5D5C" w:rsidRPr="00434422">
              <w:t>(4)</w:t>
            </w:r>
          </w:p>
        </w:tc>
      </w:tr>
      <w:tr w:rsidR="005E7F6D" w:rsidRPr="00434422" w14:paraId="243DBA37" w14:textId="77777777" w:rsidTr="00965DA5">
        <w:trPr>
          <w:jc w:val="center"/>
        </w:trPr>
        <w:tc>
          <w:tcPr>
            <w:tcW w:w="0" w:type="auto"/>
          </w:tcPr>
          <w:p w14:paraId="0ED9AE66" w14:textId="77777777" w:rsidR="005E7F6D" w:rsidRPr="00434422" w:rsidRDefault="005E7F6D" w:rsidP="003A6C13">
            <w:pPr>
              <w:pStyle w:val="Text"/>
              <w:ind w:firstLine="0"/>
            </w:pPr>
            <w:r w:rsidRPr="00434422">
              <w:t>Comp #5</w:t>
            </w:r>
          </w:p>
        </w:tc>
        <w:tc>
          <w:tcPr>
            <w:tcW w:w="0" w:type="auto"/>
          </w:tcPr>
          <w:p w14:paraId="50043E98" w14:textId="06F72B70" w:rsidR="005E7F6D" w:rsidRPr="00434422" w:rsidRDefault="005E7F6D" w:rsidP="003A6C13">
            <w:pPr>
              <w:pStyle w:val="Text"/>
              <w:ind w:firstLine="0"/>
            </w:pPr>
            <w:r w:rsidRPr="00434422">
              <w:t>46.35</w:t>
            </w:r>
            <w:r w:rsidR="001A4958" w:rsidRPr="00434422">
              <w:t>(7)</w:t>
            </w:r>
          </w:p>
        </w:tc>
        <w:tc>
          <w:tcPr>
            <w:tcW w:w="0" w:type="auto"/>
          </w:tcPr>
          <w:p w14:paraId="4DE22842" w14:textId="68FD7B82" w:rsidR="005E7F6D" w:rsidRPr="00434422" w:rsidRDefault="005E7F6D" w:rsidP="003A6C13">
            <w:pPr>
              <w:pStyle w:val="Text"/>
              <w:ind w:firstLine="0"/>
            </w:pPr>
            <w:r w:rsidRPr="00434422">
              <w:t>51.39</w:t>
            </w:r>
            <w:r w:rsidR="00167286" w:rsidRPr="00434422">
              <w:t>(7)</w:t>
            </w:r>
          </w:p>
        </w:tc>
        <w:tc>
          <w:tcPr>
            <w:tcW w:w="0" w:type="auto"/>
          </w:tcPr>
          <w:p w14:paraId="782F3A0C" w14:textId="14EED6A0" w:rsidR="005E7F6D" w:rsidRPr="00434422" w:rsidRDefault="005E7F6D" w:rsidP="003A6C13">
            <w:pPr>
              <w:pStyle w:val="Text"/>
              <w:ind w:firstLine="0"/>
            </w:pPr>
            <w:r w:rsidRPr="00434422">
              <w:t>11.79</w:t>
            </w:r>
            <w:r w:rsidR="00D21BE8" w:rsidRPr="00434422">
              <w:t>(7)</w:t>
            </w:r>
          </w:p>
        </w:tc>
        <w:tc>
          <w:tcPr>
            <w:tcW w:w="0" w:type="auto"/>
          </w:tcPr>
          <w:p w14:paraId="46D2E8E7" w14:textId="43AE3BD4" w:rsidR="005E7F6D" w:rsidRPr="00434422" w:rsidRDefault="005E7F6D" w:rsidP="003A6C13">
            <w:pPr>
              <w:pStyle w:val="Text"/>
              <w:ind w:firstLine="0"/>
            </w:pPr>
            <w:r w:rsidRPr="00434422">
              <w:t>24.56</w:t>
            </w:r>
            <w:r w:rsidR="000E5D5C" w:rsidRPr="00434422">
              <w:t>(6)</w:t>
            </w:r>
          </w:p>
        </w:tc>
      </w:tr>
      <w:tr w:rsidR="00496352" w:rsidRPr="00434422" w14:paraId="303DBD9B" w14:textId="77777777" w:rsidTr="00965DA5">
        <w:trPr>
          <w:jc w:val="center"/>
        </w:trPr>
        <w:tc>
          <w:tcPr>
            <w:tcW w:w="0" w:type="auto"/>
          </w:tcPr>
          <w:p w14:paraId="3D19FC26" w14:textId="32A4B1F0" w:rsidR="00496352" w:rsidRPr="00434422" w:rsidRDefault="00496352" w:rsidP="003A6C13">
            <w:pPr>
              <w:pStyle w:val="Text"/>
              <w:ind w:firstLine="0"/>
              <w:rPr>
                <w:i/>
                <w:iCs/>
              </w:rPr>
            </w:pPr>
            <w:r w:rsidRPr="00434422">
              <w:t>Zhao et.al.</w:t>
            </w:r>
            <w:r w:rsidR="0028442D" w:rsidRPr="00434422">
              <w:fldChar w:fldCharType="begin" w:fldLock="1"/>
            </w:r>
            <w:r w:rsidR="00AA2CD9" w:rsidRPr="00434422">
              <w:instrText>ADDIN CSL_CITATION {"citationItems":[{"id":"ITEM-1","itemData":{"DOI":"10.1016/j.patcog.2019.106968","ISSN":"00313203","abstract":"Binarization is often the first step in many document analysis tasks and plays a key role in the subsequent steps. In this paper, we formulate binarization as an image-to-image generation task and introduce the conditional generative adversarial networks (cGANs) to solve the core problem of multi-scale information combination in binarization task. Our generator consists of two stages: In the first stage, sub-generator G1 learns to extract text pixels from an input image. Different scales of the input image are processed by G1 and corresponding binary images are generated. In the second stage, our sub-generator G2 learns a combination of results at different scales from the first stage and produces the final binary result. We conduct comprehensive experiments of the proposed method on nine public document image binarization datasets. Experimental results show that compared with many classical and state-of-the-art approaches, our method gains promising performance in the accuracy and robustness of binarization.","author":[{"dropping-particle":"","family":"Zhao","given":"Jinyuan","non-dropping-particle":"","parse-names":false,"suffix":""},{"dropping-particle":"","family":"Shi","given":"Cunzhao","non-dropping-particle":"","parse-names":false,"suffix":""},{"dropping-particle":"","family":"Jia","given":"Fuxi","non-dropping-particle":"","parse-names":false,"suffix":""},{"dropping-particle":"","family":"Wang","given":"Yanna","non-dropping-particle":"","parse-names":false,"suffix":""},{"dropping-particle":"","family":"Xiao","given":"Baihua","non-dropping-particle":"","parse-names":false,"suffix":""}],"container-title":"Pattern Recognition","id":"ITEM-1","issued":{"date-parts":[["2019"]]},"title":"Document image binarization with cascaded generators of conditional generative adversarial networks","type":"article-journal"},"uris":["http://www.mendeley.com/documents/?uuid=d2dfeba3-3e41-4d20-9029-66736e207b14","http://www.mendeley.com/documents/?uuid=98857200-267f-4227-8140-331bde66a96c"]}],"mendeley":{"formattedCitation":"[23]","plainTextFormattedCitation":"[23]","previouslyFormattedCitation":"[23]"},"properties":{"noteIndex":0},"schema":"https://github.com/citation-style-language/schema/raw/master/csl-citation.json"}</w:instrText>
            </w:r>
            <w:r w:rsidR="0028442D" w:rsidRPr="00434422">
              <w:fldChar w:fldCharType="separate"/>
            </w:r>
            <w:r w:rsidR="0028442D" w:rsidRPr="00434422">
              <w:rPr>
                <w:noProof/>
              </w:rPr>
              <w:t>[23]</w:t>
            </w:r>
            <w:r w:rsidR="0028442D" w:rsidRPr="00434422">
              <w:fldChar w:fldCharType="end"/>
            </w:r>
          </w:p>
        </w:tc>
        <w:tc>
          <w:tcPr>
            <w:tcW w:w="0" w:type="auto"/>
          </w:tcPr>
          <w:p w14:paraId="28EB08A9" w14:textId="1055F353" w:rsidR="00496352" w:rsidRPr="00434422" w:rsidRDefault="00496352" w:rsidP="003A6C13">
            <w:pPr>
              <w:pStyle w:val="Text"/>
              <w:ind w:firstLine="0"/>
              <w:rPr>
                <w:i/>
                <w:iCs/>
              </w:rPr>
            </w:pPr>
            <w:r w:rsidRPr="00434422">
              <w:rPr>
                <w:i/>
                <w:iCs/>
              </w:rPr>
              <w:t>87.73</w:t>
            </w:r>
            <w:r w:rsidR="001A4958" w:rsidRPr="00434422">
              <w:rPr>
                <w:i/>
                <w:iCs/>
              </w:rPr>
              <w:t>(2)</w:t>
            </w:r>
          </w:p>
        </w:tc>
        <w:tc>
          <w:tcPr>
            <w:tcW w:w="0" w:type="auto"/>
          </w:tcPr>
          <w:p w14:paraId="5BB8007A" w14:textId="5CF5547A" w:rsidR="00496352" w:rsidRPr="00434422" w:rsidRDefault="00496352" w:rsidP="003A6C13">
            <w:pPr>
              <w:pStyle w:val="Text"/>
              <w:ind w:firstLine="0"/>
              <w:rPr>
                <w:i/>
                <w:iCs/>
              </w:rPr>
            </w:pPr>
            <w:r w:rsidRPr="00434422">
              <w:rPr>
                <w:i/>
                <w:iCs/>
              </w:rPr>
              <w:t>90.60</w:t>
            </w:r>
            <w:r w:rsidR="00167286" w:rsidRPr="00434422">
              <w:rPr>
                <w:i/>
                <w:iCs/>
              </w:rPr>
              <w:t>(1)</w:t>
            </w:r>
          </w:p>
        </w:tc>
        <w:tc>
          <w:tcPr>
            <w:tcW w:w="0" w:type="auto"/>
          </w:tcPr>
          <w:p w14:paraId="3CF7344B" w14:textId="19105D9E" w:rsidR="00496352" w:rsidRPr="00434422" w:rsidRDefault="00496352" w:rsidP="003A6C13">
            <w:pPr>
              <w:pStyle w:val="Text"/>
              <w:ind w:firstLine="0"/>
              <w:rPr>
                <w:i/>
                <w:iCs/>
              </w:rPr>
            </w:pPr>
            <w:r w:rsidRPr="00434422">
              <w:rPr>
                <w:i/>
                <w:iCs/>
              </w:rPr>
              <w:t>18.37</w:t>
            </w:r>
            <w:r w:rsidR="00D21BE8" w:rsidRPr="00434422">
              <w:rPr>
                <w:i/>
                <w:iCs/>
              </w:rPr>
              <w:t>(2)</w:t>
            </w:r>
          </w:p>
        </w:tc>
        <w:tc>
          <w:tcPr>
            <w:tcW w:w="0" w:type="auto"/>
          </w:tcPr>
          <w:p w14:paraId="729DF144" w14:textId="792238C2" w:rsidR="00496352" w:rsidRPr="00434422" w:rsidRDefault="00496352" w:rsidP="003A6C13">
            <w:pPr>
              <w:pStyle w:val="Text"/>
              <w:ind w:firstLine="0"/>
              <w:rPr>
                <w:i/>
                <w:iCs/>
              </w:rPr>
            </w:pPr>
            <w:r w:rsidRPr="00434422">
              <w:rPr>
                <w:i/>
                <w:iCs/>
              </w:rPr>
              <w:t>4.58</w:t>
            </w:r>
            <w:r w:rsidR="000E5D5C" w:rsidRPr="00434422">
              <w:rPr>
                <w:i/>
                <w:iCs/>
              </w:rPr>
              <w:t>(1)</w:t>
            </w:r>
          </w:p>
        </w:tc>
      </w:tr>
      <w:tr w:rsidR="005E7F6D" w:rsidRPr="00434422" w14:paraId="08C4E6B5" w14:textId="77777777" w:rsidTr="00965DA5">
        <w:trPr>
          <w:jc w:val="center"/>
        </w:trPr>
        <w:tc>
          <w:tcPr>
            <w:tcW w:w="0" w:type="auto"/>
          </w:tcPr>
          <w:p w14:paraId="6F1D90B7" w14:textId="77777777" w:rsidR="005E7F6D" w:rsidRPr="00434422" w:rsidRDefault="005E7F6D" w:rsidP="003A6C13">
            <w:pPr>
              <w:pStyle w:val="Text"/>
              <w:ind w:firstLine="0"/>
            </w:pPr>
            <w:r w:rsidRPr="00434422">
              <w:rPr>
                <w:i/>
                <w:iCs/>
              </w:rPr>
              <w:t>DD-GAN</w:t>
            </w:r>
          </w:p>
        </w:tc>
        <w:tc>
          <w:tcPr>
            <w:tcW w:w="0" w:type="auto"/>
          </w:tcPr>
          <w:p w14:paraId="5C45BA49" w14:textId="444169D0" w:rsidR="005E7F6D" w:rsidRPr="00434422" w:rsidRDefault="005E7F6D" w:rsidP="003A6C13">
            <w:pPr>
              <w:pStyle w:val="Text"/>
              <w:ind w:firstLine="0"/>
            </w:pPr>
            <w:r w:rsidRPr="00434422">
              <w:rPr>
                <w:i/>
                <w:iCs/>
              </w:rPr>
              <w:t>75.53 (</w:t>
            </w:r>
            <w:r w:rsidR="001A4958" w:rsidRPr="00434422">
              <w:rPr>
                <w:i/>
                <w:iCs/>
              </w:rPr>
              <w:t>3</w:t>
            </w:r>
            <w:r w:rsidRPr="00434422">
              <w:rPr>
                <w:i/>
                <w:iCs/>
              </w:rPr>
              <w:t>)</w:t>
            </w:r>
          </w:p>
        </w:tc>
        <w:tc>
          <w:tcPr>
            <w:tcW w:w="0" w:type="auto"/>
          </w:tcPr>
          <w:p w14:paraId="7A085B75" w14:textId="60417454" w:rsidR="005E7F6D" w:rsidRPr="00434422" w:rsidRDefault="005E7F6D" w:rsidP="003A6C13">
            <w:pPr>
              <w:pStyle w:val="Text"/>
              <w:ind w:firstLine="0"/>
            </w:pPr>
            <w:r w:rsidRPr="00434422">
              <w:rPr>
                <w:i/>
                <w:iCs/>
              </w:rPr>
              <w:t>78.05 (</w:t>
            </w:r>
            <w:r w:rsidR="00167286" w:rsidRPr="00434422">
              <w:rPr>
                <w:i/>
                <w:iCs/>
              </w:rPr>
              <w:t>3</w:t>
            </w:r>
            <w:r w:rsidRPr="00434422">
              <w:rPr>
                <w:i/>
                <w:iCs/>
              </w:rPr>
              <w:t>)</w:t>
            </w:r>
          </w:p>
        </w:tc>
        <w:tc>
          <w:tcPr>
            <w:tcW w:w="0" w:type="auto"/>
          </w:tcPr>
          <w:p w14:paraId="2DA988A6" w14:textId="034126E3" w:rsidR="005E7F6D" w:rsidRPr="00434422" w:rsidRDefault="005E7F6D" w:rsidP="003A6C13">
            <w:pPr>
              <w:pStyle w:val="Text"/>
              <w:ind w:firstLine="0"/>
            </w:pPr>
            <w:r w:rsidRPr="00434422">
              <w:rPr>
                <w:i/>
                <w:iCs/>
              </w:rPr>
              <w:t>14.64 (</w:t>
            </w:r>
            <w:r w:rsidR="00D21BE8" w:rsidRPr="00434422">
              <w:rPr>
                <w:i/>
                <w:iCs/>
              </w:rPr>
              <w:t>3</w:t>
            </w:r>
            <w:r w:rsidRPr="00434422">
              <w:rPr>
                <w:i/>
                <w:iCs/>
              </w:rPr>
              <w:t>)</w:t>
            </w:r>
          </w:p>
        </w:tc>
        <w:tc>
          <w:tcPr>
            <w:tcW w:w="0" w:type="auto"/>
          </w:tcPr>
          <w:p w14:paraId="5BEC0692" w14:textId="5B8E7235" w:rsidR="005E7F6D" w:rsidRPr="00434422" w:rsidRDefault="005E7F6D" w:rsidP="003A6C13">
            <w:pPr>
              <w:pStyle w:val="Text"/>
              <w:ind w:firstLine="0"/>
            </w:pPr>
            <w:r w:rsidRPr="00434422">
              <w:rPr>
                <w:i/>
                <w:iCs/>
              </w:rPr>
              <w:t>14.61 (</w:t>
            </w:r>
            <w:r w:rsidR="000E5D5C" w:rsidRPr="00434422">
              <w:rPr>
                <w:i/>
                <w:iCs/>
              </w:rPr>
              <w:t>3</w:t>
            </w:r>
            <w:r w:rsidRPr="00434422">
              <w:rPr>
                <w:i/>
                <w:iCs/>
              </w:rPr>
              <w:t>)</w:t>
            </w:r>
          </w:p>
        </w:tc>
      </w:tr>
    </w:tbl>
    <w:p w14:paraId="12A9AA42" w14:textId="77777777" w:rsidR="00F14454" w:rsidRPr="00434422" w:rsidRDefault="00F14454" w:rsidP="00E252C2">
      <w:pPr>
        <w:pStyle w:val="Text"/>
        <w:ind w:firstLine="0"/>
      </w:pPr>
    </w:p>
    <w:p w14:paraId="76A461FC" w14:textId="2A6CEAA5" w:rsidR="003560F2" w:rsidRPr="00434422" w:rsidRDefault="005E7F6D" w:rsidP="00E252C2">
      <w:pPr>
        <w:pStyle w:val="Text"/>
        <w:ind w:firstLine="0"/>
      </w:pPr>
      <w:r w:rsidRPr="00434422">
        <w:t>The best results obtained for a particular metric over all the methods are marked in bold. The rank of the score obtained by DD-GAN</w:t>
      </w:r>
      <w:r w:rsidR="009125E1" w:rsidRPr="00434422">
        <w:t xml:space="preserve"> and the other methods</w:t>
      </w:r>
      <w:r w:rsidRPr="00434422">
        <w:t xml:space="preserve"> for each metric is also specified in parenthesis. As can be seen from the tables, the </w:t>
      </w:r>
      <w:r w:rsidR="00DF49AE" w:rsidRPr="00434422">
        <w:t xml:space="preserve">performance of the </w:t>
      </w:r>
      <w:r w:rsidRPr="00434422">
        <w:t>proposed model is comparable to state-of-the-art methods while also surpassing the many</w:t>
      </w:r>
      <w:r w:rsidR="004A1B05" w:rsidRPr="00434422">
        <w:t xml:space="preserve"> methods considered here for comparison</w:t>
      </w:r>
      <w:r w:rsidRPr="00434422">
        <w:t xml:space="preserve">. The good performance of the model on </w:t>
      </w:r>
      <w:r w:rsidR="003560F2" w:rsidRPr="00434422">
        <w:t>most of</w:t>
      </w:r>
      <w:r w:rsidRPr="00434422">
        <w:t xml:space="preserve"> the datasets serves as a proof of robustness.</w:t>
      </w:r>
      <w:r w:rsidR="003560F2" w:rsidRPr="00434422">
        <w:t xml:space="preserve"> However, as we can see from Table V the method does not perform well on the H-DIBCO 2018 dataset. An original </w:t>
      </w:r>
      <w:r w:rsidR="00F3074A" w:rsidRPr="00434422">
        <w:t>image from</w:t>
      </w:r>
      <w:r w:rsidR="00A00B97" w:rsidRPr="00434422">
        <w:t xml:space="preserve"> H-DIBCO 2018 dataset </w:t>
      </w:r>
      <w:r w:rsidR="003560F2" w:rsidRPr="00434422">
        <w:t xml:space="preserve">and its binarized output image is shown in Fig. </w:t>
      </w:r>
      <w:r w:rsidR="009D5F20">
        <w:t>5</w:t>
      </w:r>
      <w:r w:rsidR="003560F2" w:rsidRPr="00434422">
        <w:t xml:space="preserve">. The </w:t>
      </w:r>
      <w:r w:rsidR="00B82609" w:rsidRPr="00434422">
        <w:t>poor</w:t>
      </w:r>
      <w:r w:rsidR="003560F2" w:rsidRPr="00434422">
        <w:t xml:space="preserve"> performance can be mainly attributed to the fact that for the 2018 dataset, many of the images contain background pixels</w:t>
      </w:r>
      <w:r w:rsidR="00024401" w:rsidRPr="00434422">
        <w:t xml:space="preserve"> at the edges</w:t>
      </w:r>
      <w:r w:rsidR="003560F2" w:rsidRPr="00434422">
        <w:t xml:space="preserve"> which are not part of a manuscript. However, the other datasets do not contain such images, and therefore, the GAN fails to learn to distinguish between those pixels and classifies them as foreground</w:t>
      </w:r>
      <w:r w:rsidR="00997E07" w:rsidRPr="00434422">
        <w:t xml:space="preserve"> despite being </w:t>
      </w:r>
      <w:r w:rsidR="00024401" w:rsidRPr="00434422">
        <w:t>able to clean the central manuscript portion of the image</w:t>
      </w:r>
      <w:r w:rsidR="00507EF0" w:rsidRPr="00434422">
        <w:t>.</w:t>
      </w:r>
      <w:r w:rsidR="00024401" w:rsidRPr="00434422">
        <w:t xml:space="preserve"> </w:t>
      </w:r>
    </w:p>
    <w:p w14:paraId="7AE7ADB4" w14:textId="24FFD9F0" w:rsidR="008D2B53" w:rsidRPr="00434422" w:rsidRDefault="008D2B53" w:rsidP="00E252C2">
      <w:pPr>
        <w:pStyle w:val="Text"/>
        <w:ind w:firstLine="0"/>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4"/>
        <w:gridCol w:w="5184"/>
      </w:tblGrid>
      <w:tr w:rsidR="00956B83" w:rsidRPr="00434422" w14:paraId="3A5C6EAF" w14:textId="77777777" w:rsidTr="001C44F6">
        <w:tc>
          <w:tcPr>
            <w:tcW w:w="2500" w:type="pct"/>
            <w:vAlign w:val="center"/>
          </w:tcPr>
          <w:p w14:paraId="13F8E010" w14:textId="16BD9F1F" w:rsidR="008D2B53" w:rsidRPr="00434422" w:rsidRDefault="00956B83" w:rsidP="00956B83">
            <w:pPr>
              <w:pStyle w:val="Text"/>
              <w:ind w:firstLine="0"/>
              <w:jc w:val="center"/>
            </w:pPr>
            <w:r w:rsidRPr="00434422">
              <w:rPr>
                <w:noProof/>
              </w:rPr>
              <w:lastRenderedPageBreak/>
              <w:drawing>
                <wp:inline distT="0" distB="0" distL="0" distR="0" wp14:anchorId="038E31C5" wp14:editId="685C4A2C">
                  <wp:extent cx="1261642" cy="68031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bmp"/>
                          <pic:cNvPicPr/>
                        </pic:nvPicPr>
                        <pic:blipFill>
                          <a:blip r:embed="rId16"/>
                          <a:stretch>
                            <a:fillRect/>
                          </a:stretch>
                        </pic:blipFill>
                        <pic:spPr>
                          <a:xfrm>
                            <a:off x="0" y="0"/>
                            <a:ext cx="1282390" cy="691502"/>
                          </a:xfrm>
                          <a:prstGeom prst="rect">
                            <a:avLst/>
                          </a:prstGeom>
                        </pic:spPr>
                      </pic:pic>
                    </a:graphicData>
                  </a:graphic>
                </wp:inline>
              </w:drawing>
            </w:r>
          </w:p>
        </w:tc>
        <w:tc>
          <w:tcPr>
            <w:tcW w:w="2500" w:type="pct"/>
            <w:vAlign w:val="center"/>
          </w:tcPr>
          <w:p w14:paraId="4DB881E8" w14:textId="5E588BDA" w:rsidR="008D2B53" w:rsidRPr="00434422" w:rsidRDefault="00956B83" w:rsidP="00956B83">
            <w:pPr>
              <w:pStyle w:val="Text"/>
              <w:ind w:firstLine="0"/>
              <w:jc w:val="center"/>
            </w:pPr>
            <w:r w:rsidRPr="00434422">
              <w:rPr>
                <w:noProof/>
              </w:rPr>
              <w:drawing>
                <wp:inline distT="0" distB="0" distL="0" distR="0" wp14:anchorId="05FA1FE9" wp14:editId="4A22DC1C">
                  <wp:extent cx="1295838" cy="698753"/>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bmp"/>
                          <pic:cNvPicPr/>
                        </pic:nvPicPr>
                        <pic:blipFill>
                          <a:blip r:embed="rId17"/>
                          <a:stretch>
                            <a:fillRect/>
                          </a:stretch>
                        </pic:blipFill>
                        <pic:spPr>
                          <a:xfrm>
                            <a:off x="0" y="0"/>
                            <a:ext cx="1295838" cy="698753"/>
                          </a:xfrm>
                          <a:prstGeom prst="rect">
                            <a:avLst/>
                          </a:prstGeom>
                        </pic:spPr>
                      </pic:pic>
                    </a:graphicData>
                  </a:graphic>
                </wp:inline>
              </w:drawing>
            </w:r>
          </w:p>
        </w:tc>
      </w:tr>
      <w:tr w:rsidR="00956B83" w:rsidRPr="00434422" w14:paraId="0D777872" w14:textId="77777777" w:rsidTr="001C44F6">
        <w:tc>
          <w:tcPr>
            <w:tcW w:w="2500" w:type="pct"/>
            <w:vAlign w:val="center"/>
          </w:tcPr>
          <w:p w14:paraId="0A2B8111" w14:textId="379349FC" w:rsidR="008D2B53" w:rsidRPr="00434422" w:rsidRDefault="008D2B53" w:rsidP="00956B83">
            <w:pPr>
              <w:pStyle w:val="Text"/>
              <w:ind w:firstLine="0"/>
              <w:jc w:val="center"/>
            </w:pPr>
            <w:r w:rsidRPr="00434422">
              <w:t>(a)</w:t>
            </w:r>
          </w:p>
        </w:tc>
        <w:tc>
          <w:tcPr>
            <w:tcW w:w="2500" w:type="pct"/>
            <w:vAlign w:val="center"/>
          </w:tcPr>
          <w:p w14:paraId="4203238C" w14:textId="462B3508" w:rsidR="008D2B53" w:rsidRPr="00434422" w:rsidRDefault="008D2B53" w:rsidP="00956B83">
            <w:pPr>
              <w:pStyle w:val="Text"/>
              <w:ind w:firstLine="0"/>
              <w:jc w:val="center"/>
            </w:pPr>
            <w:r w:rsidRPr="00434422">
              <w:t>(b)</w:t>
            </w:r>
          </w:p>
        </w:tc>
      </w:tr>
      <w:tr w:rsidR="008D2B53" w:rsidRPr="00434422" w14:paraId="053CD98D" w14:textId="77777777" w:rsidTr="001C44F6">
        <w:tc>
          <w:tcPr>
            <w:tcW w:w="5000" w:type="pct"/>
            <w:gridSpan w:val="2"/>
            <w:vAlign w:val="center"/>
          </w:tcPr>
          <w:p w14:paraId="64CF715D" w14:textId="26B026A3" w:rsidR="003B48EA" w:rsidRPr="00434422" w:rsidRDefault="008D2B53" w:rsidP="003B48EA">
            <w:pPr>
              <w:pStyle w:val="Text"/>
              <w:ind w:firstLine="0"/>
              <w:jc w:val="center"/>
            </w:pPr>
            <w:r w:rsidRPr="00434422">
              <w:t xml:space="preserve">Fig. </w:t>
            </w:r>
            <w:r w:rsidR="009D5F20">
              <w:t>5</w:t>
            </w:r>
            <w:r w:rsidRPr="00434422">
              <w:t xml:space="preserve">.  A sample image </w:t>
            </w:r>
            <w:r w:rsidR="00507EF0" w:rsidRPr="00434422">
              <w:t>of</w:t>
            </w:r>
            <w:r w:rsidRPr="00434422">
              <w:t xml:space="preserve"> H-DIBCO 2018 dataset showing (a) the original image (b) the output binarized image</w:t>
            </w:r>
          </w:p>
        </w:tc>
      </w:tr>
    </w:tbl>
    <w:p w14:paraId="75C37A1D" w14:textId="3CA62DEF" w:rsidR="005E7F6D" w:rsidRPr="00434422" w:rsidRDefault="005E7F6D" w:rsidP="00E252C2">
      <w:pPr>
        <w:pStyle w:val="Text"/>
        <w:ind w:firstLine="0"/>
      </w:pPr>
    </w:p>
    <w:p w14:paraId="12A20507" w14:textId="6592398E" w:rsidR="00C226AA" w:rsidRPr="00434422" w:rsidRDefault="00C226AA" w:rsidP="00C226AA">
      <w:pPr>
        <w:jc w:val="center"/>
        <w:rPr>
          <w:sz w:val="16"/>
          <w:szCs w:val="16"/>
        </w:rPr>
      </w:pPr>
      <w:r w:rsidRPr="00434422">
        <w:rPr>
          <w:rStyle w:val="Heading1Char"/>
          <w:sz w:val="16"/>
          <w:szCs w:val="16"/>
        </w:rPr>
        <w:t>TABLE V</w:t>
      </w:r>
      <w:r w:rsidR="00FD7338" w:rsidRPr="00434422">
        <w:rPr>
          <w:rStyle w:val="Heading1Char"/>
          <w:sz w:val="16"/>
          <w:szCs w:val="16"/>
        </w:rPr>
        <w:t>I</w:t>
      </w:r>
    </w:p>
    <w:p w14:paraId="6CA7AA7E" w14:textId="03511EEF" w:rsidR="00C226AA" w:rsidRPr="00434422" w:rsidRDefault="00C226AA" w:rsidP="00C226AA">
      <w:pPr>
        <w:jc w:val="center"/>
        <w:rPr>
          <w:sz w:val="16"/>
          <w:szCs w:val="16"/>
        </w:rPr>
      </w:pPr>
      <w:r w:rsidRPr="00434422">
        <w:rPr>
          <w:sz w:val="16"/>
          <w:szCs w:val="16"/>
        </w:rPr>
        <w:t>ABLATION STUDY ON DIBCO 2013 H-DIBCO 2018 DATASET</w:t>
      </w:r>
    </w:p>
    <w:p w14:paraId="1929D0F5" w14:textId="77777777" w:rsidR="00C226AA" w:rsidRPr="00434422" w:rsidRDefault="00C226AA" w:rsidP="00C226AA">
      <w:pPr>
        <w:jc w:val="center"/>
        <w:rPr>
          <w:sz w:val="16"/>
          <w:szCs w:val="16"/>
        </w:rPr>
      </w:pPr>
    </w:p>
    <w:tbl>
      <w:tblPr>
        <w:tblStyle w:val="TableGrid"/>
        <w:tblW w:w="0" w:type="auto"/>
        <w:jc w:val="center"/>
        <w:tblLook w:val="04A0" w:firstRow="1" w:lastRow="0" w:firstColumn="1" w:lastColumn="0" w:noHBand="0" w:noVBand="1"/>
      </w:tblPr>
      <w:tblGrid>
        <w:gridCol w:w="846"/>
        <w:gridCol w:w="1350"/>
        <w:gridCol w:w="751"/>
        <w:gridCol w:w="673"/>
        <w:gridCol w:w="734"/>
        <w:gridCol w:w="676"/>
      </w:tblGrid>
      <w:tr w:rsidR="00D01741" w:rsidRPr="00434422" w14:paraId="2C6DA218" w14:textId="77777777" w:rsidTr="00D01741">
        <w:trPr>
          <w:jc w:val="center"/>
        </w:trPr>
        <w:tc>
          <w:tcPr>
            <w:tcW w:w="846" w:type="dxa"/>
            <w:vAlign w:val="center"/>
          </w:tcPr>
          <w:p w14:paraId="55C88551" w14:textId="1229AF4E" w:rsidR="00D01741" w:rsidRPr="00434422" w:rsidRDefault="00D01741" w:rsidP="003B48EA">
            <w:pPr>
              <w:jc w:val="center"/>
              <w:rPr>
                <w:b/>
                <w:bCs/>
                <w:i/>
                <w:iCs/>
                <w:color w:val="222222"/>
              </w:rPr>
            </w:pPr>
            <w:r w:rsidRPr="00434422">
              <w:rPr>
                <w:b/>
                <w:bCs/>
                <w:i/>
                <w:iCs/>
                <w:color w:val="222222"/>
              </w:rPr>
              <w:t>Dataset</w:t>
            </w:r>
          </w:p>
        </w:tc>
        <w:tc>
          <w:tcPr>
            <w:tcW w:w="1350" w:type="dxa"/>
            <w:vAlign w:val="center"/>
          </w:tcPr>
          <w:p w14:paraId="08AF5EFA" w14:textId="77777777" w:rsidR="00D01741" w:rsidRPr="00434422" w:rsidRDefault="00D01741" w:rsidP="003B48EA">
            <w:pPr>
              <w:jc w:val="center"/>
              <w:rPr>
                <w:b/>
                <w:bCs/>
                <w:i/>
                <w:iCs/>
                <w:color w:val="222222"/>
              </w:rPr>
            </w:pPr>
            <w:r w:rsidRPr="00434422">
              <w:rPr>
                <w:b/>
                <w:bCs/>
                <w:i/>
                <w:iCs/>
                <w:color w:val="222222"/>
              </w:rPr>
              <w:t>Method</w:t>
            </w:r>
          </w:p>
        </w:tc>
        <w:tc>
          <w:tcPr>
            <w:tcW w:w="751" w:type="dxa"/>
            <w:vAlign w:val="center"/>
          </w:tcPr>
          <w:p w14:paraId="4ADB5B89" w14:textId="77777777" w:rsidR="00D01741" w:rsidRPr="00434422" w:rsidRDefault="00D01741" w:rsidP="003B48EA">
            <w:pPr>
              <w:jc w:val="center"/>
              <w:rPr>
                <w:b/>
                <w:bCs/>
                <w:i/>
                <w:iCs/>
                <w:color w:val="222222"/>
              </w:rPr>
            </w:pPr>
            <w:r w:rsidRPr="00434422">
              <w:rPr>
                <w:b/>
                <w:bCs/>
                <w:i/>
                <w:iCs/>
                <w:color w:val="222222"/>
              </w:rPr>
              <w:t>FM</w:t>
            </w:r>
          </w:p>
        </w:tc>
        <w:tc>
          <w:tcPr>
            <w:tcW w:w="673" w:type="dxa"/>
            <w:vAlign w:val="center"/>
          </w:tcPr>
          <w:p w14:paraId="5C5371E2" w14:textId="77777777" w:rsidR="00D01741" w:rsidRPr="00434422" w:rsidRDefault="00D01741" w:rsidP="003B48EA">
            <w:pPr>
              <w:jc w:val="center"/>
              <w:rPr>
                <w:b/>
                <w:bCs/>
                <w:i/>
                <w:iCs/>
                <w:color w:val="222222"/>
              </w:rPr>
            </w:pPr>
            <w:r w:rsidRPr="00434422">
              <w:rPr>
                <w:b/>
                <w:bCs/>
                <w:i/>
                <w:iCs/>
                <w:color w:val="222222"/>
              </w:rPr>
              <w:t>P-FM</w:t>
            </w:r>
          </w:p>
        </w:tc>
        <w:tc>
          <w:tcPr>
            <w:tcW w:w="734" w:type="dxa"/>
            <w:vAlign w:val="center"/>
          </w:tcPr>
          <w:p w14:paraId="0844C026" w14:textId="77777777" w:rsidR="00D01741" w:rsidRPr="00434422" w:rsidRDefault="00D01741" w:rsidP="003B48EA">
            <w:pPr>
              <w:jc w:val="center"/>
              <w:rPr>
                <w:b/>
                <w:bCs/>
                <w:i/>
                <w:iCs/>
                <w:color w:val="222222"/>
              </w:rPr>
            </w:pPr>
            <w:r w:rsidRPr="00434422">
              <w:rPr>
                <w:b/>
                <w:bCs/>
                <w:i/>
                <w:iCs/>
                <w:color w:val="222222"/>
              </w:rPr>
              <w:t>PSNR</w:t>
            </w:r>
          </w:p>
        </w:tc>
        <w:tc>
          <w:tcPr>
            <w:tcW w:w="676" w:type="dxa"/>
            <w:vAlign w:val="center"/>
          </w:tcPr>
          <w:p w14:paraId="508C2B80" w14:textId="77777777" w:rsidR="00D01741" w:rsidRPr="00434422" w:rsidRDefault="00D01741" w:rsidP="003B48EA">
            <w:pPr>
              <w:jc w:val="center"/>
              <w:rPr>
                <w:b/>
                <w:bCs/>
                <w:i/>
                <w:iCs/>
                <w:color w:val="222222"/>
              </w:rPr>
            </w:pPr>
            <w:r w:rsidRPr="00434422">
              <w:rPr>
                <w:b/>
                <w:bCs/>
                <w:i/>
                <w:iCs/>
                <w:color w:val="222222"/>
              </w:rPr>
              <w:t>DRD</w:t>
            </w:r>
          </w:p>
        </w:tc>
      </w:tr>
      <w:tr w:rsidR="00D01741" w:rsidRPr="00434422" w14:paraId="5812C1AF" w14:textId="77777777" w:rsidTr="00D01741">
        <w:trPr>
          <w:jc w:val="center"/>
        </w:trPr>
        <w:tc>
          <w:tcPr>
            <w:tcW w:w="846" w:type="dxa"/>
            <w:vMerge w:val="restart"/>
            <w:vAlign w:val="center"/>
          </w:tcPr>
          <w:p w14:paraId="04F04F56" w14:textId="77777777" w:rsidR="00D01741" w:rsidRPr="00434422" w:rsidRDefault="00D01741" w:rsidP="003B48EA">
            <w:pPr>
              <w:jc w:val="center"/>
              <w:rPr>
                <w:i/>
                <w:iCs/>
                <w:color w:val="222222"/>
              </w:rPr>
            </w:pPr>
            <w:r w:rsidRPr="00434422">
              <w:rPr>
                <w:i/>
                <w:iCs/>
                <w:color w:val="222222"/>
              </w:rPr>
              <w:t>2013</w:t>
            </w:r>
          </w:p>
        </w:tc>
        <w:tc>
          <w:tcPr>
            <w:tcW w:w="1350" w:type="dxa"/>
            <w:vAlign w:val="center"/>
          </w:tcPr>
          <w:p w14:paraId="122036D7" w14:textId="79D8936B" w:rsidR="00D01741" w:rsidRPr="00434422" w:rsidRDefault="00D01741" w:rsidP="003B48EA">
            <w:pPr>
              <w:jc w:val="center"/>
              <w:rPr>
                <w:i/>
                <w:iCs/>
                <w:color w:val="222222"/>
              </w:rPr>
            </w:pPr>
            <w:r w:rsidRPr="00434422">
              <w:rPr>
                <w:i/>
                <w:iCs/>
                <w:color w:val="222222"/>
              </w:rPr>
              <w:t>DDGAN</w:t>
            </w:r>
          </w:p>
        </w:tc>
        <w:tc>
          <w:tcPr>
            <w:tcW w:w="751" w:type="dxa"/>
          </w:tcPr>
          <w:p w14:paraId="78E48A1A" w14:textId="77777777" w:rsidR="00D01741" w:rsidRPr="00434422" w:rsidRDefault="00D01741" w:rsidP="003B48EA">
            <w:pPr>
              <w:jc w:val="center"/>
              <w:rPr>
                <w:b/>
                <w:bCs/>
                <w:i/>
                <w:iCs/>
                <w:color w:val="222222"/>
              </w:rPr>
            </w:pPr>
            <w:r w:rsidRPr="00434422">
              <w:rPr>
                <w:b/>
                <w:bCs/>
                <w:i/>
                <w:iCs/>
              </w:rPr>
              <w:t>95.10</w:t>
            </w:r>
          </w:p>
        </w:tc>
        <w:tc>
          <w:tcPr>
            <w:tcW w:w="673" w:type="dxa"/>
          </w:tcPr>
          <w:p w14:paraId="729309E5" w14:textId="77777777" w:rsidR="00D01741" w:rsidRPr="00434422" w:rsidRDefault="00D01741" w:rsidP="003B48EA">
            <w:pPr>
              <w:jc w:val="center"/>
              <w:rPr>
                <w:b/>
                <w:bCs/>
                <w:i/>
                <w:iCs/>
                <w:color w:val="222222"/>
              </w:rPr>
            </w:pPr>
            <w:r w:rsidRPr="00434422">
              <w:rPr>
                <w:b/>
                <w:bCs/>
                <w:i/>
                <w:iCs/>
              </w:rPr>
              <w:t>96.52</w:t>
            </w:r>
          </w:p>
        </w:tc>
        <w:tc>
          <w:tcPr>
            <w:tcW w:w="734" w:type="dxa"/>
          </w:tcPr>
          <w:p w14:paraId="0DEF792D" w14:textId="77777777" w:rsidR="00D01741" w:rsidRPr="00434422" w:rsidRDefault="00D01741" w:rsidP="003B48EA">
            <w:pPr>
              <w:jc w:val="center"/>
              <w:rPr>
                <w:b/>
                <w:bCs/>
                <w:i/>
                <w:iCs/>
                <w:color w:val="222222"/>
              </w:rPr>
            </w:pPr>
            <w:r w:rsidRPr="00434422">
              <w:rPr>
                <w:b/>
                <w:bCs/>
                <w:i/>
                <w:iCs/>
              </w:rPr>
              <w:t>22.43</w:t>
            </w:r>
          </w:p>
        </w:tc>
        <w:tc>
          <w:tcPr>
            <w:tcW w:w="676" w:type="dxa"/>
          </w:tcPr>
          <w:p w14:paraId="370864E0" w14:textId="77777777" w:rsidR="00D01741" w:rsidRPr="00434422" w:rsidRDefault="00D01741" w:rsidP="003B48EA">
            <w:pPr>
              <w:jc w:val="center"/>
              <w:rPr>
                <w:b/>
                <w:bCs/>
                <w:i/>
                <w:iCs/>
                <w:color w:val="222222"/>
              </w:rPr>
            </w:pPr>
            <w:r w:rsidRPr="00434422">
              <w:rPr>
                <w:b/>
                <w:bCs/>
                <w:i/>
                <w:iCs/>
              </w:rPr>
              <w:t>1.75</w:t>
            </w:r>
          </w:p>
        </w:tc>
      </w:tr>
      <w:tr w:rsidR="00D01741" w:rsidRPr="00434422" w14:paraId="74012087" w14:textId="77777777" w:rsidTr="00D01741">
        <w:trPr>
          <w:jc w:val="center"/>
        </w:trPr>
        <w:tc>
          <w:tcPr>
            <w:tcW w:w="846" w:type="dxa"/>
            <w:vMerge/>
            <w:vAlign w:val="center"/>
          </w:tcPr>
          <w:p w14:paraId="629D4E62" w14:textId="77777777" w:rsidR="00D01741" w:rsidRPr="00434422" w:rsidRDefault="00D01741" w:rsidP="003B48EA">
            <w:pPr>
              <w:jc w:val="center"/>
              <w:rPr>
                <w:i/>
                <w:iCs/>
                <w:color w:val="222222"/>
              </w:rPr>
            </w:pPr>
          </w:p>
        </w:tc>
        <w:tc>
          <w:tcPr>
            <w:tcW w:w="1350" w:type="dxa"/>
            <w:vAlign w:val="center"/>
          </w:tcPr>
          <w:p w14:paraId="47D4F073" w14:textId="77777777" w:rsidR="00D01741" w:rsidRPr="00434422" w:rsidRDefault="00D01741" w:rsidP="003B48EA">
            <w:pPr>
              <w:jc w:val="center"/>
              <w:rPr>
                <w:i/>
                <w:iCs/>
                <w:color w:val="222222"/>
              </w:rPr>
            </w:pPr>
            <w:r w:rsidRPr="00434422">
              <w:rPr>
                <w:i/>
                <w:iCs/>
                <w:color w:val="222222"/>
              </w:rPr>
              <w:t>Global Only</w:t>
            </w:r>
          </w:p>
        </w:tc>
        <w:tc>
          <w:tcPr>
            <w:tcW w:w="751" w:type="dxa"/>
            <w:vAlign w:val="center"/>
          </w:tcPr>
          <w:p w14:paraId="4F19465D" w14:textId="77777777" w:rsidR="00D01741" w:rsidRPr="00434422" w:rsidRDefault="00D01741" w:rsidP="003B48EA">
            <w:pPr>
              <w:jc w:val="center"/>
              <w:rPr>
                <w:i/>
                <w:iCs/>
                <w:color w:val="000000"/>
              </w:rPr>
            </w:pPr>
            <w:r w:rsidRPr="00434422">
              <w:rPr>
                <w:i/>
                <w:iCs/>
                <w:color w:val="000000"/>
              </w:rPr>
              <w:t>93.79</w:t>
            </w:r>
          </w:p>
        </w:tc>
        <w:tc>
          <w:tcPr>
            <w:tcW w:w="673" w:type="dxa"/>
            <w:vAlign w:val="center"/>
          </w:tcPr>
          <w:p w14:paraId="17AD4EC8" w14:textId="77777777" w:rsidR="00D01741" w:rsidRPr="00434422" w:rsidRDefault="00D01741" w:rsidP="003B48EA">
            <w:pPr>
              <w:jc w:val="center"/>
              <w:rPr>
                <w:i/>
                <w:iCs/>
                <w:color w:val="000000"/>
              </w:rPr>
            </w:pPr>
            <w:r w:rsidRPr="00434422">
              <w:rPr>
                <w:i/>
                <w:iCs/>
                <w:color w:val="000000"/>
              </w:rPr>
              <w:t>94.57</w:t>
            </w:r>
          </w:p>
        </w:tc>
        <w:tc>
          <w:tcPr>
            <w:tcW w:w="734" w:type="dxa"/>
            <w:vAlign w:val="center"/>
          </w:tcPr>
          <w:p w14:paraId="6EB3FED5" w14:textId="77777777" w:rsidR="00D01741" w:rsidRPr="00434422" w:rsidRDefault="00D01741" w:rsidP="003B48EA">
            <w:pPr>
              <w:jc w:val="center"/>
              <w:rPr>
                <w:i/>
                <w:iCs/>
                <w:color w:val="000000"/>
              </w:rPr>
            </w:pPr>
            <w:r w:rsidRPr="00434422">
              <w:rPr>
                <w:i/>
                <w:iCs/>
                <w:color w:val="000000"/>
              </w:rPr>
              <w:t>21.55</w:t>
            </w:r>
          </w:p>
        </w:tc>
        <w:tc>
          <w:tcPr>
            <w:tcW w:w="676" w:type="dxa"/>
            <w:vAlign w:val="center"/>
          </w:tcPr>
          <w:p w14:paraId="0A4429B8" w14:textId="77777777" w:rsidR="00D01741" w:rsidRPr="00434422" w:rsidRDefault="00D01741" w:rsidP="003B48EA">
            <w:pPr>
              <w:jc w:val="center"/>
              <w:rPr>
                <w:i/>
                <w:iCs/>
                <w:color w:val="000000"/>
              </w:rPr>
            </w:pPr>
            <w:r w:rsidRPr="00434422">
              <w:rPr>
                <w:i/>
                <w:iCs/>
                <w:color w:val="000000"/>
              </w:rPr>
              <w:t>2.21</w:t>
            </w:r>
          </w:p>
        </w:tc>
      </w:tr>
      <w:tr w:rsidR="00D01741" w:rsidRPr="00434422" w14:paraId="5D624A04" w14:textId="77777777" w:rsidTr="00D01741">
        <w:trPr>
          <w:jc w:val="center"/>
        </w:trPr>
        <w:tc>
          <w:tcPr>
            <w:tcW w:w="846" w:type="dxa"/>
            <w:vMerge/>
            <w:vAlign w:val="center"/>
          </w:tcPr>
          <w:p w14:paraId="6A49CD15" w14:textId="77777777" w:rsidR="00D01741" w:rsidRPr="00434422" w:rsidRDefault="00D01741" w:rsidP="003B48EA">
            <w:pPr>
              <w:jc w:val="center"/>
              <w:rPr>
                <w:i/>
                <w:iCs/>
                <w:color w:val="222222"/>
              </w:rPr>
            </w:pPr>
          </w:p>
        </w:tc>
        <w:tc>
          <w:tcPr>
            <w:tcW w:w="1350" w:type="dxa"/>
            <w:vAlign w:val="center"/>
          </w:tcPr>
          <w:p w14:paraId="2C4D8A27" w14:textId="77777777" w:rsidR="00D01741" w:rsidRPr="00434422" w:rsidRDefault="00D01741" w:rsidP="003B48EA">
            <w:pPr>
              <w:jc w:val="center"/>
              <w:rPr>
                <w:i/>
                <w:iCs/>
                <w:color w:val="222222"/>
              </w:rPr>
            </w:pPr>
            <w:r w:rsidRPr="00434422">
              <w:rPr>
                <w:i/>
                <w:iCs/>
                <w:color w:val="222222"/>
              </w:rPr>
              <w:t>Local Only</w:t>
            </w:r>
          </w:p>
        </w:tc>
        <w:tc>
          <w:tcPr>
            <w:tcW w:w="751" w:type="dxa"/>
            <w:vAlign w:val="center"/>
          </w:tcPr>
          <w:p w14:paraId="35B9C6BF" w14:textId="6BC5D2E4" w:rsidR="00D01741" w:rsidRPr="00434422" w:rsidRDefault="00B267D1" w:rsidP="003B48EA">
            <w:pPr>
              <w:jc w:val="center"/>
              <w:rPr>
                <w:i/>
                <w:iCs/>
                <w:color w:val="222222"/>
              </w:rPr>
            </w:pPr>
            <w:r w:rsidRPr="00434422">
              <w:rPr>
                <w:i/>
                <w:iCs/>
                <w:color w:val="222222"/>
              </w:rPr>
              <w:t>94.56</w:t>
            </w:r>
          </w:p>
        </w:tc>
        <w:tc>
          <w:tcPr>
            <w:tcW w:w="673" w:type="dxa"/>
            <w:vAlign w:val="center"/>
          </w:tcPr>
          <w:p w14:paraId="330A594A" w14:textId="38AE5A74" w:rsidR="00D01741" w:rsidRPr="00434422" w:rsidRDefault="00B267D1" w:rsidP="003B48EA">
            <w:pPr>
              <w:jc w:val="center"/>
              <w:rPr>
                <w:i/>
                <w:iCs/>
                <w:color w:val="222222"/>
              </w:rPr>
            </w:pPr>
            <w:r w:rsidRPr="00434422">
              <w:rPr>
                <w:i/>
                <w:iCs/>
                <w:color w:val="222222"/>
              </w:rPr>
              <w:t>95.82</w:t>
            </w:r>
          </w:p>
        </w:tc>
        <w:tc>
          <w:tcPr>
            <w:tcW w:w="734" w:type="dxa"/>
            <w:vAlign w:val="center"/>
          </w:tcPr>
          <w:p w14:paraId="2F1045CC" w14:textId="72817971" w:rsidR="00D01741" w:rsidRPr="00434422" w:rsidRDefault="00B267D1" w:rsidP="003B48EA">
            <w:pPr>
              <w:jc w:val="center"/>
              <w:rPr>
                <w:i/>
                <w:iCs/>
                <w:color w:val="222222"/>
              </w:rPr>
            </w:pPr>
            <w:r w:rsidRPr="00434422">
              <w:rPr>
                <w:i/>
                <w:iCs/>
                <w:color w:val="222222"/>
              </w:rPr>
              <w:t>22.21</w:t>
            </w:r>
          </w:p>
        </w:tc>
        <w:tc>
          <w:tcPr>
            <w:tcW w:w="676" w:type="dxa"/>
            <w:vAlign w:val="center"/>
          </w:tcPr>
          <w:p w14:paraId="1E527BC0" w14:textId="77E8ECFF" w:rsidR="00D01741" w:rsidRPr="00434422" w:rsidRDefault="00B267D1" w:rsidP="003B48EA">
            <w:pPr>
              <w:jc w:val="center"/>
              <w:rPr>
                <w:i/>
                <w:iCs/>
                <w:color w:val="222222"/>
              </w:rPr>
            </w:pPr>
            <w:r w:rsidRPr="00434422">
              <w:rPr>
                <w:i/>
                <w:iCs/>
                <w:color w:val="222222"/>
              </w:rPr>
              <w:t>1.97</w:t>
            </w:r>
          </w:p>
        </w:tc>
      </w:tr>
      <w:tr w:rsidR="00D01741" w:rsidRPr="00434422" w14:paraId="6F723A94" w14:textId="77777777" w:rsidTr="00D01741">
        <w:trPr>
          <w:jc w:val="center"/>
        </w:trPr>
        <w:tc>
          <w:tcPr>
            <w:tcW w:w="846" w:type="dxa"/>
            <w:vMerge w:val="restart"/>
            <w:vAlign w:val="center"/>
          </w:tcPr>
          <w:p w14:paraId="12D7F462" w14:textId="77777777" w:rsidR="00D01741" w:rsidRPr="00434422" w:rsidRDefault="00D01741" w:rsidP="003B48EA">
            <w:pPr>
              <w:jc w:val="center"/>
              <w:rPr>
                <w:i/>
                <w:iCs/>
                <w:color w:val="222222"/>
              </w:rPr>
            </w:pPr>
            <w:r w:rsidRPr="00434422">
              <w:rPr>
                <w:i/>
                <w:iCs/>
                <w:color w:val="222222"/>
              </w:rPr>
              <w:t>2018</w:t>
            </w:r>
          </w:p>
        </w:tc>
        <w:tc>
          <w:tcPr>
            <w:tcW w:w="1350" w:type="dxa"/>
            <w:vAlign w:val="center"/>
          </w:tcPr>
          <w:p w14:paraId="01C70762" w14:textId="16BDAE78" w:rsidR="00D01741" w:rsidRPr="00434422" w:rsidRDefault="00D01741" w:rsidP="003B48EA">
            <w:pPr>
              <w:jc w:val="center"/>
              <w:rPr>
                <w:i/>
                <w:iCs/>
                <w:color w:val="222222"/>
              </w:rPr>
            </w:pPr>
            <w:r w:rsidRPr="00434422">
              <w:rPr>
                <w:i/>
                <w:iCs/>
                <w:color w:val="222222"/>
              </w:rPr>
              <w:t>DDGAN</w:t>
            </w:r>
          </w:p>
        </w:tc>
        <w:tc>
          <w:tcPr>
            <w:tcW w:w="751" w:type="dxa"/>
          </w:tcPr>
          <w:p w14:paraId="4B72DB6B" w14:textId="77777777" w:rsidR="00D01741" w:rsidRPr="00434422" w:rsidRDefault="00D01741" w:rsidP="003B48EA">
            <w:pPr>
              <w:jc w:val="center"/>
              <w:rPr>
                <w:b/>
                <w:bCs/>
                <w:i/>
                <w:iCs/>
                <w:color w:val="222222"/>
              </w:rPr>
            </w:pPr>
            <w:r w:rsidRPr="00434422">
              <w:rPr>
                <w:b/>
                <w:bCs/>
                <w:i/>
                <w:iCs/>
              </w:rPr>
              <w:t>75.53</w:t>
            </w:r>
          </w:p>
        </w:tc>
        <w:tc>
          <w:tcPr>
            <w:tcW w:w="673" w:type="dxa"/>
          </w:tcPr>
          <w:p w14:paraId="10588725" w14:textId="77777777" w:rsidR="00D01741" w:rsidRPr="00434422" w:rsidRDefault="00D01741" w:rsidP="003B48EA">
            <w:pPr>
              <w:jc w:val="center"/>
              <w:rPr>
                <w:b/>
                <w:bCs/>
                <w:i/>
                <w:iCs/>
                <w:color w:val="222222"/>
              </w:rPr>
            </w:pPr>
            <w:r w:rsidRPr="00434422">
              <w:rPr>
                <w:b/>
                <w:bCs/>
                <w:i/>
                <w:iCs/>
              </w:rPr>
              <w:t>78.05</w:t>
            </w:r>
          </w:p>
        </w:tc>
        <w:tc>
          <w:tcPr>
            <w:tcW w:w="734" w:type="dxa"/>
          </w:tcPr>
          <w:p w14:paraId="2F4556CE" w14:textId="77777777" w:rsidR="00D01741" w:rsidRPr="00434422" w:rsidRDefault="00D01741" w:rsidP="003B48EA">
            <w:pPr>
              <w:jc w:val="center"/>
              <w:rPr>
                <w:b/>
                <w:bCs/>
                <w:i/>
                <w:iCs/>
                <w:color w:val="222222"/>
              </w:rPr>
            </w:pPr>
            <w:r w:rsidRPr="00434422">
              <w:rPr>
                <w:b/>
                <w:bCs/>
                <w:i/>
                <w:iCs/>
              </w:rPr>
              <w:t>14.64</w:t>
            </w:r>
          </w:p>
        </w:tc>
        <w:tc>
          <w:tcPr>
            <w:tcW w:w="676" w:type="dxa"/>
          </w:tcPr>
          <w:p w14:paraId="121FF7CD" w14:textId="77777777" w:rsidR="00D01741" w:rsidRPr="00434422" w:rsidRDefault="00D01741" w:rsidP="003B48EA">
            <w:pPr>
              <w:jc w:val="center"/>
              <w:rPr>
                <w:b/>
                <w:bCs/>
                <w:i/>
                <w:iCs/>
                <w:color w:val="222222"/>
              </w:rPr>
            </w:pPr>
            <w:r w:rsidRPr="00434422">
              <w:rPr>
                <w:b/>
                <w:bCs/>
                <w:i/>
                <w:iCs/>
              </w:rPr>
              <w:t>14.61</w:t>
            </w:r>
          </w:p>
        </w:tc>
      </w:tr>
      <w:tr w:rsidR="00D01741" w:rsidRPr="00434422" w14:paraId="6EDD5631" w14:textId="77777777" w:rsidTr="00D01741">
        <w:trPr>
          <w:jc w:val="center"/>
        </w:trPr>
        <w:tc>
          <w:tcPr>
            <w:tcW w:w="846" w:type="dxa"/>
            <w:vMerge/>
            <w:vAlign w:val="center"/>
          </w:tcPr>
          <w:p w14:paraId="0C3E2812" w14:textId="77777777" w:rsidR="00D01741" w:rsidRPr="00434422" w:rsidRDefault="00D01741" w:rsidP="003B48EA">
            <w:pPr>
              <w:jc w:val="center"/>
              <w:rPr>
                <w:i/>
                <w:iCs/>
                <w:color w:val="222222"/>
              </w:rPr>
            </w:pPr>
          </w:p>
        </w:tc>
        <w:tc>
          <w:tcPr>
            <w:tcW w:w="1350" w:type="dxa"/>
            <w:vAlign w:val="center"/>
          </w:tcPr>
          <w:p w14:paraId="4793E805" w14:textId="77777777" w:rsidR="00D01741" w:rsidRPr="00434422" w:rsidRDefault="00D01741" w:rsidP="003B48EA">
            <w:pPr>
              <w:jc w:val="center"/>
              <w:rPr>
                <w:i/>
                <w:iCs/>
                <w:color w:val="222222"/>
              </w:rPr>
            </w:pPr>
            <w:r w:rsidRPr="00434422">
              <w:rPr>
                <w:i/>
                <w:iCs/>
                <w:color w:val="222222"/>
              </w:rPr>
              <w:t>Global Only</w:t>
            </w:r>
          </w:p>
        </w:tc>
        <w:tc>
          <w:tcPr>
            <w:tcW w:w="751" w:type="dxa"/>
            <w:vAlign w:val="center"/>
          </w:tcPr>
          <w:p w14:paraId="1038EB79" w14:textId="77777777" w:rsidR="00D01741" w:rsidRPr="00434422" w:rsidRDefault="00D01741" w:rsidP="003B48EA">
            <w:pPr>
              <w:jc w:val="center"/>
              <w:rPr>
                <w:i/>
                <w:iCs/>
                <w:color w:val="000000"/>
              </w:rPr>
            </w:pPr>
            <w:r w:rsidRPr="00434422">
              <w:rPr>
                <w:i/>
                <w:iCs/>
                <w:color w:val="000000"/>
              </w:rPr>
              <w:t>69.55</w:t>
            </w:r>
          </w:p>
        </w:tc>
        <w:tc>
          <w:tcPr>
            <w:tcW w:w="673" w:type="dxa"/>
            <w:vAlign w:val="center"/>
          </w:tcPr>
          <w:p w14:paraId="72AE4AC2" w14:textId="77777777" w:rsidR="00D01741" w:rsidRPr="00434422" w:rsidRDefault="00D01741" w:rsidP="003B48EA">
            <w:pPr>
              <w:jc w:val="center"/>
              <w:rPr>
                <w:i/>
                <w:iCs/>
                <w:color w:val="000000"/>
              </w:rPr>
            </w:pPr>
            <w:r w:rsidRPr="00434422">
              <w:rPr>
                <w:i/>
                <w:iCs/>
                <w:color w:val="000000"/>
              </w:rPr>
              <w:t>71.33</w:t>
            </w:r>
          </w:p>
        </w:tc>
        <w:tc>
          <w:tcPr>
            <w:tcW w:w="734" w:type="dxa"/>
            <w:vAlign w:val="center"/>
          </w:tcPr>
          <w:p w14:paraId="2376F176" w14:textId="77777777" w:rsidR="00D01741" w:rsidRPr="00434422" w:rsidRDefault="00D01741" w:rsidP="003B48EA">
            <w:pPr>
              <w:jc w:val="center"/>
              <w:rPr>
                <w:i/>
                <w:iCs/>
                <w:color w:val="000000"/>
              </w:rPr>
            </w:pPr>
            <w:r w:rsidRPr="00434422">
              <w:rPr>
                <w:i/>
                <w:iCs/>
                <w:color w:val="000000"/>
              </w:rPr>
              <w:t>13.32</w:t>
            </w:r>
          </w:p>
        </w:tc>
        <w:tc>
          <w:tcPr>
            <w:tcW w:w="676" w:type="dxa"/>
            <w:vAlign w:val="center"/>
          </w:tcPr>
          <w:p w14:paraId="2519EE72" w14:textId="77777777" w:rsidR="00D01741" w:rsidRPr="00434422" w:rsidRDefault="00D01741" w:rsidP="003B48EA">
            <w:pPr>
              <w:jc w:val="center"/>
              <w:rPr>
                <w:i/>
                <w:iCs/>
                <w:color w:val="000000"/>
              </w:rPr>
            </w:pPr>
            <w:r w:rsidRPr="00434422">
              <w:rPr>
                <w:i/>
                <w:iCs/>
                <w:color w:val="000000"/>
              </w:rPr>
              <w:t>22.52</w:t>
            </w:r>
          </w:p>
        </w:tc>
      </w:tr>
      <w:tr w:rsidR="00D01741" w:rsidRPr="00434422" w14:paraId="26F0081A" w14:textId="77777777" w:rsidTr="00D01741">
        <w:trPr>
          <w:jc w:val="center"/>
        </w:trPr>
        <w:tc>
          <w:tcPr>
            <w:tcW w:w="846" w:type="dxa"/>
            <w:vMerge/>
            <w:vAlign w:val="center"/>
          </w:tcPr>
          <w:p w14:paraId="3C407A48" w14:textId="77777777" w:rsidR="00D01741" w:rsidRPr="00434422" w:rsidRDefault="00D01741" w:rsidP="003B48EA">
            <w:pPr>
              <w:jc w:val="center"/>
              <w:rPr>
                <w:i/>
                <w:iCs/>
                <w:color w:val="222222"/>
              </w:rPr>
            </w:pPr>
          </w:p>
        </w:tc>
        <w:tc>
          <w:tcPr>
            <w:tcW w:w="1350" w:type="dxa"/>
            <w:vAlign w:val="center"/>
          </w:tcPr>
          <w:p w14:paraId="109FE5F7" w14:textId="77777777" w:rsidR="00D01741" w:rsidRPr="00434422" w:rsidRDefault="00D01741" w:rsidP="003B48EA">
            <w:pPr>
              <w:jc w:val="center"/>
              <w:rPr>
                <w:i/>
                <w:iCs/>
                <w:color w:val="222222"/>
              </w:rPr>
            </w:pPr>
            <w:r w:rsidRPr="00434422">
              <w:rPr>
                <w:i/>
                <w:iCs/>
                <w:color w:val="222222"/>
              </w:rPr>
              <w:t>Local Only</w:t>
            </w:r>
          </w:p>
        </w:tc>
        <w:tc>
          <w:tcPr>
            <w:tcW w:w="751" w:type="dxa"/>
            <w:vAlign w:val="center"/>
          </w:tcPr>
          <w:p w14:paraId="6145E4FC" w14:textId="73FC0518" w:rsidR="00D01741" w:rsidRPr="00434422" w:rsidRDefault="009E1F3B" w:rsidP="003B48EA">
            <w:pPr>
              <w:jc w:val="center"/>
              <w:rPr>
                <w:i/>
                <w:iCs/>
                <w:color w:val="222222"/>
              </w:rPr>
            </w:pPr>
            <w:r w:rsidRPr="00434422">
              <w:rPr>
                <w:i/>
                <w:iCs/>
                <w:color w:val="222222"/>
              </w:rPr>
              <w:t>72.56</w:t>
            </w:r>
          </w:p>
        </w:tc>
        <w:tc>
          <w:tcPr>
            <w:tcW w:w="673" w:type="dxa"/>
            <w:vAlign w:val="center"/>
          </w:tcPr>
          <w:p w14:paraId="516E707C" w14:textId="5E99BE10" w:rsidR="00D01741" w:rsidRPr="00434422" w:rsidRDefault="009E1F3B" w:rsidP="003B48EA">
            <w:pPr>
              <w:jc w:val="center"/>
              <w:rPr>
                <w:i/>
                <w:iCs/>
                <w:color w:val="222222"/>
              </w:rPr>
            </w:pPr>
            <w:r w:rsidRPr="00434422">
              <w:rPr>
                <w:i/>
                <w:iCs/>
                <w:color w:val="222222"/>
              </w:rPr>
              <w:t>75.48</w:t>
            </w:r>
          </w:p>
        </w:tc>
        <w:tc>
          <w:tcPr>
            <w:tcW w:w="734" w:type="dxa"/>
            <w:vAlign w:val="center"/>
          </w:tcPr>
          <w:p w14:paraId="14DE3631" w14:textId="6995E4DF" w:rsidR="00D01741" w:rsidRPr="00434422" w:rsidRDefault="009E1F3B" w:rsidP="003B48EA">
            <w:pPr>
              <w:jc w:val="center"/>
              <w:rPr>
                <w:i/>
                <w:iCs/>
                <w:color w:val="222222"/>
              </w:rPr>
            </w:pPr>
            <w:r w:rsidRPr="00434422">
              <w:rPr>
                <w:i/>
                <w:iCs/>
                <w:color w:val="222222"/>
              </w:rPr>
              <w:t>14.23</w:t>
            </w:r>
          </w:p>
        </w:tc>
        <w:tc>
          <w:tcPr>
            <w:tcW w:w="676" w:type="dxa"/>
            <w:vAlign w:val="center"/>
          </w:tcPr>
          <w:p w14:paraId="2BD1B3EB" w14:textId="5868224D" w:rsidR="00D01741" w:rsidRPr="00434422" w:rsidRDefault="009E1F3B" w:rsidP="003B48EA">
            <w:pPr>
              <w:jc w:val="center"/>
              <w:rPr>
                <w:i/>
                <w:iCs/>
                <w:color w:val="222222"/>
              </w:rPr>
            </w:pPr>
            <w:r w:rsidRPr="00434422">
              <w:rPr>
                <w:i/>
                <w:iCs/>
                <w:color w:val="222222"/>
              </w:rPr>
              <w:t>17.54</w:t>
            </w:r>
          </w:p>
        </w:tc>
      </w:tr>
    </w:tbl>
    <w:p w14:paraId="4E3D0683" w14:textId="7A02D41B" w:rsidR="00C00295" w:rsidRPr="00434422" w:rsidRDefault="00C00295" w:rsidP="00E252C2">
      <w:pPr>
        <w:pStyle w:val="Text"/>
        <w:ind w:firstLine="0"/>
      </w:pPr>
    </w:p>
    <w:p w14:paraId="42B0B55A" w14:textId="3D18F01A" w:rsidR="003B48EA" w:rsidRPr="00434422" w:rsidRDefault="003B48EA" w:rsidP="003B48EA">
      <w:pPr>
        <w:jc w:val="both"/>
      </w:pPr>
      <w:r w:rsidRPr="00434422">
        <w:t xml:space="preserve">From </w:t>
      </w:r>
      <w:r w:rsidR="00DE13B0" w:rsidRPr="00434422">
        <w:t>T</w:t>
      </w:r>
      <w:r w:rsidRPr="00434422">
        <w:t>able</w:t>
      </w:r>
      <w:r w:rsidR="00DE13B0" w:rsidRPr="00434422">
        <w:t xml:space="preserve"> V</w:t>
      </w:r>
      <w:r w:rsidR="00FD7338" w:rsidRPr="00434422">
        <w:t>I</w:t>
      </w:r>
      <w:r w:rsidRPr="00434422">
        <w:t>, it can be seen that the proposed method with two discriminators (one local and one global) performs better than each of the discriminators separately. This can mainly be attributed to the fact that with two discriminators two levels of features are captured which helps in better training of the generator.</w:t>
      </w:r>
    </w:p>
    <w:p w14:paraId="43A2C66D" w14:textId="5DA1FCD2" w:rsidR="00FD7338" w:rsidRPr="00434422" w:rsidRDefault="00FD7338" w:rsidP="003B48EA">
      <w:pPr>
        <w:jc w:val="both"/>
      </w:pPr>
      <w:r w:rsidRPr="00434422">
        <w:t xml:space="preserve">Further, our model was partly inspired </w:t>
      </w:r>
      <w:r w:rsidR="00052CDC">
        <w:t>by</w:t>
      </w:r>
      <w:r w:rsidRPr="00434422">
        <w:t xml:space="preserve"> Pix2Pix GAN </w:t>
      </w:r>
      <w:r w:rsidRPr="00434422">
        <w:fldChar w:fldCharType="begin" w:fldLock="1"/>
      </w:r>
      <w:r w:rsidRPr="00434422">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2017","id":"ITEM-1","issued":{"date-parts":[["2017"]]},"title":"Image-to-image translation with conditional adversarial networks","type":"paper-conference"},"uris":["http://www.mendeley.com/documents/?uuid=9e3d01f5-86af-442e-8423-890b5af863ab"]}],"mendeley":{"formattedCitation":"[12]","plainTextFormattedCitation":"[12]"},"properties":{"noteIndex":0},"schema":"https://github.com/citation-style-language/schema/raw/master/csl-citation.json"}</w:instrText>
      </w:r>
      <w:r w:rsidRPr="00434422">
        <w:fldChar w:fldCharType="separate"/>
      </w:r>
      <w:r w:rsidRPr="00434422">
        <w:rPr>
          <w:noProof/>
        </w:rPr>
        <w:t>[12]</w:t>
      </w:r>
      <w:r w:rsidRPr="00434422">
        <w:fldChar w:fldCharType="end"/>
      </w:r>
      <w:r w:rsidRPr="00434422">
        <w:t>, which too uses a single discriminator, and has an optimized architecture for common image-to-image translation tasks. This network too has also shown consistent poor</w:t>
      </w:r>
      <w:r w:rsidRPr="00434422">
        <w:rPr>
          <w:color w:val="FF0000"/>
        </w:rPr>
        <w:t xml:space="preserve"> </w:t>
      </w:r>
      <w:r w:rsidRPr="00434422">
        <w:t xml:space="preserve">performance compared to our proposed model, as can be seen in Tables I-V. </w:t>
      </w:r>
    </w:p>
    <w:p w14:paraId="73872C08" w14:textId="42E08E24" w:rsidR="001B2686" w:rsidRPr="001C44F6" w:rsidRDefault="00571888" w:rsidP="002B7E83">
      <w:pPr>
        <w:pStyle w:val="Heading1"/>
        <w:jc w:val="left"/>
        <w:rPr>
          <w:b/>
          <w:bCs/>
          <w:sz w:val="22"/>
          <w:szCs w:val="22"/>
        </w:rPr>
      </w:pPr>
      <w:r w:rsidRPr="001C44F6">
        <w:rPr>
          <w:b/>
          <w:bCs/>
          <w:sz w:val="22"/>
          <w:szCs w:val="22"/>
        </w:rPr>
        <w:t>Conclusion</w:t>
      </w:r>
    </w:p>
    <w:p w14:paraId="719C9E10" w14:textId="0BECD887" w:rsidR="00C53784" w:rsidRPr="00434422" w:rsidRDefault="00D64477" w:rsidP="00D64477">
      <w:pPr>
        <w:autoSpaceDE w:val="0"/>
        <w:autoSpaceDN w:val="0"/>
        <w:adjustRightInd w:val="0"/>
        <w:jc w:val="both"/>
        <w:rPr>
          <w:rFonts w:ascii="Times-Roman" w:hAnsi="Times-Roman" w:cs="Times-Roman"/>
        </w:rPr>
      </w:pPr>
      <w:r w:rsidRPr="00434422">
        <w:rPr>
          <w:rFonts w:ascii="Times-Roman" w:hAnsi="Times-Roman" w:cs="Times-Roman"/>
        </w:rPr>
        <w:t xml:space="preserve">In this </w:t>
      </w:r>
      <w:r w:rsidR="00A61CAE">
        <w:rPr>
          <w:rFonts w:ascii="Times-Roman" w:hAnsi="Times-Roman" w:cs="Times-Roman"/>
        </w:rPr>
        <w:t>work</w:t>
      </w:r>
      <w:r w:rsidRPr="00434422">
        <w:rPr>
          <w:rFonts w:ascii="Times-Roman" w:hAnsi="Times-Roman" w:cs="Times-Roman"/>
        </w:rPr>
        <w:t xml:space="preserve">, a deep </w:t>
      </w:r>
      <w:proofErr w:type="gramStart"/>
      <w:r w:rsidRPr="00434422">
        <w:rPr>
          <w:rFonts w:ascii="Times-Roman" w:hAnsi="Times-Roman" w:cs="Times-Roman"/>
        </w:rPr>
        <w:t>learning based</w:t>
      </w:r>
      <w:proofErr w:type="gramEnd"/>
      <w:r w:rsidRPr="00434422">
        <w:rPr>
          <w:rFonts w:ascii="Times-Roman" w:hAnsi="Times-Roman" w:cs="Times-Roman"/>
        </w:rPr>
        <w:t xml:space="preserve"> model, named as DD</w:t>
      </w:r>
      <w:r w:rsidR="00745499" w:rsidRPr="00434422">
        <w:rPr>
          <w:rFonts w:ascii="Times-Roman" w:hAnsi="Times-Roman" w:cs="Times-Roman"/>
        </w:rPr>
        <w:t>-</w:t>
      </w:r>
      <w:r w:rsidRPr="00434422">
        <w:rPr>
          <w:rFonts w:ascii="Times-Roman" w:hAnsi="Times-Roman" w:cs="Times-Roman"/>
        </w:rPr>
        <w:t xml:space="preserve">GAN, has been developed for document image binarization. As both global and local </w:t>
      </w:r>
      <w:proofErr w:type="gramStart"/>
      <w:r w:rsidRPr="00434422">
        <w:rPr>
          <w:rFonts w:ascii="Times-Roman" w:hAnsi="Times-Roman" w:cs="Times-Roman"/>
        </w:rPr>
        <w:t>thresholding based</w:t>
      </w:r>
      <w:proofErr w:type="gramEnd"/>
      <w:r w:rsidRPr="00434422">
        <w:rPr>
          <w:rFonts w:ascii="Times-Roman" w:hAnsi="Times-Roman" w:cs="Times-Roman"/>
        </w:rPr>
        <w:t xml:space="preserve"> approaches have </w:t>
      </w:r>
      <w:r w:rsidR="00052CDC">
        <w:rPr>
          <w:rFonts w:ascii="Times-Roman" w:hAnsi="Times-Roman" w:cs="Times-Roman"/>
        </w:rPr>
        <w:t>their</w:t>
      </w:r>
      <w:r w:rsidRPr="00434422">
        <w:rPr>
          <w:rFonts w:ascii="Times-Roman" w:hAnsi="Times-Roman" w:cs="Times-Roman"/>
        </w:rPr>
        <w:t xml:space="preserve"> own pros and cons, hence researchers prefer </w:t>
      </w:r>
      <w:r w:rsidR="00052CDC">
        <w:rPr>
          <w:rFonts w:ascii="Times-Roman" w:hAnsi="Times-Roman" w:cs="Times-Roman"/>
        </w:rPr>
        <w:t xml:space="preserve">a </w:t>
      </w:r>
      <w:r w:rsidRPr="00434422">
        <w:rPr>
          <w:rFonts w:ascii="Times-Roman" w:hAnsi="Times-Roman" w:cs="Times-Roman"/>
        </w:rPr>
        <w:t>hybrid approach for the said purpose.</w:t>
      </w:r>
      <w:r w:rsidR="00F14454" w:rsidRPr="00434422">
        <w:rPr>
          <w:rFonts w:ascii="Times-Roman" w:hAnsi="Times-Roman" w:cs="Times-Roman"/>
        </w:rPr>
        <w:t xml:space="preserve"> </w:t>
      </w:r>
      <w:r w:rsidR="00FD7338" w:rsidRPr="00434422">
        <w:t>Going by the trend, the proposed model has utilized both the global and local information about the pixel distribution</w:t>
      </w:r>
      <w:r w:rsidR="00486458">
        <w:t>.</w:t>
      </w:r>
      <w:r w:rsidR="00FD7338" w:rsidRPr="00434422">
        <w:t xml:space="preserve"> </w:t>
      </w:r>
      <w:r w:rsidR="00FD7338" w:rsidRPr="00434422">
        <w:rPr>
          <w:rFonts w:ascii="Times-Roman" w:hAnsi="Times-Roman" w:cs="Times-Roman"/>
        </w:rPr>
        <w:t>In doing so</w:t>
      </w:r>
      <w:r w:rsidRPr="00434422">
        <w:rPr>
          <w:rFonts w:ascii="Times-Roman" w:hAnsi="Times-Roman" w:cs="Times-Roman"/>
        </w:rPr>
        <w:t>, DD</w:t>
      </w:r>
      <w:r w:rsidR="00745499" w:rsidRPr="00434422">
        <w:rPr>
          <w:rFonts w:ascii="Times-Roman" w:hAnsi="Times-Roman" w:cs="Times-Roman"/>
        </w:rPr>
        <w:t>-</w:t>
      </w:r>
      <w:r w:rsidRPr="00434422">
        <w:rPr>
          <w:rFonts w:ascii="Times-Roman" w:hAnsi="Times-Roman" w:cs="Times-Roman"/>
        </w:rPr>
        <w:t xml:space="preserve">GAN uses two discriminator networks to capture both global and local information. Besides, </w:t>
      </w:r>
      <w:r w:rsidR="00052CDC">
        <w:rPr>
          <w:rFonts w:ascii="Times-Roman" w:hAnsi="Times-Roman" w:cs="Times-Roman"/>
        </w:rPr>
        <w:t xml:space="preserve">the </w:t>
      </w:r>
      <w:r w:rsidRPr="00434422">
        <w:rPr>
          <w:rFonts w:ascii="Times-Roman" w:hAnsi="Times-Roman" w:cs="Times-Roman"/>
        </w:rPr>
        <w:t>focal loss has been used to handle the class imbalance of the pixels as document image</w:t>
      </w:r>
      <w:r w:rsidR="00745499" w:rsidRPr="00434422">
        <w:rPr>
          <w:rFonts w:ascii="Times-Roman" w:hAnsi="Times-Roman" w:cs="Times-Roman"/>
        </w:rPr>
        <w:t>s</w:t>
      </w:r>
      <w:r w:rsidRPr="00434422">
        <w:rPr>
          <w:rFonts w:ascii="Times-Roman" w:hAnsi="Times-Roman" w:cs="Times-Roman"/>
        </w:rPr>
        <w:t xml:space="preserve"> generally contain more background pixels then foreground pixels. The model has been evaluated on five recent datasets of DIBCO series and it has been found that DD</w:t>
      </w:r>
      <w:r w:rsidR="00AA7F6D" w:rsidRPr="00434422">
        <w:rPr>
          <w:rFonts w:ascii="Times-Roman" w:hAnsi="Times-Roman" w:cs="Times-Roman"/>
        </w:rPr>
        <w:t>-</w:t>
      </w:r>
      <w:r w:rsidRPr="00434422">
        <w:rPr>
          <w:rFonts w:ascii="Times-Roman" w:hAnsi="Times-Roman" w:cs="Times-Roman"/>
        </w:rPr>
        <w:t xml:space="preserve">GAN provides better or analogous results when compared with some state-of-the-art methods. In </w:t>
      </w:r>
      <w:r w:rsidR="00052CDC">
        <w:rPr>
          <w:rFonts w:ascii="Times-Roman" w:hAnsi="Times-Roman" w:cs="Times-Roman"/>
        </w:rPr>
        <w:t xml:space="preserve">the </w:t>
      </w:r>
      <w:r w:rsidRPr="00434422">
        <w:rPr>
          <w:rFonts w:ascii="Times-Roman" w:hAnsi="Times-Roman" w:cs="Times-Roman"/>
        </w:rPr>
        <w:t xml:space="preserve">future, we would like to apply this model </w:t>
      </w:r>
      <w:r w:rsidR="00052CDC">
        <w:rPr>
          <w:rFonts w:ascii="Times-Roman" w:hAnsi="Times-Roman" w:cs="Times-Roman"/>
        </w:rPr>
        <w:t>to</w:t>
      </w:r>
      <w:r w:rsidRPr="00434422">
        <w:rPr>
          <w:rFonts w:ascii="Times-Roman" w:hAnsi="Times-Roman" w:cs="Times-Roman"/>
        </w:rPr>
        <w:t xml:space="preserve"> some other </w:t>
      </w:r>
      <w:r w:rsidR="00DC43E9" w:rsidRPr="00434422">
        <w:rPr>
          <w:rFonts w:ascii="Times-Roman" w:hAnsi="Times-Roman" w:cs="Times-Roman"/>
        </w:rPr>
        <w:t>datasets</w:t>
      </w:r>
      <w:r w:rsidRPr="00434422">
        <w:rPr>
          <w:rFonts w:ascii="Times-Roman" w:hAnsi="Times-Roman" w:cs="Times-Roman"/>
        </w:rPr>
        <w:t xml:space="preserve">. Besides, some other loss functions can be explored, and </w:t>
      </w:r>
      <w:r w:rsidR="00052CDC">
        <w:rPr>
          <w:rFonts w:ascii="Times-Roman" w:hAnsi="Times-Roman" w:cs="Times-Roman"/>
        </w:rPr>
        <w:t xml:space="preserve">the </w:t>
      </w:r>
      <w:r w:rsidRPr="00434422">
        <w:rPr>
          <w:rFonts w:ascii="Times-Roman" w:hAnsi="Times-Roman" w:cs="Times-Roman"/>
        </w:rPr>
        <w:t xml:space="preserve">value of the λ (in </w:t>
      </w:r>
      <w:r w:rsidR="00AA7F6D" w:rsidRPr="00434422">
        <w:rPr>
          <w:rFonts w:ascii="Times-Roman" w:hAnsi="Times-Roman" w:cs="Times-Roman"/>
        </w:rPr>
        <w:t>equation</w:t>
      </w:r>
      <w:r w:rsidRPr="00434422">
        <w:rPr>
          <w:rFonts w:ascii="Times-Roman" w:hAnsi="Times-Roman" w:cs="Times-Roman"/>
        </w:rPr>
        <w:t xml:space="preserve"> </w:t>
      </w:r>
      <w:r w:rsidR="00090024" w:rsidRPr="00434422">
        <w:rPr>
          <w:rFonts w:ascii="Times-Roman" w:hAnsi="Times-Roman" w:cs="Times-Roman"/>
        </w:rPr>
        <w:t>1</w:t>
      </w:r>
      <w:r w:rsidRPr="00434422">
        <w:rPr>
          <w:rFonts w:ascii="Times-Roman" w:hAnsi="Times-Roman" w:cs="Times-Roman"/>
        </w:rPr>
        <w:t>) can be made dynamic.</w:t>
      </w:r>
    </w:p>
    <w:p w14:paraId="554EA53A" w14:textId="5BF55CA7" w:rsidR="00CC2B63" w:rsidRPr="001C44F6" w:rsidRDefault="00CC2B63" w:rsidP="00CC2B63">
      <w:pPr>
        <w:pStyle w:val="Heading1"/>
        <w:numPr>
          <w:ilvl w:val="0"/>
          <w:numId w:val="0"/>
        </w:numPr>
        <w:rPr>
          <w:b/>
          <w:bCs/>
          <w:sz w:val="22"/>
          <w:szCs w:val="22"/>
        </w:rPr>
      </w:pPr>
      <w:r w:rsidRPr="001C44F6">
        <w:rPr>
          <w:b/>
          <w:bCs/>
          <w:sz w:val="22"/>
          <w:szCs w:val="22"/>
        </w:rPr>
        <w:t>References</w:t>
      </w:r>
    </w:p>
    <w:p w14:paraId="71C60FE8" w14:textId="7D462944" w:rsidR="00FD7338" w:rsidRPr="00434422" w:rsidRDefault="00EC2AEC" w:rsidP="006751AB">
      <w:pPr>
        <w:pStyle w:val="References"/>
        <w:rPr>
          <w:noProof/>
        </w:rPr>
      </w:pPr>
      <w:r w:rsidRPr="00434422">
        <w:fldChar w:fldCharType="begin" w:fldLock="1"/>
      </w:r>
      <w:r w:rsidRPr="00434422">
        <w:instrText xml:space="preserve">ADDIN Mendeley Bibliography CSL_BIBLIOGRAPHY </w:instrText>
      </w:r>
      <w:r w:rsidRPr="00434422">
        <w:fldChar w:fldCharType="separate"/>
      </w:r>
      <w:r w:rsidR="00FD7338" w:rsidRPr="00434422">
        <w:rPr>
          <w:noProof/>
        </w:rPr>
        <w:t>[1]</w:t>
      </w:r>
      <w:r w:rsidR="00FD7338" w:rsidRPr="00434422">
        <w:rPr>
          <w:noProof/>
        </w:rPr>
        <w:tab/>
        <w:t xml:space="preserve">N. Otsu, “THRESHOLD SELECTION METHOD FROM GRAY-LEVEL HISTOGRAMS.,” </w:t>
      </w:r>
      <w:r w:rsidR="00FD7338" w:rsidRPr="00434422">
        <w:rPr>
          <w:i/>
          <w:iCs/>
          <w:noProof/>
        </w:rPr>
        <w:t>IEEE Trans Syst Man Cybern</w:t>
      </w:r>
      <w:r w:rsidR="00FD7338" w:rsidRPr="00434422">
        <w:rPr>
          <w:noProof/>
        </w:rPr>
        <w:t>, vol. SMC-9, no. 1, pp. 62–66, 1979, doi: 10.1109/tsmc.1979.4310076.</w:t>
      </w:r>
    </w:p>
    <w:p w14:paraId="565D30BD" w14:textId="77777777" w:rsidR="00FD7338" w:rsidRPr="00434422" w:rsidRDefault="00FD7338" w:rsidP="006751AB">
      <w:pPr>
        <w:pStyle w:val="References"/>
        <w:rPr>
          <w:noProof/>
        </w:rPr>
      </w:pPr>
      <w:r w:rsidRPr="00434422">
        <w:rPr>
          <w:noProof/>
        </w:rPr>
        <w:t>[2]</w:t>
      </w:r>
      <w:r w:rsidRPr="00434422">
        <w:rPr>
          <w:noProof/>
        </w:rPr>
        <w:tab/>
        <w:t xml:space="preserve">J. Sauvola and M. Pietikäinen, “Adaptive document image binarization,” </w:t>
      </w:r>
      <w:r w:rsidRPr="00434422">
        <w:rPr>
          <w:i/>
          <w:iCs/>
          <w:noProof/>
        </w:rPr>
        <w:t>Pattern Recognit.</w:t>
      </w:r>
      <w:r w:rsidRPr="00434422">
        <w:rPr>
          <w:noProof/>
        </w:rPr>
        <w:t>, 2000, doi: 10.1016/S0031-3203(99)00055-2.</w:t>
      </w:r>
    </w:p>
    <w:p w14:paraId="5023AD6F" w14:textId="77777777" w:rsidR="00FD7338" w:rsidRPr="00434422" w:rsidRDefault="00FD7338" w:rsidP="006751AB">
      <w:pPr>
        <w:pStyle w:val="References"/>
        <w:rPr>
          <w:noProof/>
        </w:rPr>
      </w:pPr>
      <w:r w:rsidRPr="00434422">
        <w:rPr>
          <w:noProof/>
        </w:rPr>
        <w:t>[3]</w:t>
      </w:r>
      <w:r w:rsidRPr="00434422">
        <w:rPr>
          <w:noProof/>
        </w:rPr>
        <w:tab/>
        <w:t xml:space="preserve">N. Phansalkar, S. More, A. Sabale, and M. Joshi, “Adaptive local thresholding for detection of nuclei in diversity stained cytology images,” in </w:t>
      </w:r>
      <w:r w:rsidRPr="00434422">
        <w:rPr>
          <w:i/>
          <w:iCs/>
          <w:noProof/>
        </w:rPr>
        <w:t>ICCSP 2011 - 2011 International Conference on Communications and Signal Processing</w:t>
      </w:r>
      <w:r w:rsidRPr="00434422">
        <w:rPr>
          <w:noProof/>
        </w:rPr>
        <w:t>, 2011, doi: 10.1109/ICCSP.2011.5739305.</w:t>
      </w:r>
    </w:p>
    <w:p w14:paraId="03C14EF3" w14:textId="77777777" w:rsidR="00FD7338" w:rsidRPr="00434422" w:rsidRDefault="00FD7338" w:rsidP="006751AB">
      <w:pPr>
        <w:pStyle w:val="References"/>
        <w:rPr>
          <w:noProof/>
        </w:rPr>
      </w:pPr>
      <w:r w:rsidRPr="00434422">
        <w:rPr>
          <w:noProof/>
        </w:rPr>
        <w:t>[4]</w:t>
      </w:r>
      <w:r w:rsidRPr="00434422">
        <w:rPr>
          <w:noProof/>
        </w:rPr>
        <w:tab/>
        <w:t xml:space="preserve">B. Gatos, I. Pratikakis, and S. J. Perantonis, “Improved document image binarization by using a combination of multiple binarization techniques and adapted edge information,” in </w:t>
      </w:r>
      <w:r w:rsidRPr="00434422">
        <w:rPr>
          <w:i/>
          <w:iCs/>
          <w:noProof/>
        </w:rPr>
        <w:t>Proceedings - International Conference on Pattern Recognition</w:t>
      </w:r>
      <w:r w:rsidRPr="00434422">
        <w:rPr>
          <w:noProof/>
        </w:rPr>
        <w:t>, 2008, doi: 10.1109/icpr.2008.4761534.</w:t>
      </w:r>
    </w:p>
    <w:p w14:paraId="29FE68AA" w14:textId="77777777" w:rsidR="00FD7338" w:rsidRPr="00434422" w:rsidRDefault="00FD7338" w:rsidP="006751AB">
      <w:pPr>
        <w:pStyle w:val="References"/>
        <w:rPr>
          <w:noProof/>
        </w:rPr>
      </w:pPr>
      <w:r w:rsidRPr="00434422">
        <w:rPr>
          <w:noProof/>
        </w:rPr>
        <w:t>[5]</w:t>
      </w:r>
      <w:r w:rsidRPr="00434422">
        <w:rPr>
          <w:noProof/>
        </w:rPr>
        <w:tab/>
        <w:t xml:space="preserve">Q. N. Vo, S. H. Kim, H. J. Yang, and G. Lee, “Binarization of degraded document images based on hierarchical deep supervised network,” </w:t>
      </w:r>
      <w:r w:rsidRPr="00434422">
        <w:rPr>
          <w:i/>
          <w:iCs/>
          <w:noProof/>
        </w:rPr>
        <w:t>Pattern Recognit.</w:t>
      </w:r>
      <w:r w:rsidRPr="00434422">
        <w:rPr>
          <w:noProof/>
        </w:rPr>
        <w:t>, 2018, doi: 10.1016/j.patcog.2017.08.025.</w:t>
      </w:r>
    </w:p>
    <w:p w14:paraId="200217ED" w14:textId="77777777" w:rsidR="00FD7338" w:rsidRPr="00434422" w:rsidRDefault="00FD7338" w:rsidP="006751AB">
      <w:pPr>
        <w:pStyle w:val="References"/>
        <w:rPr>
          <w:noProof/>
        </w:rPr>
      </w:pPr>
      <w:r w:rsidRPr="00434422">
        <w:rPr>
          <w:noProof/>
        </w:rPr>
        <w:t>[6]</w:t>
      </w:r>
      <w:r w:rsidRPr="00434422">
        <w:rPr>
          <w:noProof/>
        </w:rPr>
        <w:tab/>
        <w:t xml:space="preserve">C. Tensmeyer and T. Martinez, “Document Image Binarization with Fully Convolutional Neural Networks,” in </w:t>
      </w:r>
      <w:r w:rsidRPr="00434422">
        <w:rPr>
          <w:i/>
          <w:iCs/>
          <w:noProof/>
        </w:rPr>
        <w:t>Proceedings of the International Conference on Document Analysis and Recognition, ICDAR</w:t>
      </w:r>
      <w:r w:rsidRPr="00434422">
        <w:rPr>
          <w:noProof/>
        </w:rPr>
        <w:t>, 2017, doi: 10.1109/ICDAR.2017.25.</w:t>
      </w:r>
    </w:p>
    <w:p w14:paraId="0B5CB498" w14:textId="77777777" w:rsidR="00FD7338" w:rsidRPr="00434422" w:rsidRDefault="00FD7338" w:rsidP="006751AB">
      <w:pPr>
        <w:pStyle w:val="References"/>
        <w:rPr>
          <w:noProof/>
        </w:rPr>
      </w:pPr>
      <w:r w:rsidRPr="00434422">
        <w:rPr>
          <w:noProof/>
        </w:rPr>
        <w:t>[7]</w:t>
      </w:r>
      <w:r w:rsidRPr="00434422">
        <w:rPr>
          <w:noProof/>
        </w:rPr>
        <w:tab/>
        <w:t xml:space="preserve">J. Long, E. Shelhamer, and T. Darrell, “Fully convolutional networks for semantic segmentation,” in </w:t>
      </w:r>
      <w:r w:rsidRPr="00434422">
        <w:rPr>
          <w:i/>
          <w:iCs/>
          <w:noProof/>
        </w:rPr>
        <w:t>Proceedings of the IEEE Computer Society Conference on Computer Vision and Pattern Recognition</w:t>
      </w:r>
      <w:r w:rsidRPr="00434422">
        <w:rPr>
          <w:noProof/>
        </w:rPr>
        <w:t>, 2015, doi: 10.1109/CVPR.2015.7298965.</w:t>
      </w:r>
    </w:p>
    <w:p w14:paraId="7E88E85B" w14:textId="77777777" w:rsidR="00FD7338" w:rsidRPr="00434422" w:rsidRDefault="00FD7338" w:rsidP="006751AB">
      <w:pPr>
        <w:pStyle w:val="References"/>
        <w:rPr>
          <w:noProof/>
        </w:rPr>
      </w:pPr>
      <w:r w:rsidRPr="00434422">
        <w:rPr>
          <w:noProof/>
        </w:rPr>
        <w:t>[8]</w:t>
      </w:r>
      <w:r w:rsidRPr="00434422">
        <w:rPr>
          <w:noProof/>
        </w:rPr>
        <w:tab/>
        <w:t xml:space="preserve">K. R. Ayyalasomayajula, F. Malmberg, and A. Brun, “PDNet: Semantic segmentation integrated with a primal-dual network for document binarization,” </w:t>
      </w:r>
      <w:r w:rsidRPr="00434422">
        <w:rPr>
          <w:i/>
          <w:iCs/>
          <w:noProof/>
        </w:rPr>
        <w:t>Pattern Recognit. Lett.</w:t>
      </w:r>
      <w:r w:rsidRPr="00434422">
        <w:rPr>
          <w:noProof/>
        </w:rPr>
        <w:t>, 2019, doi: 10.1016/j.patrec.2018.05.011.</w:t>
      </w:r>
    </w:p>
    <w:p w14:paraId="6546F3A7" w14:textId="77777777" w:rsidR="00FD7338" w:rsidRPr="00434422" w:rsidRDefault="00FD7338" w:rsidP="006751AB">
      <w:pPr>
        <w:pStyle w:val="References"/>
        <w:rPr>
          <w:noProof/>
        </w:rPr>
      </w:pPr>
      <w:r w:rsidRPr="00434422">
        <w:rPr>
          <w:noProof/>
        </w:rPr>
        <w:t>[9]</w:t>
      </w:r>
      <w:r w:rsidRPr="00434422">
        <w:rPr>
          <w:noProof/>
        </w:rPr>
        <w:tab/>
        <w:t xml:space="preserve">S. Xie and Z. Tu, “Holistically-Nested Edge Detection,” </w:t>
      </w:r>
      <w:r w:rsidRPr="00434422">
        <w:rPr>
          <w:i/>
          <w:iCs/>
          <w:noProof/>
        </w:rPr>
        <w:t>Int. J. Comput. Vis.</w:t>
      </w:r>
      <w:r w:rsidRPr="00434422">
        <w:rPr>
          <w:noProof/>
        </w:rPr>
        <w:t>, 2017, doi: 10.1007/s11263-017-1004-z.</w:t>
      </w:r>
    </w:p>
    <w:p w14:paraId="6DFE2C9A" w14:textId="77777777" w:rsidR="00FD7338" w:rsidRPr="00434422" w:rsidRDefault="00FD7338" w:rsidP="006751AB">
      <w:pPr>
        <w:pStyle w:val="References"/>
        <w:rPr>
          <w:noProof/>
        </w:rPr>
      </w:pPr>
      <w:r w:rsidRPr="00434422">
        <w:rPr>
          <w:noProof/>
        </w:rPr>
        <w:t>[10]</w:t>
      </w:r>
      <w:r w:rsidRPr="00434422">
        <w:rPr>
          <w:noProof/>
        </w:rPr>
        <w:tab/>
        <w:t xml:space="preserve">O. Ronneberger, P. Fischer, and T. Brox, “U-net: Convolutional networks for biomedical image segmentation,” in </w:t>
      </w:r>
      <w:r w:rsidRPr="00434422">
        <w:rPr>
          <w:i/>
          <w:iCs/>
          <w:noProof/>
        </w:rPr>
        <w:t>Lecture Notes in Computer Science (including subseries Lecture Notes in Artificial Intelligence and Lecture Notes in Bioinformatics)</w:t>
      </w:r>
      <w:r w:rsidRPr="00434422">
        <w:rPr>
          <w:noProof/>
        </w:rPr>
        <w:t>, 2015, doi: 10.1007/978-3-319-24574-4_28.</w:t>
      </w:r>
    </w:p>
    <w:p w14:paraId="4B01EF1B" w14:textId="77777777" w:rsidR="00FD7338" w:rsidRPr="00434422" w:rsidRDefault="00FD7338" w:rsidP="006751AB">
      <w:pPr>
        <w:pStyle w:val="References"/>
        <w:rPr>
          <w:noProof/>
        </w:rPr>
      </w:pPr>
      <w:r w:rsidRPr="00434422">
        <w:rPr>
          <w:noProof/>
        </w:rPr>
        <w:t>[11]</w:t>
      </w:r>
      <w:r w:rsidRPr="00434422">
        <w:rPr>
          <w:noProof/>
        </w:rPr>
        <w:tab/>
        <w:t xml:space="preserve">F. Westphal, N. Lavesson, and H. Grahn, “Document image binarization using recurrent neural networks,” in </w:t>
      </w:r>
      <w:r w:rsidRPr="00434422">
        <w:rPr>
          <w:i/>
          <w:iCs/>
          <w:noProof/>
        </w:rPr>
        <w:t>Proceedings - 13th IAPR International Workshop on Document Analysis Systems, DAS 2018</w:t>
      </w:r>
      <w:r w:rsidRPr="00434422">
        <w:rPr>
          <w:noProof/>
        </w:rPr>
        <w:t>, 2018, doi: 10.1109/DAS.2018.71.</w:t>
      </w:r>
    </w:p>
    <w:p w14:paraId="243EACA9" w14:textId="77777777" w:rsidR="00FD7338" w:rsidRPr="00434422" w:rsidRDefault="00FD7338" w:rsidP="006751AB">
      <w:pPr>
        <w:pStyle w:val="References"/>
        <w:rPr>
          <w:noProof/>
        </w:rPr>
      </w:pPr>
      <w:r w:rsidRPr="00434422">
        <w:rPr>
          <w:noProof/>
        </w:rPr>
        <w:t>[12]</w:t>
      </w:r>
      <w:r w:rsidRPr="00434422">
        <w:rPr>
          <w:noProof/>
        </w:rPr>
        <w:tab/>
        <w:t xml:space="preserve">P. Isola, J. Y. Zhu, T. Zhou, and A. A. Efros, “Image-to-image translation with conditional adversarial networks,” in </w:t>
      </w:r>
      <w:r w:rsidRPr="00434422">
        <w:rPr>
          <w:i/>
          <w:iCs/>
          <w:noProof/>
        </w:rPr>
        <w:t>Proceedings - 30th IEEE Conference on Computer Vision and Pattern Recognition, CVPR 2017</w:t>
      </w:r>
      <w:r w:rsidRPr="00434422">
        <w:rPr>
          <w:noProof/>
        </w:rPr>
        <w:t>, 2017, doi: 10.1109/CVPR.2017.632.</w:t>
      </w:r>
    </w:p>
    <w:p w14:paraId="13729EAC" w14:textId="77777777" w:rsidR="00FD7338" w:rsidRPr="00434422" w:rsidRDefault="00FD7338" w:rsidP="006751AB">
      <w:pPr>
        <w:pStyle w:val="References"/>
        <w:rPr>
          <w:noProof/>
        </w:rPr>
      </w:pPr>
      <w:r w:rsidRPr="00434422">
        <w:rPr>
          <w:noProof/>
        </w:rPr>
        <w:t>[13]</w:t>
      </w:r>
      <w:r w:rsidRPr="00434422">
        <w:rPr>
          <w:noProof/>
        </w:rPr>
        <w:tab/>
        <w:t xml:space="preserve">T. Y. Lin, P. Goyal, R. Girshick, K. He, and P. Dollar, “Focal Loss for Dense Object Detection,” in </w:t>
      </w:r>
      <w:r w:rsidRPr="00434422">
        <w:rPr>
          <w:i/>
          <w:iCs/>
          <w:noProof/>
        </w:rPr>
        <w:t>Proceedings of the IEEE International Conference on Computer Vision</w:t>
      </w:r>
      <w:r w:rsidRPr="00434422">
        <w:rPr>
          <w:noProof/>
        </w:rPr>
        <w:t>, 2017, doi: 10.1109/ICCV.2017.324.</w:t>
      </w:r>
    </w:p>
    <w:p w14:paraId="2F3DE6B4" w14:textId="77777777" w:rsidR="00FD7338" w:rsidRPr="00434422" w:rsidRDefault="00FD7338" w:rsidP="006751AB">
      <w:pPr>
        <w:pStyle w:val="References"/>
        <w:rPr>
          <w:noProof/>
        </w:rPr>
      </w:pPr>
      <w:r w:rsidRPr="00434422">
        <w:rPr>
          <w:noProof/>
        </w:rPr>
        <w:lastRenderedPageBreak/>
        <w:t>[14]</w:t>
      </w:r>
      <w:r w:rsidRPr="00434422">
        <w:rPr>
          <w:noProof/>
        </w:rPr>
        <w:tab/>
        <w:t xml:space="preserve">I. Pratikakis, B. Gatos, and K. Ntirogiannis, “ICDAR 2013 document image binarization contest (DIBCO 2013),” in </w:t>
      </w:r>
      <w:r w:rsidRPr="00434422">
        <w:rPr>
          <w:i/>
          <w:iCs/>
          <w:noProof/>
        </w:rPr>
        <w:t>Proceedings of the International Conference on Document Analysis and Recognition, ICDAR</w:t>
      </w:r>
      <w:r w:rsidRPr="00434422">
        <w:rPr>
          <w:noProof/>
        </w:rPr>
        <w:t>, 2013, doi: 10.1109/ICDAR.2013.219.</w:t>
      </w:r>
    </w:p>
    <w:p w14:paraId="74C86666" w14:textId="77777777" w:rsidR="00FD7338" w:rsidRPr="00434422" w:rsidRDefault="00FD7338" w:rsidP="006751AB">
      <w:pPr>
        <w:pStyle w:val="References"/>
        <w:rPr>
          <w:noProof/>
        </w:rPr>
      </w:pPr>
      <w:r w:rsidRPr="00434422">
        <w:rPr>
          <w:noProof/>
        </w:rPr>
        <w:t>[15]</w:t>
      </w:r>
      <w:r w:rsidRPr="00434422">
        <w:rPr>
          <w:noProof/>
        </w:rPr>
        <w:tab/>
        <w:t xml:space="preserve">I. Pratikakis, K. Zagoris, G. Barlas, and B. Gatos, “ICDAR2017 Competition on Document Image Binarization (DIBCO 2017),” in </w:t>
      </w:r>
      <w:r w:rsidRPr="00434422">
        <w:rPr>
          <w:i/>
          <w:iCs/>
          <w:noProof/>
        </w:rPr>
        <w:t>Proceedings of the International Conference on Document Analysis and Recognition, ICDAR</w:t>
      </w:r>
      <w:r w:rsidRPr="00434422">
        <w:rPr>
          <w:noProof/>
        </w:rPr>
        <w:t>, 2017, doi: 10.1109/ICDAR.2017.228.</w:t>
      </w:r>
    </w:p>
    <w:p w14:paraId="470D3D2F" w14:textId="77777777" w:rsidR="00FD7338" w:rsidRPr="00434422" w:rsidRDefault="00FD7338" w:rsidP="006751AB">
      <w:pPr>
        <w:pStyle w:val="References"/>
        <w:rPr>
          <w:noProof/>
        </w:rPr>
      </w:pPr>
      <w:r w:rsidRPr="00434422">
        <w:rPr>
          <w:noProof/>
        </w:rPr>
        <w:t>[16]</w:t>
      </w:r>
      <w:r w:rsidRPr="00434422">
        <w:rPr>
          <w:noProof/>
        </w:rPr>
        <w:tab/>
        <w:t xml:space="preserve">K. Ntirogiannis, B. Gatos, and I. Pratikakis, “ICFHR2014 Competition on Handwritten Document Image Binarization (H-DIBCO 2014),” in </w:t>
      </w:r>
      <w:r w:rsidRPr="00434422">
        <w:rPr>
          <w:i/>
          <w:iCs/>
          <w:noProof/>
        </w:rPr>
        <w:t>Proceedings of International Conference on Frontiers in Handwriting Recognition, ICFHR</w:t>
      </w:r>
      <w:r w:rsidRPr="00434422">
        <w:rPr>
          <w:noProof/>
        </w:rPr>
        <w:t>, 2014, doi: 10.1109/ICFHR.2014.141.</w:t>
      </w:r>
    </w:p>
    <w:p w14:paraId="61F0FDBA" w14:textId="77777777" w:rsidR="00FD7338" w:rsidRPr="00434422" w:rsidRDefault="00FD7338" w:rsidP="006751AB">
      <w:pPr>
        <w:pStyle w:val="References"/>
        <w:rPr>
          <w:noProof/>
        </w:rPr>
      </w:pPr>
      <w:r w:rsidRPr="00434422">
        <w:rPr>
          <w:noProof/>
        </w:rPr>
        <w:t>[17]</w:t>
      </w:r>
      <w:r w:rsidRPr="00434422">
        <w:rPr>
          <w:noProof/>
        </w:rPr>
        <w:tab/>
        <w:t xml:space="preserve">I. Pratikakis, K. Zagoris, G. Barlas, and B. Gatos, “ICFHR 2016 handwritten document image binarization contest (H-DIBCO 2016),” in </w:t>
      </w:r>
      <w:r w:rsidRPr="00434422">
        <w:rPr>
          <w:i/>
          <w:iCs/>
          <w:noProof/>
        </w:rPr>
        <w:t>Proceedings of International Conference on Frontiers in Handwriting Recognition, ICFHR</w:t>
      </w:r>
      <w:r w:rsidRPr="00434422">
        <w:rPr>
          <w:noProof/>
        </w:rPr>
        <w:t>, 2016, doi: 10.1109/ICFHR.2016.0118.</w:t>
      </w:r>
    </w:p>
    <w:p w14:paraId="7542B79C" w14:textId="77777777" w:rsidR="00FD7338" w:rsidRPr="00434422" w:rsidRDefault="00FD7338" w:rsidP="006751AB">
      <w:pPr>
        <w:pStyle w:val="References"/>
        <w:rPr>
          <w:noProof/>
        </w:rPr>
      </w:pPr>
      <w:r w:rsidRPr="00434422">
        <w:rPr>
          <w:noProof/>
        </w:rPr>
        <w:t>[18]</w:t>
      </w:r>
      <w:r w:rsidRPr="00434422">
        <w:rPr>
          <w:noProof/>
        </w:rPr>
        <w:tab/>
        <w:t xml:space="preserve">I. Pratikakis, K. Zagori, P. Kaddas, and B. Gatos, “ICFHR 2018 competition on handwritten document image binarization (H-DIBCO 2018),” in </w:t>
      </w:r>
      <w:r w:rsidRPr="00434422">
        <w:rPr>
          <w:i/>
          <w:iCs/>
          <w:noProof/>
        </w:rPr>
        <w:t>Proceedings of International Conference on Frontiers in Handwriting Recognition, ICFHR</w:t>
      </w:r>
      <w:r w:rsidRPr="00434422">
        <w:rPr>
          <w:noProof/>
        </w:rPr>
        <w:t>, 2018, doi: 10.1109/ICFHR-2018.2018.00091.</w:t>
      </w:r>
    </w:p>
    <w:p w14:paraId="1B8AE338" w14:textId="77777777" w:rsidR="00FD7338" w:rsidRPr="00434422" w:rsidRDefault="00FD7338" w:rsidP="006751AB">
      <w:pPr>
        <w:pStyle w:val="References"/>
        <w:rPr>
          <w:noProof/>
        </w:rPr>
      </w:pPr>
      <w:r w:rsidRPr="00434422">
        <w:rPr>
          <w:noProof/>
        </w:rPr>
        <w:t>[19]</w:t>
      </w:r>
      <w:r w:rsidRPr="00434422">
        <w:rPr>
          <w:noProof/>
        </w:rPr>
        <w:tab/>
        <w:t xml:space="preserve">H. Lu, A. C. Kot, and Y. Q. Shi, “Distance-reciprocal distortion measure for binary document images,” </w:t>
      </w:r>
      <w:r w:rsidRPr="00434422">
        <w:rPr>
          <w:i/>
          <w:iCs/>
          <w:noProof/>
        </w:rPr>
        <w:t>IEEE Signal Process. Lett.</w:t>
      </w:r>
      <w:r w:rsidRPr="00434422">
        <w:rPr>
          <w:noProof/>
        </w:rPr>
        <w:t>, 2004, doi: 10.1109/LSP.2003.821748.</w:t>
      </w:r>
    </w:p>
    <w:p w14:paraId="3A3BA573" w14:textId="77777777" w:rsidR="00FD7338" w:rsidRPr="00434422" w:rsidRDefault="00FD7338" w:rsidP="006751AB">
      <w:pPr>
        <w:pStyle w:val="References"/>
        <w:rPr>
          <w:noProof/>
        </w:rPr>
      </w:pPr>
      <w:r w:rsidRPr="00434422">
        <w:rPr>
          <w:noProof/>
        </w:rPr>
        <w:t>[20]</w:t>
      </w:r>
      <w:r w:rsidRPr="00434422">
        <w:rPr>
          <w:noProof/>
        </w:rPr>
        <w:tab/>
        <w:t xml:space="preserve">S. Bhowmik, R. Sarkar, B. Das, and D. Doermann, “GiB: A game theory inspired binarization technique for degraded document images,” </w:t>
      </w:r>
      <w:r w:rsidRPr="00434422">
        <w:rPr>
          <w:i/>
          <w:iCs/>
          <w:noProof/>
        </w:rPr>
        <w:t>IEEE Trans. Image Process.</w:t>
      </w:r>
      <w:r w:rsidRPr="00434422">
        <w:rPr>
          <w:noProof/>
        </w:rPr>
        <w:t>, 2019, doi: 10.1109/TIP.2018.2878959.</w:t>
      </w:r>
    </w:p>
    <w:p w14:paraId="1D46F8E8" w14:textId="77777777" w:rsidR="00FD7338" w:rsidRPr="00434422" w:rsidRDefault="00FD7338" w:rsidP="006751AB">
      <w:pPr>
        <w:pStyle w:val="References"/>
        <w:rPr>
          <w:noProof/>
        </w:rPr>
      </w:pPr>
      <w:r w:rsidRPr="00434422">
        <w:rPr>
          <w:noProof/>
        </w:rPr>
        <w:t>[21]</w:t>
      </w:r>
      <w:r w:rsidRPr="00434422">
        <w:rPr>
          <w:noProof/>
        </w:rPr>
        <w:tab/>
        <w:t xml:space="preserve">F. Jia, C. Shi, K. He, C. Wang, and B. Xiao, “Degraded document image binarization using structural symmetry of strokes,” </w:t>
      </w:r>
      <w:r w:rsidRPr="00434422">
        <w:rPr>
          <w:i/>
          <w:iCs/>
          <w:noProof/>
        </w:rPr>
        <w:t>Pattern Recognit.</w:t>
      </w:r>
      <w:r w:rsidRPr="00434422">
        <w:rPr>
          <w:noProof/>
        </w:rPr>
        <w:t>, 2018, doi: 10.1016/j.patcog.2017.09.032.</w:t>
      </w:r>
    </w:p>
    <w:p w14:paraId="46C7A4BD" w14:textId="77777777" w:rsidR="00FD7338" w:rsidRPr="00434422" w:rsidRDefault="00FD7338" w:rsidP="006751AB">
      <w:pPr>
        <w:pStyle w:val="References"/>
        <w:rPr>
          <w:noProof/>
        </w:rPr>
      </w:pPr>
      <w:r w:rsidRPr="00434422">
        <w:rPr>
          <w:noProof/>
        </w:rPr>
        <w:t>[22]</w:t>
      </w:r>
      <w:r w:rsidRPr="00434422">
        <w:rPr>
          <w:noProof/>
        </w:rPr>
        <w:tab/>
        <w:t xml:space="preserve">N. R. Howe, “Document binarization with automatic parameter tuning,” </w:t>
      </w:r>
      <w:r w:rsidRPr="00434422">
        <w:rPr>
          <w:i/>
          <w:iCs/>
          <w:noProof/>
        </w:rPr>
        <w:t>Int. J. Doc. Anal. Recognit.</w:t>
      </w:r>
      <w:r w:rsidRPr="00434422">
        <w:rPr>
          <w:noProof/>
        </w:rPr>
        <w:t>, 2013, doi: 10.1007/s10032-012-0192-x.</w:t>
      </w:r>
    </w:p>
    <w:p w14:paraId="7407B2EF" w14:textId="77777777" w:rsidR="00FD7338" w:rsidRPr="00434422" w:rsidRDefault="00FD7338" w:rsidP="006751AB">
      <w:pPr>
        <w:pStyle w:val="References"/>
        <w:rPr>
          <w:noProof/>
        </w:rPr>
      </w:pPr>
      <w:r w:rsidRPr="00434422">
        <w:rPr>
          <w:noProof/>
        </w:rPr>
        <w:t>[23]</w:t>
      </w:r>
      <w:r w:rsidRPr="00434422">
        <w:rPr>
          <w:noProof/>
        </w:rPr>
        <w:tab/>
        <w:t xml:space="preserve">J. Zhao, C. Shi, F. Jia, Y. Wang, and B. Xiao, “Document image binarization with cascaded generators of conditional generative adversarial networks,” </w:t>
      </w:r>
      <w:r w:rsidRPr="00434422">
        <w:rPr>
          <w:i/>
          <w:iCs/>
          <w:noProof/>
        </w:rPr>
        <w:t>Pattern Recognit.</w:t>
      </w:r>
      <w:r w:rsidRPr="00434422">
        <w:rPr>
          <w:noProof/>
        </w:rPr>
        <w:t>, 2019, doi: 10.1016/j.patcog.2019.106968.</w:t>
      </w:r>
    </w:p>
    <w:p w14:paraId="6EF05605" w14:textId="78A2C6F9" w:rsidR="00EC2AEC" w:rsidRPr="00EC2AEC" w:rsidRDefault="00EC2AEC" w:rsidP="00F234BD">
      <w:pPr>
        <w:jc w:val="both"/>
      </w:pPr>
      <w:r w:rsidRPr="00434422">
        <w:fldChar w:fldCharType="end"/>
      </w:r>
    </w:p>
    <w:p w14:paraId="30AB7531" w14:textId="471EAAAE" w:rsidR="0037551B" w:rsidRPr="00CD684F" w:rsidRDefault="0037551B" w:rsidP="00A001A7">
      <w:pPr>
        <w:pStyle w:val="FigureCaption"/>
        <w:rPr>
          <w:sz w:val="20"/>
          <w:szCs w:val="20"/>
        </w:rPr>
      </w:pPr>
    </w:p>
    <w:sectPr w:rsidR="0037551B" w:rsidRPr="00CD684F" w:rsidSect="00213DC0">
      <w:type w:val="continuous"/>
      <w:pgSz w:w="12240" w:h="15840" w:code="1"/>
      <w:pgMar w:top="1008" w:right="936" w:bottom="1008" w:left="936" w:header="432" w:footer="432" w:gutter="0"/>
      <w:cols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2569FF" w14:textId="77777777" w:rsidR="00FD7952" w:rsidRDefault="00FD7952">
      <w:r>
        <w:separator/>
      </w:r>
    </w:p>
  </w:endnote>
  <w:endnote w:type="continuationSeparator" w:id="0">
    <w:p w14:paraId="4EA7A4C0" w14:textId="77777777" w:rsidR="00FD7952" w:rsidRDefault="00FD79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3FB0FD" w14:textId="77777777" w:rsidR="00FD7952" w:rsidRDefault="00FD7952"/>
  </w:footnote>
  <w:footnote w:type="continuationSeparator" w:id="0">
    <w:p w14:paraId="27D1D439" w14:textId="77777777" w:rsidR="00FD7952" w:rsidRDefault="00FD7952">
      <w:r>
        <w:continuationSeparator/>
      </w:r>
    </w:p>
  </w:footnote>
  <w:footnote w:id="1">
    <w:p w14:paraId="445008CA" w14:textId="00977198" w:rsidR="003B48EA" w:rsidRPr="0081369C" w:rsidRDefault="003B48EA" w:rsidP="0081369C">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6B719" w14:textId="21129D22" w:rsidR="003B48EA" w:rsidRDefault="003B48EA">
    <w:pPr>
      <w:framePr w:wrap="auto" w:vAnchor="text" w:hAnchor="margin" w:xAlign="right" w:y="1"/>
    </w:pPr>
    <w:r>
      <w:fldChar w:fldCharType="begin"/>
    </w:r>
    <w:r>
      <w:instrText xml:space="preserve">PAGE  </w:instrText>
    </w:r>
    <w:r>
      <w:fldChar w:fldCharType="separate"/>
    </w:r>
    <w:r>
      <w:rPr>
        <w:noProof/>
      </w:rPr>
      <w:t>5</w:t>
    </w:r>
    <w:r>
      <w:fldChar w:fldCharType="end"/>
    </w:r>
  </w:p>
  <w:p w14:paraId="5A2B25AE" w14:textId="77777777" w:rsidR="003B48EA" w:rsidRDefault="003B48EA">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305233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A60492B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A64A13B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0264012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5D58624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9A4FBFA"/>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114629A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D3F62B94"/>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A5AB6C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67AB10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F52E883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bCs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37E4B88C"/>
    <w:lvl w:ilvl="0">
      <w:start w:val="1"/>
      <w:numFmt w:val="decimal"/>
      <w:lvlText w:val="[%1]"/>
      <w:lvlJc w:val="left"/>
      <w:pPr>
        <w:tabs>
          <w:tab w:val="num" w:pos="1170"/>
        </w:tabs>
        <w:ind w:left="1170" w:hanging="360"/>
      </w:pPr>
      <w:rPr>
        <w:i w:val="0"/>
      </w:r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2"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4"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5"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6"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1"/>
  </w:num>
  <w:num w:numId="7">
    <w:abstractNumId w:val="21"/>
    <w:lvlOverride w:ilvl="0">
      <w:lvl w:ilvl="0">
        <w:start w:val="1"/>
        <w:numFmt w:val="decimal"/>
        <w:lvlText w:val="%1."/>
        <w:legacy w:legacy="1" w:legacySpace="0" w:legacyIndent="360"/>
        <w:lvlJc w:val="left"/>
        <w:pPr>
          <w:ind w:left="360" w:hanging="360"/>
        </w:pPr>
      </w:lvl>
    </w:lvlOverride>
  </w:num>
  <w:num w:numId="8">
    <w:abstractNumId w:val="21"/>
    <w:lvlOverride w:ilvl="0">
      <w:lvl w:ilvl="0">
        <w:start w:val="1"/>
        <w:numFmt w:val="decimal"/>
        <w:lvlText w:val="%1."/>
        <w:legacy w:legacy="1" w:legacySpace="0" w:legacyIndent="360"/>
        <w:lvlJc w:val="left"/>
        <w:pPr>
          <w:ind w:left="360" w:hanging="360"/>
        </w:pPr>
      </w:lvl>
    </w:lvlOverride>
  </w:num>
  <w:num w:numId="9">
    <w:abstractNumId w:val="21"/>
    <w:lvlOverride w:ilvl="0">
      <w:lvl w:ilvl="0">
        <w:start w:val="1"/>
        <w:numFmt w:val="decimal"/>
        <w:lvlText w:val="%1."/>
        <w:legacy w:legacy="1" w:legacySpace="0" w:legacyIndent="360"/>
        <w:lvlJc w:val="left"/>
        <w:pPr>
          <w:ind w:left="360" w:hanging="360"/>
        </w:pPr>
      </w:lvl>
    </w:lvlOverride>
  </w:num>
  <w:num w:numId="10">
    <w:abstractNumId w:val="21"/>
    <w:lvlOverride w:ilvl="0">
      <w:lvl w:ilvl="0">
        <w:start w:val="1"/>
        <w:numFmt w:val="decimal"/>
        <w:lvlText w:val="%1."/>
        <w:legacy w:legacy="1" w:legacySpace="0" w:legacyIndent="360"/>
        <w:lvlJc w:val="left"/>
        <w:pPr>
          <w:ind w:left="360" w:hanging="360"/>
        </w:pPr>
      </w:lvl>
    </w:lvlOverride>
  </w:num>
  <w:num w:numId="11">
    <w:abstractNumId w:val="21"/>
    <w:lvlOverride w:ilvl="0">
      <w:lvl w:ilvl="0">
        <w:start w:val="1"/>
        <w:numFmt w:val="decimal"/>
        <w:lvlText w:val="%1."/>
        <w:legacy w:legacy="1" w:legacySpace="0" w:legacyIndent="360"/>
        <w:lvlJc w:val="left"/>
        <w:pPr>
          <w:ind w:left="360" w:hanging="360"/>
        </w:pPr>
      </w:lvl>
    </w:lvlOverride>
  </w:num>
  <w:num w:numId="12">
    <w:abstractNumId w:val="18"/>
  </w:num>
  <w:num w:numId="13">
    <w:abstractNumId w:val="13"/>
  </w:num>
  <w:num w:numId="14">
    <w:abstractNumId w:val="24"/>
  </w:num>
  <w:num w:numId="15">
    <w:abstractNumId w:val="23"/>
  </w:num>
  <w:num w:numId="16">
    <w:abstractNumId w:val="30"/>
  </w:num>
  <w:num w:numId="17">
    <w:abstractNumId w:val="15"/>
  </w:num>
  <w:num w:numId="18">
    <w:abstractNumId w:val="14"/>
  </w:num>
  <w:num w:numId="19">
    <w:abstractNumId w:val="25"/>
  </w:num>
  <w:num w:numId="20">
    <w:abstractNumId w:val="19"/>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28"/>
  </w:num>
  <w:num w:numId="24">
    <w:abstractNumId w:val="22"/>
  </w:num>
  <w:num w:numId="25">
    <w:abstractNumId w:val="27"/>
  </w:num>
  <w:num w:numId="26">
    <w:abstractNumId w:val="12"/>
  </w:num>
  <w:num w:numId="27">
    <w:abstractNumId w:val="26"/>
  </w:num>
  <w:num w:numId="28">
    <w:abstractNumId w:val="17"/>
  </w:num>
  <w:num w:numId="29">
    <w:abstractNumId w:val="2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hideSpellingErrors/>
  <w:hideGrammaticalErrors/>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OztLQwMjCxNDMzsbRQ0lEKTi0uzszPAykwqgUAaTtspSwAAAA="/>
  </w:docVars>
  <w:rsids>
    <w:rsidRoot w:val="009F4B45"/>
    <w:rsid w:val="0000021C"/>
    <w:rsid w:val="00001805"/>
    <w:rsid w:val="00007D75"/>
    <w:rsid w:val="000148A0"/>
    <w:rsid w:val="00024401"/>
    <w:rsid w:val="00026D05"/>
    <w:rsid w:val="00026D22"/>
    <w:rsid w:val="0003324C"/>
    <w:rsid w:val="00035383"/>
    <w:rsid w:val="0003545F"/>
    <w:rsid w:val="00042E13"/>
    <w:rsid w:val="00051BFD"/>
    <w:rsid w:val="00052CDC"/>
    <w:rsid w:val="000543B4"/>
    <w:rsid w:val="000555F3"/>
    <w:rsid w:val="00055C9A"/>
    <w:rsid w:val="00066652"/>
    <w:rsid w:val="00066E68"/>
    <w:rsid w:val="00066F33"/>
    <w:rsid w:val="000728BF"/>
    <w:rsid w:val="000751E9"/>
    <w:rsid w:val="00090024"/>
    <w:rsid w:val="00090922"/>
    <w:rsid w:val="000951E9"/>
    <w:rsid w:val="00096000"/>
    <w:rsid w:val="000A0C2F"/>
    <w:rsid w:val="000A168B"/>
    <w:rsid w:val="000A18AB"/>
    <w:rsid w:val="000A366D"/>
    <w:rsid w:val="000B3093"/>
    <w:rsid w:val="000C2797"/>
    <w:rsid w:val="000C4765"/>
    <w:rsid w:val="000C4CB5"/>
    <w:rsid w:val="000D2573"/>
    <w:rsid w:val="000D2BDE"/>
    <w:rsid w:val="000D3A67"/>
    <w:rsid w:val="000E1D14"/>
    <w:rsid w:val="000E565D"/>
    <w:rsid w:val="000E5D5C"/>
    <w:rsid w:val="000F0E56"/>
    <w:rsid w:val="000F6590"/>
    <w:rsid w:val="00102DB6"/>
    <w:rsid w:val="00104BB0"/>
    <w:rsid w:val="00107943"/>
    <w:rsid w:val="0010794E"/>
    <w:rsid w:val="0011178D"/>
    <w:rsid w:val="001134DE"/>
    <w:rsid w:val="00113F26"/>
    <w:rsid w:val="00114AB5"/>
    <w:rsid w:val="0013354F"/>
    <w:rsid w:val="00143F2E"/>
    <w:rsid w:val="00144E72"/>
    <w:rsid w:val="0014528B"/>
    <w:rsid w:val="00147CA4"/>
    <w:rsid w:val="00153280"/>
    <w:rsid w:val="00154D1F"/>
    <w:rsid w:val="00162BE2"/>
    <w:rsid w:val="00167017"/>
    <w:rsid w:val="00167286"/>
    <w:rsid w:val="0016787F"/>
    <w:rsid w:val="00171C61"/>
    <w:rsid w:val="00172D6F"/>
    <w:rsid w:val="001750EE"/>
    <w:rsid w:val="00175224"/>
    <w:rsid w:val="0017550C"/>
    <w:rsid w:val="001768FF"/>
    <w:rsid w:val="00182D05"/>
    <w:rsid w:val="00196526"/>
    <w:rsid w:val="001A113B"/>
    <w:rsid w:val="001A364D"/>
    <w:rsid w:val="001A4958"/>
    <w:rsid w:val="001A60B1"/>
    <w:rsid w:val="001A7064"/>
    <w:rsid w:val="001B2686"/>
    <w:rsid w:val="001B2C96"/>
    <w:rsid w:val="001B36B1"/>
    <w:rsid w:val="001B702A"/>
    <w:rsid w:val="001B7E3A"/>
    <w:rsid w:val="001C0965"/>
    <w:rsid w:val="001C3B39"/>
    <w:rsid w:val="001C44F6"/>
    <w:rsid w:val="001C6E40"/>
    <w:rsid w:val="001D0AA8"/>
    <w:rsid w:val="001D576D"/>
    <w:rsid w:val="001E7B7A"/>
    <w:rsid w:val="001F4C5C"/>
    <w:rsid w:val="00201C07"/>
    <w:rsid w:val="00204478"/>
    <w:rsid w:val="00206C84"/>
    <w:rsid w:val="002130E5"/>
    <w:rsid w:val="00213DC0"/>
    <w:rsid w:val="00214E2E"/>
    <w:rsid w:val="00215342"/>
    <w:rsid w:val="00216141"/>
    <w:rsid w:val="00217186"/>
    <w:rsid w:val="00224871"/>
    <w:rsid w:val="00224D6A"/>
    <w:rsid w:val="002319B4"/>
    <w:rsid w:val="002321BC"/>
    <w:rsid w:val="00235CB6"/>
    <w:rsid w:val="00240F83"/>
    <w:rsid w:val="002434A1"/>
    <w:rsid w:val="00244CD3"/>
    <w:rsid w:val="002472DB"/>
    <w:rsid w:val="00256E7E"/>
    <w:rsid w:val="002572EF"/>
    <w:rsid w:val="00261D7E"/>
    <w:rsid w:val="00263943"/>
    <w:rsid w:val="00265B1E"/>
    <w:rsid w:val="00267B35"/>
    <w:rsid w:val="00267FB5"/>
    <w:rsid w:val="002723E7"/>
    <w:rsid w:val="00274474"/>
    <w:rsid w:val="00281D4C"/>
    <w:rsid w:val="00283D82"/>
    <w:rsid w:val="00283E14"/>
    <w:rsid w:val="00283F88"/>
    <w:rsid w:val="0028442D"/>
    <w:rsid w:val="002952B2"/>
    <w:rsid w:val="002A0F25"/>
    <w:rsid w:val="002A2919"/>
    <w:rsid w:val="002B3097"/>
    <w:rsid w:val="002B31F5"/>
    <w:rsid w:val="002B4553"/>
    <w:rsid w:val="002B59E7"/>
    <w:rsid w:val="002B7E83"/>
    <w:rsid w:val="002C0B8F"/>
    <w:rsid w:val="002E1F95"/>
    <w:rsid w:val="002E4AD5"/>
    <w:rsid w:val="002E5654"/>
    <w:rsid w:val="002F046E"/>
    <w:rsid w:val="002F1A23"/>
    <w:rsid w:val="002F300E"/>
    <w:rsid w:val="002F7910"/>
    <w:rsid w:val="00301516"/>
    <w:rsid w:val="003036B0"/>
    <w:rsid w:val="00303ABE"/>
    <w:rsid w:val="00311BCF"/>
    <w:rsid w:val="00314F82"/>
    <w:rsid w:val="003264E0"/>
    <w:rsid w:val="00333E17"/>
    <w:rsid w:val="003418FD"/>
    <w:rsid w:val="003427CE"/>
    <w:rsid w:val="00342BE1"/>
    <w:rsid w:val="003461E8"/>
    <w:rsid w:val="00347BC7"/>
    <w:rsid w:val="003558CB"/>
    <w:rsid w:val="003560F2"/>
    <w:rsid w:val="00357765"/>
    <w:rsid w:val="00360269"/>
    <w:rsid w:val="00361A9B"/>
    <w:rsid w:val="00371633"/>
    <w:rsid w:val="0037551B"/>
    <w:rsid w:val="00376378"/>
    <w:rsid w:val="00377B6D"/>
    <w:rsid w:val="0038087E"/>
    <w:rsid w:val="003811F8"/>
    <w:rsid w:val="0038610D"/>
    <w:rsid w:val="00390149"/>
    <w:rsid w:val="00392DBA"/>
    <w:rsid w:val="00393F04"/>
    <w:rsid w:val="00395D92"/>
    <w:rsid w:val="00396886"/>
    <w:rsid w:val="00396894"/>
    <w:rsid w:val="00396C34"/>
    <w:rsid w:val="003A273B"/>
    <w:rsid w:val="003A4FAF"/>
    <w:rsid w:val="003A6C13"/>
    <w:rsid w:val="003B3D41"/>
    <w:rsid w:val="003B48EA"/>
    <w:rsid w:val="003B5DAD"/>
    <w:rsid w:val="003B6BE8"/>
    <w:rsid w:val="003B6E94"/>
    <w:rsid w:val="003C3322"/>
    <w:rsid w:val="003C3FBB"/>
    <w:rsid w:val="003C68C2"/>
    <w:rsid w:val="003D0BE1"/>
    <w:rsid w:val="003D1EBF"/>
    <w:rsid w:val="003D2441"/>
    <w:rsid w:val="003D4CAE"/>
    <w:rsid w:val="003D547D"/>
    <w:rsid w:val="003F26BD"/>
    <w:rsid w:val="003F52AD"/>
    <w:rsid w:val="003F67D9"/>
    <w:rsid w:val="00407C41"/>
    <w:rsid w:val="00415A59"/>
    <w:rsid w:val="00415DDE"/>
    <w:rsid w:val="00421489"/>
    <w:rsid w:val="0043144F"/>
    <w:rsid w:val="00431968"/>
    <w:rsid w:val="00431BFA"/>
    <w:rsid w:val="00434422"/>
    <w:rsid w:val="004353CF"/>
    <w:rsid w:val="00440FF8"/>
    <w:rsid w:val="00451FD7"/>
    <w:rsid w:val="004538B2"/>
    <w:rsid w:val="0045637F"/>
    <w:rsid w:val="00460CC9"/>
    <w:rsid w:val="004622C8"/>
    <w:rsid w:val="00462FAF"/>
    <w:rsid w:val="004631BC"/>
    <w:rsid w:val="0046668E"/>
    <w:rsid w:val="004670CB"/>
    <w:rsid w:val="00473F18"/>
    <w:rsid w:val="00475D05"/>
    <w:rsid w:val="00480E6C"/>
    <w:rsid w:val="00484761"/>
    <w:rsid w:val="00484DD5"/>
    <w:rsid w:val="00486458"/>
    <w:rsid w:val="00496352"/>
    <w:rsid w:val="004A0A27"/>
    <w:rsid w:val="004A1B05"/>
    <w:rsid w:val="004B47AD"/>
    <w:rsid w:val="004B558A"/>
    <w:rsid w:val="004C1E16"/>
    <w:rsid w:val="004C2543"/>
    <w:rsid w:val="004C6C4C"/>
    <w:rsid w:val="004D015E"/>
    <w:rsid w:val="004D061A"/>
    <w:rsid w:val="004D15CA"/>
    <w:rsid w:val="004D5B17"/>
    <w:rsid w:val="004E0226"/>
    <w:rsid w:val="004E3E4C"/>
    <w:rsid w:val="004E6B3A"/>
    <w:rsid w:val="004E7707"/>
    <w:rsid w:val="004F1E6B"/>
    <w:rsid w:val="004F231E"/>
    <w:rsid w:val="004F23A0"/>
    <w:rsid w:val="004F71F0"/>
    <w:rsid w:val="004F74C9"/>
    <w:rsid w:val="005003E3"/>
    <w:rsid w:val="00501388"/>
    <w:rsid w:val="005052CD"/>
    <w:rsid w:val="00506F55"/>
    <w:rsid w:val="00506F61"/>
    <w:rsid w:val="00507EF0"/>
    <w:rsid w:val="005100DA"/>
    <w:rsid w:val="005122EA"/>
    <w:rsid w:val="0051486E"/>
    <w:rsid w:val="0053505B"/>
    <w:rsid w:val="00535307"/>
    <w:rsid w:val="005363CA"/>
    <w:rsid w:val="00546082"/>
    <w:rsid w:val="00546510"/>
    <w:rsid w:val="00546C9F"/>
    <w:rsid w:val="00550A26"/>
    <w:rsid w:val="00550BF5"/>
    <w:rsid w:val="00554C45"/>
    <w:rsid w:val="00557C43"/>
    <w:rsid w:val="00567A70"/>
    <w:rsid w:val="00571888"/>
    <w:rsid w:val="0059293D"/>
    <w:rsid w:val="005974DB"/>
    <w:rsid w:val="005A2A15"/>
    <w:rsid w:val="005A38D9"/>
    <w:rsid w:val="005B3936"/>
    <w:rsid w:val="005B3F2F"/>
    <w:rsid w:val="005B4794"/>
    <w:rsid w:val="005B4A36"/>
    <w:rsid w:val="005C427A"/>
    <w:rsid w:val="005C4AD3"/>
    <w:rsid w:val="005C5C41"/>
    <w:rsid w:val="005C6EA6"/>
    <w:rsid w:val="005D0FCE"/>
    <w:rsid w:val="005D1B15"/>
    <w:rsid w:val="005D2824"/>
    <w:rsid w:val="005D4F1A"/>
    <w:rsid w:val="005D51CD"/>
    <w:rsid w:val="005D72BB"/>
    <w:rsid w:val="005E08F3"/>
    <w:rsid w:val="005E692F"/>
    <w:rsid w:val="005E7F6D"/>
    <w:rsid w:val="005F3821"/>
    <w:rsid w:val="005F3C94"/>
    <w:rsid w:val="00602B29"/>
    <w:rsid w:val="006058D1"/>
    <w:rsid w:val="00613C96"/>
    <w:rsid w:val="00614A86"/>
    <w:rsid w:val="00616077"/>
    <w:rsid w:val="0062114B"/>
    <w:rsid w:val="00623698"/>
    <w:rsid w:val="00625E96"/>
    <w:rsid w:val="0062676C"/>
    <w:rsid w:val="00627EF2"/>
    <w:rsid w:val="00633B08"/>
    <w:rsid w:val="00645E05"/>
    <w:rsid w:val="00646C81"/>
    <w:rsid w:val="00647B43"/>
    <w:rsid w:val="00647C09"/>
    <w:rsid w:val="00651F2C"/>
    <w:rsid w:val="00664C21"/>
    <w:rsid w:val="006664B1"/>
    <w:rsid w:val="00666675"/>
    <w:rsid w:val="006751AB"/>
    <w:rsid w:val="00676374"/>
    <w:rsid w:val="00677C22"/>
    <w:rsid w:val="006826C8"/>
    <w:rsid w:val="00682AA2"/>
    <w:rsid w:val="006839A8"/>
    <w:rsid w:val="00685D0E"/>
    <w:rsid w:val="00693D5D"/>
    <w:rsid w:val="00695550"/>
    <w:rsid w:val="0069762D"/>
    <w:rsid w:val="006978A9"/>
    <w:rsid w:val="006A6A0E"/>
    <w:rsid w:val="006B7F03"/>
    <w:rsid w:val="006C7199"/>
    <w:rsid w:val="006C7307"/>
    <w:rsid w:val="006D05E5"/>
    <w:rsid w:val="006D1E97"/>
    <w:rsid w:val="006E1684"/>
    <w:rsid w:val="006E1CD6"/>
    <w:rsid w:val="006E4051"/>
    <w:rsid w:val="006F40F7"/>
    <w:rsid w:val="00700F68"/>
    <w:rsid w:val="00707451"/>
    <w:rsid w:val="007135E5"/>
    <w:rsid w:val="00713715"/>
    <w:rsid w:val="00714C1A"/>
    <w:rsid w:val="00715194"/>
    <w:rsid w:val="00725B45"/>
    <w:rsid w:val="00735879"/>
    <w:rsid w:val="00741807"/>
    <w:rsid w:val="0074356B"/>
    <w:rsid w:val="00745499"/>
    <w:rsid w:val="007509F6"/>
    <w:rsid w:val="00752DEE"/>
    <w:rsid w:val="007530A3"/>
    <w:rsid w:val="007628AD"/>
    <w:rsid w:val="0076355A"/>
    <w:rsid w:val="007707AB"/>
    <w:rsid w:val="00774CFD"/>
    <w:rsid w:val="00784850"/>
    <w:rsid w:val="007873FD"/>
    <w:rsid w:val="00796799"/>
    <w:rsid w:val="007A2251"/>
    <w:rsid w:val="007A5C6B"/>
    <w:rsid w:val="007A78CA"/>
    <w:rsid w:val="007A7D60"/>
    <w:rsid w:val="007B635E"/>
    <w:rsid w:val="007B7FE1"/>
    <w:rsid w:val="007C4336"/>
    <w:rsid w:val="007C78EB"/>
    <w:rsid w:val="007C7B01"/>
    <w:rsid w:val="007D72DA"/>
    <w:rsid w:val="007E13AA"/>
    <w:rsid w:val="007E662E"/>
    <w:rsid w:val="007F4B8B"/>
    <w:rsid w:val="007F7AA6"/>
    <w:rsid w:val="00803884"/>
    <w:rsid w:val="00804113"/>
    <w:rsid w:val="008125AA"/>
    <w:rsid w:val="0081369C"/>
    <w:rsid w:val="008160D1"/>
    <w:rsid w:val="0081663F"/>
    <w:rsid w:val="00822166"/>
    <w:rsid w:val="00823624"/>
    <w:rsid w:val="00833B6C"/>
    <w:rsid w:val="00837E47"/>
    <w:rsid w:val="008412C0"/>
    <w:rsid w:val="008424AF"/>
    <w:rsid w:val="00843FBE"/>
    <w:rsid w:val="00845691"/>
    <w:rsid w:val="00846F9D"/>
    <w:rsid w:val="00847319"/>
    <w:rsid w:val="008518FE"/>
    <w:rsid w:val="00854E47"/>
    <w:rsid w:val="0085659C"/>
    <w:rsid w:val="00857524"/>
    <w:rsid w:val="0086352A"/>
    <w:rsid w:val="00864212"/>
    <w:rsid w:val="008709AD"/>
    <w:rsid w:val="00872026"/>
    <w:rsid w:val="00872056"/>
    <w:rsid w:val="00872559"/>
    <w:rsid w:val="0087792E"/>
    <w:rsid w:val="00883EAF"/>
    <w:rsid w:val="00885258"/>
    <w:rsid w:val="00886B2E"/>
    <w:rsid w:val="008928B6"/>
    <w:rsid w:val="0089322E"/>
    <w:rsid w:val="008979BA"/>
    <w:rsid w:val="008A0DCC"/>
    <w:rsid w:val="008A30C3"/>
    <w:rsid w:val="008A3C23"/>
    <w:rsid w:val="008A4065"/>
    <w:rsid w:val="008B4D93"/>
    <w:rsid w:val="008C49CC"/>
    <w:rsid w:val="008D2B53"/>
    <w:rsid w:val="008D69E9"/>
    <w:rsid w:val="008E0645"/>
    <w:rsid w:val="008E168B"/>
    <w:rsid w:val="008E35D2"/>
    <w:rsid w:val="008F3F26"/>
    <w:rsid w:val="008F594A"/>
    <w:rsid w:val="008F604C"/>
    <w:rsid w:val="00900F5C"/>
    <w:rsid w:val="00901D49"/>
    <w:rsid w:val="00903449"/>
    <w:rsid w:val="00904C7E"/>
    <w:rsid w:val="0091035B"/>
    <w:rsid w:val="009125E1"/>
    <w:rsid w:val="00912E18"/>
    <w:rsid w:val="009141AA"/>
    <w:rsid w:val="00914560"/>
    <w:rsid w:val="009165BC"/>
    <w:rsid w:val="009215CB"/>
    <w:rsid w:val="0092263F"/>
    <w:rsid w:val="0092773E"/>
    <w:rsid w:val="00933CBB"/>
    <w:rsid w:val="00933FAF"/>
    <w:rsid w:val="009409BD"/>
    <w:rsid w:val="00946115"/>
    <w:rsid w:val="0094782F"/>
    <w:rsid w:val="009533A9"/>
    <w:rsid w:val="00956B83"/>
    <w:rsid w:val="009642CD"/>
    <w:rsid w:val="00965DA5"/>
    <w:rsid w:val="00965E46"/>
    <w:rsid w:val="0097031F"/>
    <w:rsid w:val="00973B44"/>
    <w:rsid w:val="00975CD5"/>
    <w:rsid w:val="00982496"/>
    <w:rsid w:val="00990921"/>
    <w:rsid w:val="00990F59"/>
    <w:rsid w:val="009976D2"/>
    <w:rsid w:val="00997E07"/>
    <w:rsid w:val="009A0BB6"/>
    <w:rsid w:val="009A1F63"/>
    <w:rsid w:val="009A1F6E"/>
    <w:rsid w:val="009A3109"/>
    <w:rsid w:val="009A5F27"/>
    <w:rsid w:val="009A7926"/>
    <w:rsid w:val="009B4055"/>
    <w:rsid w:val="009B4DE4"/>
    <w:rsid w:val="009B5817"/>
    <w:rsid w:val="009C0C65"/>
    <w:rsid w:val="009C7646"/>
    <w:rsid w:val="009C7C28"/>
    <w:rsid w:val="009C7D17"/>
    <w:rsid w:val="009D2DDA"/>
    <w:rsid w:val="009D5E08"/>
    <w:rsid w:val="009D5F20"/>
    <w:rsid w:val="009D63AE"/>
    <w:rsid w:val="009E013A"/>
    <w:rsid w:val="009E1F3B"/>
    <w:rsid w:val="009E484E"/>
    <w:rsid w:val="009E52D0"/>
    <w:rsid w:val="009E7DFA"/>
    <w:rsid w:val="009F40FB"/>
    <w:rsid w:val="009F4B45"/>
    <w:rsid w:val="009F7DA2"/>
    <w:rsid w:val="00A001A7"/>
    <w:rsid w:val="00A00B97"/>
    <w:rsid w:val="00A06A4B"/>
    <w:rsid w:val="00A12F65"/>
    <w:rsid w:val="00A21A64"/>
    <w:rsid w:val="00A22872"/>
    <w:rsid w:val="00A22FCB"/>
    <w:rsid w:val="00A25B3B"/>
    <w:rsid w:val="00A32B2C"/>
    <w:rsid w:val="00A370E7"/>
    <w:rsid w:val="00A37607"/>
    <w:rsid w:val="00A40127"/>
    <w:rsid w:val="00A44DF6"/>
    <w:rsid w:val="00A472F1"/>
    <w:rsid w:val="00A5237D"/>
    <w:rsid w:val="00A554A3"/>
    <w:rsid w:val="00A61CAE"/>
    <w:rsid w:val="00A63A79"/>
    <w:rsid w:val="00A66AE3"/>
    <w:rsid w:val="00A723C6"/>
    <w:rsid w:val="00A726B4"/>
    <w:rsid w:val="00A758EA"/>
    <w:rsid w:val="00A81D10"/>
    <w:rsid w:val="00A91937"/>
    <w:rsid w:val="00A91BD4"/>
    <w:rsid w:val="00A93C7B"/>
    <w:rsid w:val="00A9434E"/>
    <w:rsid w:val="00A95C50"/>
    <w:rsid w:val="00A966B2"/>
    <w:rsid w:val="00AA2CD9"/>
    <w:rsid w:val="00AA37B7"/>
    <w:rsid w:val="00AA47F8"/>
    <w:rsid w:val="00AA7F6D"/>
    <w:rsid w:val="00AB5AC5"/>
    <w:rsid w:val="00AB79A6"/>
    <w:rsid w:val="00AC4850"/>
    <w:rsid w:val="00AD08B5"/>
    <w:rsid w:val="00AD0D64"/>
    <w:rsid w:val="00AD28AE"/>
    <w:rsid w:val="00AD43F1"/>
    <w:rsid w:val="00AD5E5D"/>
    <w:rsid w:val="00AD6870"/>
    <w:rsid w:val="00AF533D"/>
    <w:rsid w:val="00AF5915"/>
    <w:rsid w:val="00B05511"/>
    <w:rsid w:val="00B10E04"/>
    <w:rsid w:val="00B11B30"/>
    <w:rsid w:val="00B16DB5"/>
    <w:rsid w:val="00B239E9"/>
    <w:rsid w:val="00B24882"/>
    <w:rsid w:val="00B267D1"/>
    <w:rsid w:val="00B45DC6"/>
    <w:rsid w:val="00B47B59"/>
    <w:rsid w:val="00B53719"/>
    <w:rsid w:val="00B53F81"/>
    <w:rsid w:val="00B56C2B"/>
    <w:rsid w:val="00B613F2"/>
    <w:rsid w:val="00B6436D"/>
    <w:rsid w:val="00B64EF7"/>
    <w:rsid w:val="00B65BD3"/>
    <w:rsid w:val="00B70469"/>
    <w:rsid w:val="00B72DD8"/>
    <w:rsid w:val="00B72E09"/>
    <w:rsid w:val="00B75C64"/>
    <w:rsid w:val="00B777BD"/>
    <w:rsid w:val="00B800FD"/>
    <w:rsid w:val="00B82609"/>
    <w:rsid w:val="00B84A9C"/>
    <w:rsid w:val="00B86BF8"/>
    <w:rsid w:val="00B87F34"/>
    <w:rsid w:val="00B90E52"/>
    <w:rsid w:val="00B9478F"/>
    <w:rsid w:val="00BA755E"/>
    <w:rsid w:val="00BC2503"/>
    <w:rsid w:val="00BC36FC"/>
    <w:rsid w:val="00BD2BED"/>
    <w:rsid w:val="00BE1CA1"/>
    <w:rsid w:val="00BE6655"/>
    <w:rsid w:val="00BF0C69"/>
    <w:rsid w:val="00BF3F71"/>
    <w:rsid w:val="00BF629B"/>
    <w:rsid w:val="00BF655C"/>
    <w:rsid w:val="00BF749C"/>
    <w:rsid w:val="00C00295"/>
    <w:rsid w:val="00C04A43"/>
    <w:rsid w:val="00C075EF"/>
    <w:rsid w:val="00C11E83"/>
    <w:rsid w:val="00C17EBF"/>
    <w:rsid w:val="00C226AA"/>
    <w:rsid w:val="00C22F46"/>
    <w:rsid w:val="00C22F55"/>
    <w:rsid w:val="00C2378A"/>
    <w:rsid w:val="00C3025F"/>
    <w:rsid w:val="00C378A1"/>
    <w:rsid w:val="00C43902"/>
    <w:rsid w:val="00C43FD8"/>
    <w:rsid w:val="00C44135"/>
    <w:rsid w:val="00C44BA3"/>
    <w:rsid w:val="00C502EE"/>
    <w:rsid w:val="00C505D3"/>
    <w:rsid w:val="00C53784"/>
    <w:rsid w:val="00C542F2"/>
    <w:rsid w:val="00C600E9"/>
    <w:rsid w:val="00C60F24"/>
    <w:rsid w:val="00C61542"/>
    <w:rsid w:val="00C620AB"/>
    <w:rsid w:val="00C621D6"/>
    <w:rsid w:val="00C75907"/>
    <w:rsid w:val="00C80486"/>
    <w:rsid w:val="00C823CB"/>
    <w:rsid w:val="00C82A62"/>
    <w:rsid w:val="00C82D86"/>
    <w:rsid w:val="00C907C9"/>
    <w:rsid w:val="00C94033"/>
    <w:rsid w:val="00CA7317"/>
    <w:rsid w:val="00CB002F"/>
    <w:rsid w:val="00CB043E"/>
    <w:rsid w:val="00CB4B8D"/>
    <w:rsid w:val="00CC0DDA"/>
    <w:rsid w:val="00CC2B63"/>
    <w:rsid w:val="00CC415B"/>
    <w:rsid w:val="00CC770D"/>
    <w:rsid w:val="00CD0268"/>
    <w:rsid w:val="00CD0DE0"/>
    <w:rsid w:val="00CD319F"/>
    <w:rsid w:val="00CD684F"/>
    <w:rsid w:val="00CE0CBA"/>
    <w:rsid w:val="00CE6687"/>
    <w:rsid w:val="00CE6905"/>
    <w:rsid w:val="00CE7791"/>
    <w:rsid w:val="00CF1037"/>
    <w:rsid w:val="00CF4FD5"/>
    <w:rsid w:val="00CF68AB"/>
    <w:rsid w:val="00D0007A"/>
    <w:rsid w:val="00D00D2E"/>
    <w:rsid w:val="00D01741"/>
    <w:rsid w:val="00D02892"/>
    <w:rsid w:val="00D0394A"/>
    <w:rsid w:val="00D05596"/>
    <w:rsid w:val="00D06623"/>
    <w:rsid w:val="00D10FE6"/>
    <w:rsid w:val="00D14C6B"/>
    <w:rsid w:val="00D21BE8"/>
    <w:rsid w:val="00D258BB"/>
    <w:rsid w:val="00D47354"/>
    <w:rsid w:val="00D47498"/>
    <w:rsid w:val="00D511CD"/>
    <w:rsid w:val="00D5536F"/>
    <w:rsid w:val="00D56935"/>
    <w:rsid w:val="00D56D29"/>
    <w:rsid w:val="00D616FD"/>
    <w:rsid w:val="00D64477"/>
    <w:rsid w:val="00D716BA"/>
    <w:rsid w:val="00D758C6"/>
    <w:rsid w:val="00D7612F"/>
    <w:rsid w:val="00D83111"/>
    <w:rsid w:val="00D83D94"/>
    <w:rsid w:val="00D83E85"/>
    <w:rsid w:val="00D90B36"/>
    <w:rsid w:val="00D90C10"/>
    <w:rsid w:val="00D92DFA"/>
    <w:rsid w:val="00D92E96"/>
    <w:rsid w:val="00D95504"/>
    <w:rsid w:val="00DA258C"/>
    <w:rsid w:val="00DA4345"/>
    <w:rsid w:val="00DB3155"/>
    <w:rsid w:val="00DB6D2C"/>
    <w:rsid w:val="00DC00F4"/>
    <w:rsid w:val="00DC0EDE"/>
    <w:rsid w:val="00DC42E1"/>
    <w:rsid w:val="00DC43E9"/>
    <w:rsid w:val="00DC692A"/>
    <w:rsid w:val="00DD29A1"/>
    <w:rsid w:val="00DD41D0"/>
    <w:rsid w:val="00DE07FA"/>
    <w:rsid w:val="00DE13B0"/>
    <w:rsid w:val="00DE1915"/>
    <w:rsid w:val="00DE20DB"/>
    <w:rsid w:val="00DE2C15"/>
    <w:rsid w:val="00DF2DDE"/>
    <w:rsid w:val="00DF462A"/>
    <w:rsid w:val="00DF49AE"/>
    <w:rsid w:val="00DF77C8"/>
    <w:rsid w:val="00E01272"/>
    <w:rsid w:val="00E01667"/>
    <w:rsid w:val="00E07272"/>
    <w:rsid w:val="00E14BDD"/>
    <w:rsid w:val="00E237C7"/>
    <w:rsid w:val="00E252C2"/>
    <w:rsid w:val="00E260B3"/>
    <w:rsid w:val="00E2722D"/>
    <w:rsid w:val="00E36209"/>
    <w:rsid w:val="00E36EBD"/>
    <w:rsid w:val="00E37AF9"/>
    <w:rsid w:val="00E420BB"/>
    <w:rsid w:val="00E433FE"/>
    <w:rsid w:val="00E45C88"/>
    <w:rsid w:val="00E50DF6"/>
    <w:rsid w:val="00E6336D"/>
    <w:rsid w:val="00E6366C"/>
    <w:rsid w:val="00E65FC8"/>
    <w:rsid w:val="00E67E81"/>
    <w:rsid w:val="00E831E7"/>
    <w:rsid w:val="00E87924"/>
    <w:rsid w:val="00E87999"/>
    <w:rsid w:val="00E90030"/>
    <w:rsid w:val="00E94796"/>
    <w:rsid w:val="00E965C5"/>
    <w:rsid w:val="00E96A3A"/>
    <w:rsid w:val="00E96E25"/>
    <w:rsid w:val="00E97402"/>
    <w:rsid w:val="00E97B99"/>
    <w:rsid w:val="00EA45A0"/>
    <w:rsid w:val="00EA64A6"/>
    <w:rsid w:val="00EA785C"/>
    <w:rsid w:val="00EB2E9D"/>
    <w:rsid w:val="00EB6585"/>
    <w:rsid w:val="00EB7469"/>
    <w:rsid w:val="00EC2AEC"/>
    <w:rsid w:val="00EC2FE6"/>
    <w:rsid w:val="00ED001E"/>
    <w:rsid w:val="00ED0BDF"/>
    <w:rsid w:val="00ED1E14"/>
    <w:rsid w:val="00ED3262"/>
    <w:rsid w:val="00ED6EBD"/>
    <w:rsid w:val="00EE35DA"/>
    <w:rsid w:val="00EE6FFC"/>
    <w:rsid w:val="00EF10AC"/>
    <w:rsid w:val="00EF4701"/>
    <w:rsid w:val="00EF564E"/>
    <w:rsid w:val="00EF6139"/>
    <w:rsid w:val="00EF6B97"/>
    <w:rsid w:val="00F0573D"/>
    <w:rsid w:val="00F10D50"/>
    <w:rsid w:val="00F13055"/>
    <w:rsid w:val="00F14454"/>
    <w:rsid w:val="00F22198"/>
    <w:rsid w:val="00F22DFA"/>
    <w:rsid w:val="00F23202"/>
    <w:rsid w:val="00F234BD"/>
    <w:rsid w:val="00F3074A"/>
    <w:rsid w:val="00F33D49"/>
    <w:rsid w:val="00F34716"/>
    <w:rsid w:val="00F3481E"/>
    <w:rsid w:val="00F44266"/>
    <w:rsid w:val="00F4626E"/>
    <w:rsid w:val="00F53FE6"/>
    <w:rsid w:val="00F577F6"/>
    <w:rsid w:val="00F65266"/>
    <w:rsid w:val="00F751E1"/>
    <w:rsid w:val="00F75C2A"/>
    <w:rsid w:val="00F833B3"/>
    <w:rsid w:val="00F847BF"/>
    <w:rsid w:val="00F932B6"/>
    <w:rsid w:val="00F95083"/>
    <w:rsid w:val="00F9540D"/>
    <w:rsid w:val="00FA1F0D"/>
    <w:rsid w:val="00FA22FC"/>
    <w:rsid w:val="00FB0061"/>
    <w:rsid w:val="00FB571E"/>
    <w:rsid w:val="00FC0B7B"/>
    <w:rsid w:val="00FC1CB5"/>
    <w:rsid w:val="00FC2C77"/>
    <w:rsid w:val="00FC67D9"/>
    <w:rsid w:val="00FC7369"/>
    <w:rsid w:val="00FD347F"/>
    <w:rsid w:val="00FD6337"/>
    <w:rsid w:val="00FD7338"/>
    <w:rsid w:val="00FD7952"/>
    <w:rsid w:val="00FF1646"/>
    <w:rsid w:val="00FF34B6"/>
    <w:rsid w:val="00FF3A12"/>
    <w:rsid w:val="00FF78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099B8AE"/>
  <w15:chartTrackingRefBased/>
  <w15:docId w15:val="{FEB334D7-DBCF-44BC-9FC5-B79C35D73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uiPriority="11"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rsid w:val="00462FAF"/>
    <w:p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character" w:styleId="PlaceholderText">
    <w:name w:val="Placeholder Text"/>
    <w:basedOn w:val="DefaultParagraphFont"/>
    <w:semiHidden/>
    <w:rsid w:val="00E90030"/>
    <w:rPr>
      <w:color w:val="808080"/>
    </w:rPr>
  </w:style>
  <w:style w:type="table" w:styleId="TableGrid">
    <w:name w:val="Table Grid"/>
    <w:basedOn w:val="TableNormal"/>
    <w:uiPriority w:val="39"/>
    <w:rsid w:val="00D511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76378"/>
    <w:rPr>
      <w:color w:val="605E5C"/>
      <w:shd w:val="clear" w:color="auto" w:fill="E1DFDD"/>
    </w:rPr>
  </w:style>
  <w:style w:type="paragraph" w:styleId="Subtitle">
    <w:name w:val="Subtitle"/>
    <w:basedOn w:val="Normal"/>
    <w:next w:val="Normal"/>
    <w:link w:val="SubtitleChar"/>
    <w:uiPriority w:val="11"/>
    <w:qFormat/>
    <w:rsid w:val="00EC2FE6"/>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EC2FE6"/>
    <w:rPr>
      <w:rFonts w:asciiTheme="minorHAnsi" w:eastAsiaTheme="minorEastAsia" w:hAnsiTheme="minorHAnsi" w:cstheme="minorBidi"/>
      <w:color w:val="5A5A5A" w:themeColor="text1" w:themeTint="A5"/>
      <w:spacing w:val="15"/>
      <w:sz w:val="22"/>
      <w:szCs w:val="22"/>
    </w:rPr>
  </w:style>
  <w:style w:type="character" w:customStyle="1" w:styleId="UnresolvedMention2">
    <w:name w:val="Unresolved Mention2"/>
    <w:basedOn w:val="DefaultParagraphFont"/>
    <w:uiPriority w:val="99"/>
    <w:semiHidden/>
    <w:unhideWhenUsed/>
    <w:rsid w:val="00395D92"/>
    <w:rPr>
      <w:color w:val="605E5C"/>
      <w:shd w:val="clear" w:color="auto" w:fill="E1DFDD"/>
    </w:rPr>
  </w:style>
  <w:style w:type="paragraph" w:styleId="NormalWeb">
    <w:name w:val="Normal (Web)"/>
    <w:basedOn w:val="Normal"/>
    <w:uiPriority w:val="99"/>
    <w:unhideWhenUsed/>
    <w:rsid w:val="0081369C"/>
    <w:pPr>
      <w:spacing w:before="100" w:beforeAutospacing="1" w:after="100" w:afterAutospacing="1"/>
    </w:pPr>
    <w:rPr>
      <w:sz w:val="24"/>
      <w:szCs w:val="24"/>
    </w:rPr>
  </w:style>
  <w:style w:type="character" w:customStyle="1" w:styleId="apple-tab-span">
    <w:name w:val="apple-tab-span"/>
    <w:basedOn w:val="DefaultParagraphFont"/>
    <w:rsid w:val="008136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946428299">
      <w:bodyDiv w:val="1"/>
      <w:marLeft w:val="0"/>
      <w:marRight w:val="0"/>
      <w:marTop w:val="0"/>
      <w:marBottom w:val="0"/>
      <w:divBdr>
        <w:top w:val="none" w:sz="0" w:space="0" w:color="auto"/>
        <w:left w:val="none" w:sz="0" w:space="0" w:color="auto"/>
        <w:bottom w:val="none" w:sz="0" w:space="0" w:color="auto"/>
        <w:right w:val="none" w:sz="0" w:space="0" w:color="auto"/>
      </w:divBdr>
    </w:div>
    <w:div w:id="1015113932">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757096297">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6B567C-81A1-4104-B4B4-A382EC22F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35</TotalTime>
  <Pages>9</Pages>
  <Words>18919</Words>
  <Characters>107839</Characters>
  <Application>Microsoft Office Word</Application>
  <DocSecurity>0</DocSecurity>
  <Lines>898</Lines>
  <Paragraphs>253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126505</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Anuran</cp:lastModifiedBy>
  <cp:revision>35</cp:revision>
  <cp:lastPrinted>2012-08-02T18:53:00Z</cp:lastPrinted>
  <dcterms:created xsi:type="dcterms:W3CDTF">2020-06-15T13:04:00Z</dcterms:created>
  <dcterms:modified xsi:type="dcterms:W3CDTF">2020-07-06T11:24:00Z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dd1316c8-e29b-3610-a93e-e8ce5c0ab93d</vt:lpwstr>
  </property>
  <property fmtid="{D5CDD505-2E9C-101B-9397-08002B2CF9AE}" pid="24" name="Mendeley Citation Style_1">
    <vt:lpwstr>http://www.zotero.org/styles/ieee</vt:lpwstr>
  </property>
</Properties>
</file>